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0DEE1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3F131ABB" w14:textId="20441412" w:rsidR="005E762D" w:rsidRPr="00D52056" w:rsidRDefault="194B6585" w:rsidP="133980A4">
      <w:pPr>
        <w:pStyle w:val="Title"/>
        <w:jc w:val="right"/>
        <w:rPr>
          <w:color w:val="000000" w:themeColor="text1"/>
          <w:lang w:val="sr-Latn-CS"/>
        </w:rPr>
      </w:pPr>
      <w:r w:rsidRPr="133980A4">
        <w:rPr>
          <w:i/>
          <w:iCs/>
          <w:color w:val="000000" w:themeColor="text1"/>
          <w:lang w:val="sr-Latn-CS"/>
        </w:rPr>
        <w:t>Organeeztec</w:t>
      </w:r>
    </w:p>
    <w:p w14:paraId="4BE70EE5" w14:textId="2AAD22D0" w:rsidR="000D13F9" w:rsidRPr="00D52056" w:rsidRDefault="194B6585" w:rsidP="133980A4">
      <w:pPr>
        <w:jc w:val="right"/>
        <w:rPr>
          <w:lang w:val="sr-Latn-CS"/>
        </w:rPr>
      </w:pPr>
      <w:r w:rsidRPr="133980A4">
        <w:rPr>
          <w:rFonts w:ascii="Arial" w:eastAsia="Arial" w:hAnsi="Arial" w:cs="Arial"/>
          <w:b/>
          <w:bCs/>
          <w:color w:val="000000" w:themeColor="text1"/>
          <w:sz w:val="36"/>
          <w:szCs w:val="36"/>
          <w:lang w:val="sr-Latn-CS"/>
        </w:rPr>
        <w:t>Portal za organizaciju unutrašnjih aktivnosti volonterske organizacije EESTEC</w:t>
      </w:r>
    </w:p>
    <w:p w14:paraId="5AF54C3A" w14:textId="00B5BBED" w:rsidR="000D13F9" w:rsidRPr="00D52056" w:rsidRDefault="000D13F9" w:rsidP="133980A4">
      <w:pPr>
        <w:rPr>
          <w:lang w:val="sr-Latn-CS"/>
        </w:rPr>
      </w:pPr>
    </w:p>
    <w:p w14:paraId="0F7A342D" w14:textId="77777777" w:rsidR="00D52056" w:rsidRPr="00D52056" w:rsidRDefault="00D52056" w:rsidP="00D52056">
      <w:pPr>
        <w:rPr>
          <w:lang w:val="sr-Latn-CS"/>
        </w:rPr>
      </w:pPr>
    </w:p>
    <w:p w14:paraId="5E30536D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7EFD5576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57C47A0A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278ABA4F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101A3907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590A6A3A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7D20BDFE" w14:textId="77777777" w:rsidTr="0A245F4B">
        <w:tc>
          <w:tcPr>
            <w:tcW w:w="2304" w:type="dxa"/>
          </w:tcPr>
          <w:p w14:paraId="7F9A251C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578E8E8B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12FF4F9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679C9583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FA7117" w14:paraId="33665D2B" w14:textId="77777777" w:rsidTr="0A245F4B">
        <w:tc>
          <w:tcPr>
            <w:tcW w:w="2304" w:type="dxa"/>
          </w:tcPr>
          <w:p w14:paraId="6C25BFB1" w14:textId="73912326" w:rsidR="005107C5" w:rsidRPr="00EC25D8" w:rsidRDefault="5918B8F1" w:rsidP="0A245F4B">
            <w:pPr>
              <w:pStyle w:val="Tabletext"/>
              <w:rPr>
                <w:lang w:val="sr-Latn-CS"/>
              </w:rPr>
            </w:pPr>
            <w:r w:rsidRPr="0A245F4B">
              <w:rPr>
                <w:lang w:val="sr-Latn-CS"/>
              </w:rPr>
              <w:t>09</w:t>
            </w:r>
            <w:r w:rsidR="7166A9D0" w:rsidRPr="0A245F4B">
              <w:rPr>
                <w:lang w:val="sr-Latn-CS"/>
              </w:rPr>
              <w:t>.0</w:t>
            </w:r>
            <w:r w:rsidR="74B68EFD" w:rsidRPr="0A245F4B">
              <w:rPr>
                <w:lang w:val="sr-Latn-CS"/>
              </w:rPr>
              <w:t>6</w:t>
            </w:r>
            <w:r w:rsidR="1328841B" w:rsidRPr="0A245F4B">
              <w:rPr>
                <w:lang w:val="sr-Latn-CS"/>
              </w:rPr>
              <w:t>.</w:t>
            </w:r>
            <w:r w:rsidR="6FA48DF7" w:rsidRPr="0A245F4B">
              <w:rPr>
                <w:lang w:val="sr-Latn-CS"/>
              </w:rPr>
              <w:t>20</w:t>
            </w:r>
            <w:r w:rsidR="00D52056" w:rsidRPr="0A245F4B">
              <w:rPr>
                <w:lang w:val="sr-Latn-CS"/>
              </w:rPr>
              <w:t>2</w:t>
            </w:r>
            <w:r w:rsidR="259A592C" w:rsidRPr="0A245F4B">
              <w:rPr>
                <w:lang w:val="sr-Latn-CS"/>
              </w:rPr>
              <w:t>3</w:t>
            </w:r>
            <w:r w:rsidR="6FA48DF7" w:rsidRPr="0A245F4B">
              <w:rPr>
                <w:lang w:val="sr-Latn-CS"/>
              </w:rPr>
              <w:t>.</w:t>
            </w:r>
            <w:r w:rsidR="394DF19F" w:rsidRPr="0A245F4B">
              <w:rPr>
                <w:lang w:val="sr-Latn-CS"/>
              </w:rPr>
              <w:t xml:space="preserve"> god.</w:t>
            </w:r>
          </w:p>
        </w:tc>
        <w:tc>
          <w:tcPr>
            <w:tcW w:w="1152" w:type="dxa"/>
          </w:tcPr>
          <w:p w14:paraId="7F37E468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1E425468" w14:textId="2F2B49F3" w:rsidR="005107C5" w:rsidRPr="00EC25D8" w:rsidRDefault="472EDD1B" w:rsidP="00DC4A22">
            <w:pPr>
              <w:pStyle w:val="Tabletext"/>
              <w:rPr>
                <w:lang w:val="sr-Latn-CS"/>
              </w:rPr>
            </w:pPr>
            <w:r w:rsidRPr="133980A4">
              <w:rPr>
                <w:lang w:val="sr-Latn-CS"/>
              </w:rPr>
              <w:t>Inicijalna</w:t>
            </w:r>
            <w:r w:rsidR="6FA48DF7" w:rsidRPr="133980A4">
              <w:rPr>
                <w:lang w:val="sr-Latn-CS"/>
              </w:rPr>
              <w:t xml:space="preserve"> verzija</w:t>
            </w:r>
          </w:p>
        </w:tc>
        <w:tc>
          <w:tcPr>
            <w:tcW w:w="2304" w:type="dxa"/>
          </w:tcPr>
          <w:p w14:paraId="71ACDF89" w14:textId="2A33AEBE" w:rsidR="00B94209" w:rsidRDefault="5DE5CBDD" w:rsidP="00DC4A22">
            <w:pPr>
              <w:pStyle w:val="Tabletext"/>
              <w:spacing w:after="0"/>
              <w:rPr>
                <w:lang w:val="sr-Latn-RS"/>
              </w:rPr>
            </w:pPr>
            <w:r>
              <w:t>Tijana</w:t>
            </w:r>
            <w:r w:rsidRPr="00FA7117">
              <w:rPr>
                <w:lang w:val="sr-Latn-CS"/>
              </w:rPr>
              <w:t xml:space="preserve"> </w:t>
            </w:r>
            <w:proofErr w:type="spellStart"/>
            <w:r w:rsidR="445D529C">
              <w:t>Kvai</w:t>
            </w:r>
            <w:proofErr w:type="spellEnd"/>
            <w:r w:rsidR="4E085A7E" w:rsidRPr="00FA7117">
              <w:rPr>
                <w:lang w:val="sr-Latn-CS"/>
              </w:rPr>
              <w:t>ć</w:t>
            </w:r>
          </w:p>
          <w:p w14:paraId="18E8EAD6" w14:textId="5B984463" w:rsidR="00E370C7" w:rsidRPr="00E370C7" w:rsidRDefault="4E085A7E" w:rsidP="133980A4">
            <w:pPr>
              <w:pStyle w:val="Tabletext"/>
              <w:spacing w:after="0"/>
              <w:rPr>
                <w:lang w:val="sr-Latn-RS"/>
              </w:rPr>
            </w:pPr>
            <w:r w:rsidRPr="133980A4">
              <w:rPr>
                <w:lang w:val="sr-Latn-RS"/>
              </w:rPr>
              <w:t>Antonije Mitić</w:t>
            </w:r>
          </w:p>
          <w:p w14:paraId="10088F19" w14:textId="1AF7119B" w:rsidR="00E370C7" w:rsidRPr="00E370C7" w:rsidRDefault="4E085A7E" w:rsidP="00DC4A22">
            <w:pPr>
              <w:pStyle w:val="Tabletext"/>
              <w:spacing w:after="0"/>
              <w:rPr>
                <w:lang w:val="sr-Latn-RS"/>
              </w:rPr>
            </w:pPr>
            <w:r w:rsidRPr="133980A4">
              <w:rPr>
                <w:lang w:val="sr-Latn-RS"/>
              </w:rPr>
              <w:t>Ilija Đorđević Arsić</w:t>
            </w:r>
          </w:p>
        </w:tc>
      </w:tr>
    </w:tbl>
    <w:p w14:paraId="7910FF1A" w14:textId="77777777" w:rsidR="005E762D" w:rsidRPr="00533BAC" w:rsidRDefault="005E762D" w:rsidP="00DC4A22">
      <w:pPr>
        <w:rPr>
          <w:lang w:val="sr-Latn-CS"/>
        </w:rPr>
      </w:pPr>
    </w:p>
    <w:p w14:paraId="1C178966" w14:textId="77777777" w:rsidR="005E762D" w:rsidRPr="00533BAC" w:rsidRDefault="000471BA" w:rsidP="0A245F4B">
      <w:pPr>
        <w:pStyle w:val="Title"/>
        <w:rPr>
          <w:lang w:val="sr-Latn-CS"/>
        </w:rPr>
      </w:pPr>
      <w:r w:rsidRPr="0A245F4B">
        <w:rPr>
          <w:lang w:val="sr-Latn-CS"/>
        </w:rPr>
        <w:br w:type="page"/>
      </w:r>
      <w:r w:rsidRPr="0A245F4B">
        <w:rPr>
          <w:lang w:val="sr-Latn-CS"/>
        </w:rPr>
        <w:lastRenderedPageBreak/>
        <w:t>Sadrž</w:t>
      </w:r>
      <w:r w:rsidR="005E762D" w:rsidRPr="0A245F4B">
        <w:rPr>
          <w:lang w:val="sr-Latn-CS"/>
        </w:rPr>
        <w:t>aj</w:t>
      </w:r>
    </w:p>
    <w:p w14:paraId="25697E66" w14:textId="1685D5D8" w:rsidR="00662096" w:rsidRPr="00FA7117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sr-Latn-CS"/>
          <w14:ligatures w14:val="standardContextual"/>
        </w:rPr>
      </w:pPr>
      <w:r w:rsidRPr="133980A4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133980A4">
        <w:rPr>
          <w:lang w:val="sr-Latn-CS"/>
        </w:rPr>
        <w:fldChar w:fldCharType="separate"/>
      </w:r>
      <w:r w:rsidR="00662096" w:rsidRPr="00CF1BCF">
        <w:rPr>
          <w:noProof/>
          <w:lang w:val="sr-Latn-CS"/>
        </w:rPr>
        <w:t>1</w:t>
      </w:r>
      <w:r w:rsidR="00662096" w:rsidRPr="00FA7117"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sr-Latn-CS"/>
          <w14:ligatures w14:val="standardContextual"/>
        </w:rPr>
        <w:tab/>
      </w:r>
      <w:r w:rsidR="00662096" w:rsidRPr="00CF1BCF">
        <w:rPr>
          <w:noProof/>
          <w:lang w:val="sr-Latn-CS"/>
        </w:rPr>
        <w:t>Uvod</w:t>
      </w:r>
      <w:r w:rsidR="00662096" w:rsidRPr="00FA7117">
        <w:rPr>
          <w:noProof/>
          <w:lang w:val="sr-Latn-CS"/>
        </w:rPr>
        <w:tab/>
      </w:r>
      <w:r w:rsidR="00662096">
        <w:rPr>
          <w:noProof/>
        </w:rPr>
        <w:fldChar w:fldCharType="begin"/>
      </w:r>
      <w:r w:rsidR="00662096" w:rsidRPr="00FA7117">
        <w:rPr>
          <w:noProof/>
          <w:lang w:val="sr-Latn-CS"/>
        </w:rPr>
        <w:instrText xml:space="preserve"> </w:instrText>
      </w:r>
      <w:r w:rsidR="00662096">
        <w:rPr>
          <w:noProof/>
        </w:rPr>
        <w:instrText>PAGEREF</w:instrText>
      </w:r>
      <w:r w:rsidR="00662096" w:rsidRPr="00FA7117">
        <w:rPr>
          <w:noProof/>
          <w:lang w:val="sr-Latn-CS"/>
        </w:rPr>
        <w:instrText xml:space="preserve"> _</w:instrText>
      </w:r>
      <w:r w:rsidR="00662096">
        <w:rPr>
          <w:noProof/>
        </w:rPr>
        <w:instrText>Toc</w:instrText>
      </w:r>
      <w:r w:rsidR="00662096" w:rsidRPr="00FA7117">
        <w:rPr>
          <w:noProof/>
          <w:lang w:val="sr-Latn-CS"/>
        </w:rPr>
        <w:instrText>137243904 \</w:instrText>
      </w:r>
      <w:r w:rsidR="00662096">
        <w:rPr>
          <w:noProof/>
        </w:rPr>
        <w:instrText>h</w:instrText>
      </w:r>
      <w:r w:rsidR="00662096" w:rsidRPr="00FA7117">
        <w:rPr>
          <w:noProof/>
          <w:lang w:val="sr-Latn-CS"/>
        </w:rPr>
        <w:instrText xml:space="preserve"> </w:instrText>
      </w:r>
      <w:r w:rsidR="00662096">
        <w:rPr>
          <w:noProof/>
        </w:rPr>
      </w:r>
      <w:r w:rsidR="00662096">
        <w:rPr>
          <w:noProof/>
        </w:rPr>
        <w:fldChar w:fldCharType="separate"/>
      </w:r>
      <w:r w:rsidR="00662096" w:rsidRPr="00FA7117">
        <w:rPr>
          <w:noProof/>
          <w:lang w:val="sr-Latn-CS"/>
        </w:rPr>
        <w:t>5</w:t>
      </w:r>
      <w:r w:rsidR="00662096">
        <w:rPr>
          <w:noProof/>
        </w:rPr>
        <w:fldChar w:fldCharType="end"/>
      </w:r>
    </w:p>
    <w:p w14:paraId="5B22C8E6" w14:textId="09CE6B2D" w:rsidR="00662096" w:rsidRPr="00FA7117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sr-Latn-CS"/>
          <w14:ligatures w14:val="standardContextual"/>
        </w:rPr>
      </w:pPr>
      <w:r w:rsidRPr="00CF1BCF">
        <w:rPr>
          <w:noProof/>
          <w:lang w:val="sr-Latn-CS"/>
        </w:rPr>
        <w:t>2</w:t>
      </w:r>
      <w:r w:rsidRPr="00FA7117"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sr-Latn-CS"/>
          <w14:ligatures w14:val="standardContextual"/>
        </w:rPr>
        <w:tab/>
      </w:r>
      <w:r w:rsidRPr="00CF1BCF">
        <w:rPr>
          <w:noProof/>
          <w:lang w:val="sr-Latn-CS"/>
        </w:rPr>
        <w:t>Prijavljivanje korisnika na aplikaciju</w:t>
      </w:r>
      <w:r w:rsidRPr="00FA7117">
        <w:rPr>
          <w:noProof/>
          <w:lang w:val="sr-Latn-CS"/>
        </w:rPr>
        <w:tab/>
      </w:r>
      <w:r>
        <w:rPr>
          <w:noProof/>
        </w:rPr>
        <w:fldChar w:fldCharType="begin"/>
      </w:r>
      <w:r w:rsidRPr="00FA7117">
        <w:rPr>
          <w:noProof/>
          <w:lang w:val="sr-Latn-CS"/>
        </w:rPr>
        <w:instrText xml:space="preserve"> </w:instrText>
      </w:r>
      <w:r>
        <w:rPr>
          <w:noProof/>
        </w:rPr>
        <w:instrText>PAGEREF</w:instrText>
      </w:r>
      <w:r w:rsidRPr="00FA7117">
        <w:rPr>
          <w:noProof/>
          <w:lang w:val="sr-Latn-CS"/>
        </w:rPr>
        <w:instrText xml:space="preserve"> _</w:instrText>
      </w:r>
      <w:r>
        <w:rPr>
          <w:noProof/>
        </w:rPr>
        <w:instrText>Toc</w:instrText>
      </w:r>
      <w:r w:rsidRPr="00FA7117">
        <w:rPr>
          <w:noProof/>
          <w:lang w:val="sr-Latn-CS"/>
        </w:rPr>
        <w:instrText>137243905 \</w:instrText>
      </w:r>
      <w:r>
        <w:rPr>
          <w:noProof/>
        </w:rPr>
        <w:instrText>h</w:instrText>
      </w:r>
      <w:r w:rsidRPr="00FA7117">
        <w:rPr>
          <w:noProof/>
          <w:lang w:val="sr-Latn-CS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FA7117">
        <w:rPr>
          <w:noProof/>
          <w:lang w:val="sr-Latn-CS"/>
        </w:rPr>
        <w:t>5</w:t>
      </w:r>
      <w:r>
        <w:rPr>
          <w:noProof/>
        </w:rPr>
        <w:fldChar w:fldCharType="end"/>
      </w:r>
    </w:p>
    <w:p w14:paraId="60820215" w14:textId="60B8E1E9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t>2.1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t>Registracija novog Korisnika</w:t>
      </w:r>
      <w:r>
        <w:tab/>
      </w:r>
      <w:r>
        <w:fldChar w:fldCharType="begin"/>
      </w:r>
      <w:r>
        <w:instrText xml:space="preserve"> PAGEREF _Toc137243906 \h </w:instrText>
      </w:r>
      <w:r>
        <w:fldChar w:fldCharType="separate"/>
      </w:r>
      <w:r>
        <w:t>5</w:t>
      </w:r>
      <w:r>
        <w:fldChar w:fldCharType="end"/>
      </w:r>
    </w:p>
    <w:p w14:paraId="7696DA5C" w14:textId="0DB68FFE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t>2.2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t>Prijavljivanje registrovanog Korisnika na sistem</w:t>
      </w:r>
      <w:r>
        <w:tab/>
      </w:r>
      <w:r>
        <w:fldChar w:fldCharType="begin"/>
      </w:r>
      <w:r>
        <w:instrText xml:space="preserve"> PAGEREF _Toc137243907 \h </w:instrText>
      </w:r>
      <w:r>
        <w:fldChar w:fldCharType="separate"/>
      </w:r>
      <w:r>
        <w:t>6</w:t>
      </w:r>
      <w:r>
        <w:fldChar w:fldCharType="end"/>
      </w:r>
    </w:p>
    <w:p w14:paraId="1443E97F" w14:textId="7953E455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3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Pregled obaveštenja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C615A2C" w14:textId="52B8AFB2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rPr>
          <w:lang w:val="sr-Latn-RS"/>
        </w:rPr>
        <w:t>3.1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rPr>
          <w:lang w:val="sr-Latn-RS"/>
        </w:rPr>
        <w:t>Pregled obaveštenja - od upravnog odbora</w:t>
      </w:r>
      <w:r>
        <w:tab/>
      </w:r>
      <w:r>
        <w:fldChar w:fldCharType="begin"/>
      </w:r>
      <w:r>
        <w:instrText xml:space="preserve"> PAGEREF _Toc137243909 \h </w:instrText>
      </w:r>
      <w:r>
        <w:fldChar w:fldCharType="separate"/>
      </w:r>
      <w:r>
        <w:t>7</w:t>
      </w:r>
      <w:r>
        <w:fldChar w:fldCharType="end"/>
      </w:r>
    </w:p>
    <w:p w14:paraId="0DCD03D5" w14:textId="73D9BD7A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t>3.2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t>Pregled obaveštenja - vezana za događaj</w:t>
      </w:r>
      <w:r>
        <w:tab/>
      </w:r>
      <w:r>
        <w:fldChar w:fldCharType="begin"/>
      </w:r>
      <w:r>
        <w:instrText xml:space="preserve"> PAGEREF _Toc137243910 \h </w:instrText>
      </w:r>
      <w:r>
        <w:fldChar w:fldCharType="separate"/>
      </w:r>
      <w:r>
        <w:t>9</w:t>
      </w:r>
      <w:r>
        <w:fldChar w:fldCharType="end"/>
      </w:r>
    </w:p>
    <w:p w14:paraId="0D18BE8D" w14:textId="4319129B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t>3.3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t>Pregled obaveštenja - za tim u okviru događaja</w:t>
      </w:r>
      <w:r>
        <w:tab/>
      </w:r>
      <w:r>
        <w:fldChar w:fldCharType="begin"/>
      </w:r>
      <w:r>
        <w:instrText xml:space="preserve"> PAGEREF _Toc137243911 \h </w:instrText>
      </w:r>
      <w:r>
        <w:fldChar w:fldCharType="separate"/>
      </w:r>
      <w:r>
        <w:t>12</w:t>
      </w:r>
      <w:r>
        <w:fldChar w:fldCharType="end"/>
      </w:r>
    </w:p>
    <w:p w14:paraId="0952D53B" w14:textId="054DA9A9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 w:rsidRPr="00CF1BCF">
        <w:t>3.4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t>Pregled obaveštenja - vezana za tim</w:t>
      </w:r>
      <w:r>
        <w:tab/>
      </w:r>
      <w:r>
        <w:fldChar w:fldCharType="begin"/>
      </w:r>
      <w:r>
        <w:instrText xml:space="preserve"> PAGEREF _Toc137243912 \h </w:instrText>
      </w:r>
      <w:r>
        <w:fldChar w:fldCharType="separate"/>
      </w:r>
      <w:r>
        <w:t>14</w:t>
      </w:r>
      <w:r>
        <w:fldChar w:fldCharType="end"/>
      </w:r>
    </w:p>
    <w:p w14:paraId="49CB0024" w14:textId="21179778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Pregled informacija o timu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D13867" w14:textId="486CAD79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4.1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informacija o timu - generalno</w:t>
      </w:r>
      <w:r>
        <w:tab/>
      </w:r>
      <w:r>
        <w:fldChar w:fldCharType="begin"/>
      </w:r>
      <w:r>
        <w:instrText xml:space="preserve"> PAGEREF _Toc137243914 \h </w:instrText>
      </w:r>
      <w:r>
        <w:fldChar w:fldCharType="separate"/>
      </w:r>
      <w:r>
        <w:t>16</w:t>
      </w:r>
      <w:r>
        <w:fldChar w:fldCharType="end"/>
      </w:r>
    </w:p>
    <w:p w14:paraId="746D7A4B" w14:textId="5461F043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4.2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informacija o timu – vezano za događaj</w:t>
      </w:r>
      <w:r>
        <w:tab/>
      </w:r>
      <w:r>
        <w:fldChar w:fldCharType="begin"/>
      </w:r>
      <w:r>
        <w:instrText xml:space="preserve"> PAGEREF _Toc137243915 \h </w:instrText>
      </w:r>
      <w:r>
        <w:fldChar w:fldCharType="separate"/>
      </w:r>
      <w:r>
        <w:t>17</w:t>
      </w:r>
      <w:r>
        <w:fldChar w:fldCharType="end"/>
      </w:r>
    </w:p>
    <w:p w14:paraId="26F975E6" w14:textId="406C860A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4.3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informacija o timu – upravni odbor</w:t>
      </w:r>
      <w:r>
        <w:tab/>
      </w:r>
      <w:r>
        <w:fldChar w:fldCharType="begin"/>
      </w:r>
      <w:r>
        <w:instrText xml:space="preserve"> PAGEREF _Toc137243916 \h </w:instrText>
      </w:r>
      <w:r>
        <w:fldChar w:fldCharType="separate"/>
      </w:r>
      <w:r>
        <w:t>18</w:t>
      </w:r>
      <w:r>
        <w:fldChar w:fldCharType="end"/>
      </w:r>
    </w:p>
    <w:p w14:paraId="4B2CCCB3" w14:textId="29BC7A11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Pregled informacija o događaju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0B5C832" w14:textId="6A1381E5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Pregled zaduženja člana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8CDDF7C" w14:textId="0EEB9B92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6.1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zaduženja člana - data zaduženja</w:t>
      </w:r>
      <w:r>
        <w:tab/>
      </w:r>
      <w:r>
        <w:fldChar w:fldCharType="begin"/>
      </w:r>
      <w:r>
        <w:instrText xml:space="preserve"> PAGEREF _Toc137243919 \h </w:instrText>
      </w:r>
      <w:r>
        <w:fldChar w:fldCharType="separate"/>
      </w:r>
      <w:r>
        <w:t>21</w:t>
      </w:r>
      <w:r>
        <w:fldChar w:fldCharType="end"/>
      </w:r>
    </w:p>
    <w:p w14:paraId="7D037029" w14:textId="15666289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6.2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zaduženja člana - završena zaduženja</w:t>
      </w:r>
      <w:r>
        <w:tab/>
      </w:r>
      <w:r>
        <w:fldChar w:fldCharType="begin"/>
      </w:r>
      <w:r>
        <w:instrText xml:space="preserve"> PAGEREF _Toc137243920 \h </w:instrText>
      </w:r>
      <w:r>
        <w:fldChar w:fldCharType="separate"/>
      </w:r>
      <w:r>
        <w:t>22</w:t>
      </w:r>
      <w:r>
        <w:fldChar w:fldCharType="end"/>
      </w:r>
    </w:p>
    <w:p w14:paraId="07F2C61D" w14:textId="515F9B56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6.3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zaduženja člana - preuzeta zaduženja</w:t>
      </w:r>
      <w:r>
        <w:tab/>
      </w:r>
      <w:r>
        <w:fldChar w:fldCharType="begin"/>
      </w:r>
      <w:r>
        <w:instrText xml:space="preserve"> PAGEREF _Toc137243921 \h </w:instrText>
      </w:r>
      <w:r>
        <w:fldChar w:fldCharType="separate"/>
      </w:r>
      <w:r>
        <w:t>23</w:t>
      </w:r>
      <w:r>
        <w:fldChar w:fldCharType="end"/>
      </w:r>
    </w:p>
    <w:p w14:paraId="07A70BB3" w14:textId="64DFA63E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6.4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Pregled zaduženja člana - zaduženja na čekanju</w:t>
      </w:r>
      <w:r>
        <w:tab/>
      </w:r>
      <w:r>
        <w:fldChar w:fldCharType="begin"/>
      </w:r>
      <w:r>
        <w:instrText xml:space="preserve"> PAGEREF _Toc137243922 \h </w:instrText>
      </w:r>
      <w:r>
        <w:fldChar w:fldCharType="separate"/>
      </w:r>
      <w:r>
        <w:t>24</w:t>
      </w:r>
      <w:r>
        <w:fldChar w:fldCharType="end"/>
      </w:r>
    </w:p>
    <w:p w14:paraId="2E78783E" w14:textId="6517A74E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Pregled dostupnih zaduženja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EA9AE6D" w14:textId="66D990A2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8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Ulazak u 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E956583" w14:textId="49A303EB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9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>
        <w:rPr>
          <w:noProof/>
        </w:rPr>
        <w:t>Izlazak iz tima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4642B3B" w14:textId="075DDB8A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10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Brisanje naloga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1DB4BB5" w14:textId="68FAA5A5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11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Apliciranje za upravni odbor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4F406FD" w14:textId="04CA9C59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11.1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Apliciranje za upravni odbor – otvaranje prijava</w:t>
      </w:r>
      <w:r>
        <w:tab/>
      </w:r>
      <w:r>
        <w:fldChar w:fldCharType="begin"/>
      </w:r>
      <w:r>
        <w:instrText xml:space="preserve"> PAGEREF _Toc137243928 \h </w:instrText>
      </w:r>
      <w:r>
        <w:fldChar w:fldCharType="separate"/>
      </w:r>
      <w:r>
        <w:t>33</w:t>
      </w:r>
      <w:r>
        <w:fldChar w:fldCharType="end"/>
      </w:r>
    </w:p>
    <w:p w14:paraId="30BD0682" w14:textId="6592720F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11.2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Apliciranje za upravni odbor – zatvaranje prijava</w:t>
      </w:r>
      <w:r>
        <w:tab/>
      </w:r>
      <w:r>
        <w:fldChar w:fldCharType="begin"/>
      </w:r>
      <w:r>
        <w:instrText xml:space="preserve"> PAGEREF _Toc137243929 \h </w:instrText>
      </w:r>
      <w:r>
        <w:fldChar w:fldCharType="separate"/>
      </w:r>
      <w:r>
        <w:t>34</w:t>
      </w:r>
      <w:r>
        <w:fldChar w:fldCharType="end"/>
      </w:r>
    </w:p>
    <w:p w14:paraId="5EAF779A" w14:textId="538573A7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11.3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Apliciranje za upravni odbor – pravljenje prijave</w:t>
      </w:r>
      <w:r>
        <w:tab/>
      </w:r>
      <w:r>
        <w:fldChar w:fldCharType="begin"/>
      </w:r>
      <w:r>
        <w:instrText xml:space="preserve"> PAGEREF _Toc137243930 \h </w:instrText>
      </w:r>
      <w:r>
        <w:fldChar w:fldCharType="separate"/>
      </w:r>
      <w:r>
        <w:t>35</w:t>
      </w:r>
      <w:r>
        <w:fldChar w:fldCharType="end"/>
      </w:r>
    </w:p>
    <w:p w14:paraId="0C8C28A3" w14:textId="29761542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12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Autentifikacija članova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7FFB8F2" w14:textId="489BC75F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12.1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Autentifikacija članova - prihvatanje zahteva</w:t>
      </w:r>
      <w:r>
        <w:tab/>
      </w:r>
      <w:r>
        <w:fldChar w:fldCharType="begin"/>
      </w:r>
      <w:r>
        <w:instrText xml:space="preserve"> PAGEREF _Toc137243932 \h </w:instrText>
      </w:r>
      <w:r>
        <w:fldChar w:fldCharType="separate"/>
      </w:r>
      <w:r>
        <w:t>39</w:t>
      </w:r>
      <w:r>
        <w:fldChar w:fldCharType="end"/>
      </w:r>
    </w:p>
    <w:p w14:paraId="286723E9" w14:textId="1AF94A84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12.2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Autentifikacija članova - odbijanje zahteva</w:t>
      </w:r>
      <w:r>
        <w:tab/>
      </w:r>
      <w:r>
        <w:fldChar w:fldCharType="begin"/>
      </w:r>
      <w:r>
        <w:instrText xml:space="preserve"> PAGEREF _Toc137243933 \h </w:instrText>
      </w:r>
      <w:r>
        <w:fldChar w:fldCharType="separate"/>
      </w:r>
      <w:r>
        <w:t>40</w:t>
      </w:r>
      <w:r>
        <w:fldChar w:fldCharType="end"/>
      </w:r>
    </w:p>
    <w:p w14:paraId="17D96F33" w14:textId="18A1A522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13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Ažuriranje podataka o sebi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8BAAEF" w14:textId="1E8180AA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14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Deaktiviranje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829372B" w14:textId="46F5DA96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lastRenderedPageBreak/>
        <w:t>15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Menjanje šifre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03623C5" w14:textId="55660D8B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16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Pregled uloga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8070A6B" w14:textId="7330E2F4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CS"/>
        </w:rPr>
        <w:t>17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CS"/>
        </w:rPr>
        <w:t>Objavljivanje obaveštenja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1277A25" w14:textId="7D045F38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17.1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Objavljivanje obaveštenja - interna obaveštenja</w:t>
      </w:r>
      <w:r>
        <w:tab/>
      </w:r>
      <w:r>
        <w:fldChar w:fldCharType="begin"/>
      </w:r>
      <w:r>
        <w:instrText xml:space="preserve"> PAGEREF _Toc137243939 \h </w:instrText>
      </w:r>
      <w:r>
        <w:fldChar w:fldCharType="separate"/>
      </w:r>
      <w:r>
        <w:t>46</w:t>
      </w:r>
      <w:r>
        <w:fldChar w:fldCharType="end"/>
      </w:r>
    </w:p>
    <w:p w14:paraId="5285BE06" w14:textId="1854B63C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17.2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Objavljivanje obaveštenja - zvanična obaveštenja</w:t>
      </w:r>
      <w:r>
        <w:tab/>
      </w:r>
      <w:r>
        <w:fldChar w:fldCharType="begin"/>
      </w:r>
      <w:r>
        <w:instrText xml:space="preserve"> PAGEREF _Toc137243940 \h </w:instrText>
      </w:r>
      <w:r>
        <w:fldChar w:fldCharType="separate"/>
      </w:r>
      <w:r>
        <w:t>48</w:t>
      </w:r>
      <w:r>
        <w:fldChar w:fldCharType="end"/>
      </w:r>
    </w:p>
    <w:p w14:paraId="6FD7CB30" w14:textId="6890BE9E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17.3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Objavljivanje obaveštenja - zahtev za objavu zvaničnog obaveštenja</w:t>
      </w:r>
      <w:r>
        <w:tab/>
      </w:r>
      <w:r>
        <w:fldChar w:fldCharType="begin"/>
      </w:r>
      <w:r>
        <w:instrText xml:space="preserve"> PAGEREF _Toc137243941 \h </w:instrText>
      </w:r>
      <w:r>
        <w:fldChar w:fldCharType="separate"/>
      </w:r>
      <w:r>
        <w:t>49</w:t>
      </w:r>
      <w:r>
        <w:fldChar w:fldCharType="end"/>
      </w:r>
    </w:p>
    <w:p w14:paraId="449AD691" w14:textId="28483AA6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18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Ažuriranje informacija o događaju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3264256" w14:textId="3E31E151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19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Zadavanje zaduženja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DCB7F8F" w14:textId="050A061F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19.1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rPr>
          <w:lang w:val="sr-Latn-RS"/>
        </w:rPr>
        <w:t>Zadavanje zaduženja</w:t>
      </w:r>
      <w:r>
        <w:t xml:space="preserve"> - upravni odbor</w:t>
      </w:r>
      <w:r>
        <w:tab/>
      </w:r>
      <w:r>
        <w:fldChar w:fldCharType="begin"/>
      </w:r>
      <w:r>
        <w:instrText xml:space="preserve"> PAGEREF _Toc137243944 \h </w:instrText>
      </w:r>
      <w:r>
        <w:fldChar w:fldCharType="separate"/>
      </w:r>
      <w:r>
        <w:t>54</w:t>
      </w:r>
      <w:r>
        <w:fldChar w:fldCharType="end"/>
      </w:r>
    </w:p>
    <w:p w14:paraId="32E97222" w14:textId="327770AD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19.2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rPr>
          <w:lang w:val="sr-Latn-RS"/>
        </w:rPr>
        <w:t>Zadavanje zaduženja</w:t>
      </w:r>
      <w:r>
        <w:t xml:space="preserve"> - organizacioni tim</w:t>
      </w:r>
      <w:r>
        <w:tab/>
      </w:r>
      <w:r>
        <w:fldChar w:fldCharType="begin"/>
      </w:r>
      <w:r>
        <w:instrText xml:space="preserve"> PAGEREF _Toc137243945 \h </w:instrText>
      </w:r>
      <w:r>
        <w:fldChar w:fldCharType="separate"/>
      </w:r>
      <w:r>
        <w:t>55</w:t>
      </w:r>
      <w:r>
        <w:fldChar w:fldCharType="end"/>
      </w:r>
    </w:p>
    <w:p w14:paraId="40CC6362" w14:textId="7804C0E8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19.3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 w:rsidRPr="00CF1BCF">
        <w:rPr>
          <w:lang w:val="sr-Latn-RS"/>
        </w:rPr>
        <w:t>Zadavanje zaduženja</w:t>
      </w:r>
      <w:r>
        <w:t xml:space="preserve"> - za određeni tim</w:t>
      </w:r>
      <w:r>
        <w:tab/>
      </w:r>
      <w:r>
        <w:fldChar w:fldCharType="begin"/>
      </w:r>
      <w:r>
        <w:instrText xml:space="preserve"> PAGEREF _Toc137243946 \h </w:instrText>
      </w:r>
      <w:r>
        <w:fldChar w:fldCharType="separate"/>
      </w:r>
      <w:r>
        <w:t>56</w:t>
      </w:r>
      <w:r>
        <w:fldChar w:fldCharType="end"/>
      </w:r>
    </w:p>
    <w:p w14:paraId="7C0D890E" w14:textId="296A9C5B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20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Ažuriranje informacija o svom timu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E4FD1DA" w14:textId="06A3B1AD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21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Brisanje događaja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7326419" w14:textId="137029FE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22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Dodavanje događaja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7336ECFE" w14:textId="3BF31E43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23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Arhiviranje događaja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1D2ECB48" w14:textId="1C518926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24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Rang lista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27393823" w14:textId="4052FB39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25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Pregled sastanaka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592B6C48" w14:textId="7CFCEF3C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25.1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Predstojeći sastanci</w:t>
      </w:r>
      <w:r>
        <w:tab/>
      </w:r>
      <w:r>
        <w:fldChar w:fldCharType="begin"/>
      </w:r>
      <w:r>
        <w:instrText xml:space="preserve"> PAGEREF _Toc137243953 \h </w:instrText>
      </w:r>
      <w:r>
        <w:fldChar w:fldCharType="separate"/>
      </w:r>
      <w:r>
        <w:t>70</w:t>
      </w:r>
      <w:r>
        <w:fldChar w:fldCharType="end"/>
      </w:r>
    </w:p>
    <w:p w14:paraId="71E5F0A0" w14:textId="27F2A3F8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25.2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Gotovi sastanci</w:t>
      </w:r>
      <w:r>
        <w:tab/>
      </w:r>
      <w:r>
        <w:fldChar w:fldCharType="begin"/>
      </w:r>
      <w:r>
        <w:instrText xml:space="preserve"> PAGEREF _Toc137243954 \h </w:instrText>
      </w:r>
      <w:r>
        <w:fldChar w:fldCharType="separate"/>
      </w:r>
      <w:r>
        <w:t>73</w:t>
      </w:r>
      <w:r>
        <w:fldChar w:fldCharType="end"/>
      </w:r>
    </w:p>
    <w:p w14:paraId="1D4D2E9A" w14:textId="46193796" w:rsidR="00662096" w:rsidRDefault="0066209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</w:pPr>
      <w:r>
        <w:t>25.3</w:t>
      </w:r>
      <w:r>
        <w:rPr>
          <w:rFonts w:asciiTheme="minorHAnsi" w:eastAsiaTheme="minorEastAsia" w:hAnsiTheme="minorHAnsi" w:cstheme="minorBidi"/>
          <w:kern w:val="2"/>
          <w:sz w:val="22"/>
          <w:szCs w:val="22"/>
          <w:lang w:val="en-US"/>
          <w14:ligatures w14:val="standardContextual"/>
        </w:rPr>
        <w:tab/>
      </w:r>
      <w:r>
        <w:t>Dodavanje sastanka</w:t>
      </w:r>
      <w:r>
        <w:tab/>
      </w:r>
      <w:r>
        <w:fldChar w:fldCharType="begin"/>
      </w:r>
      <w:r>
        <w:instrText xml:space="preserve"> PAGEREF _Toc137243955 \h </w:instrText>
      </w:r>
      <w:r>
        <w:fldChar w:fldCharType="separate"/>
      </w:r>
      <w:r>
        <w:t>75</w:t>
      </w:r>
      <w:r>
        <w:fldChar w:fldCharType="end"/>
      </w:r>
    </w:p>
    <w:p w14:paraId="350182D1" w14:textId="5660FCDF" w:rsidR="00662096" w:rsidRDefault="0066209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CF1BCF">
        <w:rPr>
          <w:noProof/>
          <w:lang w:val="sr-Latn-RS"/>
        </w:rPr>
        <w:t>26</w:t>
      </w:r>
      <w:r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  <w:tab/>
      </w:r>
      <w:r w:rsidRPr="00CF1BCF">
        <w:rPr>
          <w:noProof/>
          <w:lang w:val="sr-Latn-RS"/>
        </w:rPr>
        <w:t>Pregled zahteva za upravni odbor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_Toc137243956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6289BEE7" w14:textId="16046099" w:rsidR="005E762D" w:rsidRPr="00C06F51" w:rsidRDefault="00734E5F" w:rsidP="133980A4">
      <w:pPr>
        <w:pStyle w:val="Title"/>
        <w:rPr>
          <w:highlight w:val="yellow"/>
          <w:lang w:val="sr-Latn-CS"/>
        </w:rPr>
      </w:pPr>
      <w:r w:rsidRPr="133980A4">
        <w:rPr>
          <w:lang w:val="sr-Latn-CS"/>
        </w:rPr>
        <w:fldChar w:fldCharType="end"/>
      </w:r>
      <w:r w:rsidRPr="133980A4">
        <w:rPr>
          <w:lang w:val="sr-Latn-CS"/>
        </w:rPr>
        <w:br w:type="page"/>
      </w:r>
      <w:r w:rsidR="00760CED" w:rsidRPr="133980A4">
        <w:rPr>
          <w:lang w:val="sr-Latn-CS"/>
        </w:rPr>
        <w:lastRenderedPageBreak/>
        <w:t>Korisničko uputstvo</w:t>
      </w:r>
      <w:r w:rsidR="005E762D" w:rsidRPr="133980A4">
        <w:rPr>
          <w:lang w:val="sr-Latn-CS"/>
        </w:rPr>
        <w:t xml:space="preserve"> za </w:t>
      </w:r>
      <w:r w:rsidR="44681A8E" w:rsidRPr="133980A4">
        <w:rPr>
          <w:lang w:val="sr-Latn-CS"/>
        </w:rPr>
        <w:t>Organeeztec aplikaciju</w:t>
      </w:r>
    </w:p>
    <w:p w14:paraId="596D9595" w14:textId="77777777" w:rsidR="009B4BA5" w:rsidRPr="009B4BA5" w:rsidRDefault="009B4BA5" w:rsidP="133980A4">
      <w:pPr>
        <w:rPr>
          <w:highlight w:val="yellow"/>
          <w:lang w:val="sr-Latn-CS"/>
        </w:rPr>
      </w:pPr>
    </w:p>
    <w:p w14:paraId="5C106405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37243904"/>
      <w:r w:rsidRPr="133980A4">
        <w:rPr>
          <w:lang w:val="sr-Latn-CS"/>
        </w:rPr>
        <w:t>Uvod</w:t>
      </w:r>
      <w:bookmarkEnd w:id="0"/>
    </w:p>
    <w:p w14:paraId="42735893" w14:textId="3AA67551" w:rsidR="009B4BA5" w:rsidRDefault="066C08C5" w:rsidP="133980A4">
      <w:pPr>
        <w:rPr>
          <w:lang w:val="sr-Latn-CS"/>
        </w:rPr>
      </w:pPr>
      <w:r w:rsidRPr="133980A4">
        <w:rPr>
          <w:lang w:val="sr-Latn-CS"/>
        </w:rPr>
        <w:t>Organeeztec</w:t>
      </w:r>
      <w:r w:rsidR="00E370C7" w:rsidRPr="133980A4">
        <w:rPr>
          <w:lang w:val="sr-Latn-CS"/>
        </w:rPr>
        <w:t xml:space="preserve"> </w:t>
      </w:r>
      <w:r w:rsidR="17719281" w:rsidRPr="133980A4">
        <w:rPr>
          <w:lang w:val="sr-Latn-CS"/>
        </w:rPr>
        <w:t>mobilna aplikacija</w:t>
      </w:r>
      <w:r w:rsidR="00E370C7" w:rsidRPr="133980A4">
        <w:rPr>
          <w:lang w:val="sr-Latn-CS"/>
        </w:rPr>
        <w:t xml:space="preserve"> je</w:t>
      </w:r>
      <w:r w:rsidR="735951FF" w:rsidRPr="133980A4">
        <w:rPr>
          <w:lang w:val="sr-Latn-CS"/>
        </w:rPr>
        <w:t xml:space="preserve"> </w:t>
      </w:r>
      <w:r w:rsidR="00E370C7" w:rsidRPr="133980A4">
        <w:rPr>
          <w:lang w:val="sr-Latn-CS"/>
        </w:rPr>
        <w:t>aplikacija razvijena od strane</w:t>
      </w:r>
      <w:r w:rsidR="44EC4CB0" w:rsidRPr="133980A4">
        <w:rPr>
          <w:lang w:val="sr-Latn-CS"/>
        </w:rPr>
        <w:t xml:space="preserve"> eezTec-IT-a</w:t>
      </w:r>
      <w:r w:rsidR="00E370C7" w:rsidRPr="133980A4">
        <w:rPr>
          <w:lang w:val="sr-Latn-CS"/>
        </w:rPr>
        <w:t xml:space="preserve">. Namena </w:t>
      </w:r>
      <w:r w:rsidR="243EBF49" w:rsidRPr="133980A4">
        <w:rPr>
          <w:lang w:val="sr-Latn-CS"/>
        </w:rPr>
        <w:t>aplikacije</w:t>
      </w:r>
      <w:r w:rsidR="00E370C7" w:rsidRPr="133980A4">
        <w:rPr>
          <w:lang w:val="sr-Latn-CS"/>
        </w:rPr>
        <w:t xml:space="preserve"> je d</w:t>
      </w:r>
      <w:r w:rsidR="4928A5E0" w:rsidRPr="133980A4">
        <w:rPr>
          <w:lang w:val="sr-Latn-CS"/>
        </w:rPr>
        <w:t>a članovima studentske organizacije EESTEC omogući</w:t>
      </w:r>
      <w:r w:rsidR="00E370C7" w:rsidRPr="133980A4">
        <w:rPr>
          <w:lang w:val="sr-Latn-CS"/>
        </w:rPr>
        <w:t xml:space="preserve"> efikas</w:t>
      </w:r>
      <w:r w:rsidR="4F0B0A22" w:rsidRPr="133980A4">
        <w:rPr>
          <w:lang w:val="sr-Latn-CS"/>
        </w:rPr>
        <w:t xml:space="preserve">an način </w:t>
      </w:r>
      <w:r w:rsidR="751DFA07" w:rsidRPr="133980A4">
        <w:rPr>
          <w:lang w:val="sr-Latn-CS"/>
        </w:rPr>
        <w:t xml:space="preserve">da </w:t>
      </w:r>
      <w:r w:rsidR="4F0B0A22" w:rsidRPr="133980A4">
        <w:rPr>
          <w:lang w:val="sr-Latn-CS"/>
        </w:rPr>
        <w:t>organi</w:t>
      </w:r>
      <w:r w:rsidR="54706CA0" w:rsidRPr="133980A4">
        <w:rPr>
          <w:lang w:val="sr-Latn-CS"/>
        </w:rPr>
        <w:t>z</w:t>
      </w:r>
      <w:r w:rsidR="3D9A0A9B" w:rsidRPr="133980A4">
        <w:rPr>
          <w:lang w:val="sr-Latn-CS"/>
        </w:rPr>
        <w:t>uju</w:t>
      </w:r>
      <w:r w:rsidR="4F0B0A22" w:rsidRPr="133980A4">
        <w:rPr>
          <w:lang w:val="sr-Latn-CS"/>
        </w:rPr>
        <w:t xml:space="preserve"> aktivnosti u </w:t>
      </w:r>
      <w:r w:rsidR="001CEB93" w:rsidRPr="133980A4">
        <w:rPr>
          <w:lang w:val="sr-Latn-CS"/>
        </w:rPr>
        <w:t xml:space="preserve">okviru </w:t>
      </w:r>
      <w:r w:rsidR="4F0B0A22" w:rsidRPr="133980A4">
        <w:rPr>
          <w:lang w:val="sr-Latn-CS"/>
        </w:rPr>
        <w:t>organizacij</w:t>
      </w:r>
      <w:r w:rsidR="228356C0" w:rsidRPr="133980A4">
        <w:rPr>
          <w:lang w:val="sr-Latn-CS"/>
        </w:rPr>
        <w:t>e</w:t>
      </w:r>
      <w:r w:rsidR="5C77B7D8" w:rsidRPr="133980A4">
        <w:rPr>
          <w:lang w:val="sr-Latn-CS"/>
        </w:rPr>
        <w:t xml:space="preserve"> – zadavanjem zaduženja, organizovanjem sastanaka i objavljivanjem obaveštenja</w:t>
      </w:r>
      <w:r w:rsidR="1BAE9761" w:rsidRPr="133980A4">
        <w:rPr>
          <w:lang w:val="sr-Latn-CS"/>
        </w:rPr>
        <w:t>, a sve u zavisnosti od uloge korisnika u organizaciji.</w:t>
      </w:r>
    </w:p>
    <w:p w14:paraId="5E19E348" w14:textId="77777777" w:rsidR="009B4BA5" w:rsidRDefault="009B4BA5" w:rsidP="133980A4">
      <w:pPr>
        <w:pStyle w:val="BodyText"/>
        <w:spacing w:after="0"/>
        <w:ind w:left="0"/>
        <w:rPr>
          <w:highlight w:val="yellow"/>
          <w:lang w:val="sr-Latn-CS"/>
        </w:rPr>
      </w:pPr>
    </w:p>
    <w:p w14:paraId="22311FDE" w14:textId="7D2AC800" w:rsidR="005E762D" w:rsidRDefault="00D63394" w:rsidP="00DC4A22">
      <w:pPr>
        <w:pStyle w:val="Heading1"/>
        <w:ind w:left="0" w:firstLine="0"/>
        <w:rPr>
          <w:lang w:val="sr-Latn-CS"/>
        </w:rPr>
      </w:pPr>
      <w:bookmarkStart w:id="1" w:name="_Toc137243905"/>
      <w:r w:rsidRPr="133980A4">
        <w:rPr>
          <w:lang w:val="sr-Latn-CS"/>
        </w:rPr>
        <w:t xml:space="preserve">Prijavljivanje korisnika na </w:t>
      </w:r>
      <w:r w:rsidR="42361713" w:rsidRPr="133980A4">
        <w:rPr>
          <w:lang w:val="sr-Latn-CS"/>
        </w:rPr>
        <w:t>aplikaciju</w:t>
      </w:r>
      <w:bookmarkEnd w:id="1"/>
    </w:p>
    <w:p w14:paraId="51A051E7" w14:textId="3DFC5D37" w:rsidR="00D63394" w:rsidRPr="004A6B44" w:rsidRDefault="00D63394" w:rsidP="00DC4A22">
      <w:pPr>
        <w:rPr>
          <w:lang w:val="sr-Latn-CS"/>
        </w:rPr>
      </w:pPr>
      <w:r w:rsidRPr="133980A4">
        <w:rPr>
          <w:lang w:val="sr-Latn-CS"/>
        </w:rPr>
        <w:t xml:space="preserve">Razlikuju se dva slučaja prijavljivanja na sistem. Prvi je kada se novi korisnik po prvi put prijavi i pošalje zahtev za </w:t>
      </w:r>
      <w:r w:rsidR="24BBEF81" w:rsidRPr="133980A4">
        <w:rPr>
          <w:lang w:val="sr-Latn-CS"/>
        </w:rPr>
        <w:t>autentifikaciju</w:t>
      </w:r>
      <w:r w:rsidRPr="133980A4">
        <w:rPr>
          <w:lang w:val="sr-Latn-CS"/>
        </w:rPr>
        <w:t>. Drugi slučaj je kada se već postojeći korisnik prijavi da bi vršio zadatke koji su mu omogućeni.</w:t>
      </w:r>
    </w:p>
    <w:p w14:paraId="0E72E4FC" w14:textId="77777777" w:rsidR="00D63394" w:rsidRPr="004A6B44" w:rsidRDefault="00D63394" w:rsidP="133980A4">
      <w:pPr>
        <w:rPr>
          <w:highlight w:val="yellow"/>
          <w:lang w:val="sr-Latn-CS"/>
        </w:rPr>
      </w:pPr>
    </w:p>
    <w:p w14:paraId="68C757C2" w14:textId="77777777" w:rsidR="005F323C" w:rsidRPr="00533BAC" w:rsidRDefault="005F323C" w:rsidP="133980A4">
      <w:pPr>
        <w:rPr>
          <w:highlight w:val="yellow"/>
          <w:lang w:val="sr-Latn-CS"/>
        </w:rPr>
      </w:pPr>
    </w:p>
    <w:p w14:paraId="427EA0DE" w14:textId="77777777" w:rsidR="005F323C" w:rsidRDefault="00D63394" w:rsidP="00DC4A22">
      <w:pPr>
        <w:pStyle w:val="Heading2"/>
        <w:ind w:left="0" w:firstLine="0"/>
        <w:rPr>
          <w:lang w:val="sr-Latn-CS"/>
        </w:rPr>
      </w:pPr>
      <w:bookmarkStart w:id="2" w:name="_Toc137243906"/>
      <w:r w:rsidRPr="133980A4">
        <w:rPr>
          <w:lang w:val="sr-Latn-CS"/>
        </w:rPr>
        <w:t xml:space="preserve">Registracija novog </w:t>
      </w:r>
      <w:r w:rsidR="00022C45" w:rsidRPr="133980A4">
        <w:rPr>
          <w:lang w:val="sr-Latn-CS"/>
        </w:rPr>
        <w:t>K</w:t>
      </w:r>
      <w:r w:rsidRPr="133980A4">
        <w:rPr>
          <w:lang w:val="sr-Latn-CS"/>
        </w:rPr>
        <w:t>orisnika</w:t>
      </w:r>
      <w:bookmarkEnd w:id="2"/>
    </w:p>
    <w:p w14:paraId="0EEE3400" w14:textId="3A28B949" w:rsidR="00C146B8" w:rsidRPr="000672C1" w:rsidRDefault="00C146B8" w:rsidP="0046178F">
      <w:pPr>
        <w:pStyle w:val="BodyText"/>
        <w:numPr>
          <w:ilvl w:val="0"/>
          <w:numId w:val="2"/>
        </w:numPr>
        <w:spacing w:after="0"/>
        <w:ind w:left="0" w:firstLine="0"/>
        <w:rPr>
          <w:lang w:val="sr-Latn-CS"/>
        </w:rPr>
      </w:pPr>
      <w:r w:rsidRPr="133980A4">
        <w:rPr>
          <w:lang w:val="sr-Latn-CS"/>
        </w:rPr>
        <w:t>Klikom na</w:t>
      </w:r>
      <w:r w:rsidR="160FA096" w:rsidRPr="133980A4">
        <w:rPr>
          <w:lang w:val="sr-Latn-CS"/>
        </w:rPr>
        <w:t xml:space="preserve"> dugme</w:t>
      </w:r>
      <w:r w:rsidRPr="133980A4">
        <w:rPr>
          <w:lang w:val="sr-Latn-CS"/>
        </w:rPr>
        <w:t xml:space="preserve"> </w:t>
      </w:r>
      <w:r w:rsidR="01D52E41" w:rsidRPr="133980A4">
        <w:rPr>
          <w:i/>
          <w:iCs/>
          <w:lang w:val="sr-Latn-CS"/>
        </w:rPr>
        <w:t>Nemaš nalog? P</w:t>
      </w:r>
      <w:r w:rsidR="4AA6E3FF" w:rsidRPr="133980A4">
        <w:rPr>
          <w:i/>
          <w:iCs/>
          <w:lang w:val="sr-Latn-CS"/>
        </w:rPr>
        <w:t>rijavi</w:t>
      </w:r>
      <w:r w:rsidR="00F21EDF" w:rsidRPr="133980A4">
        <w:rPr>
          <w:i/>
          <w:iCs/>
          <w:lang w:val="sr-Latn-CS"/>
        </w:rPr>
        <w:t xml:space="preserve"> se</w:t>
      </w:r>
      <w:r w:rsidR="5D0FA7C6" w:rsidRPr="133980A4">
        <w:rPr>
          <w:i/>
          <w:iCs/>
          <w:lang w:val="sr-Latn-CS"/>
        </w:rPr>
        <w:t>!</w:t>
      </w:r>
      <w:r w:rsidR="00D63394" w:rsidRPr="133980A4">
        <w:rPr>
          <w:i/>
          <w:iCs/>
          <w:lang w:val="sr-Latn-CS"/>
        </w:rPr>
        <w:t xml:space="preserve"> </w:t>
      </w:r>
      <w:r w:rsidRPr="133980A4">
        <w:rPr>
          <w:lang w:val="sr-Latn-CS"/>
        </w:rPr>
        <w:t xml:space="preserve">otvara se </w:t>
      </w:r>
      <w:r w:rsidR="00F21EDF" w:rsidRPr="133980A4">
        <w:rPr>
          <w:lang w:val="sr-Latn-CS"/>
        </w:rPr>
        <w:t>stranica</w:t>
      </w:r>
      <w:r w:rsidRPr="133980A4">
        <w:rPr>
          <w:lang w:val="sr-Latn-CS"/>
        </w:rPr>
        <w:t xml:space="preserve"> za unos podataka o novom </w:t>
      </w:r>
      <w:r w:rsidR="00D63394" w:rsidRPr="133980A4">
        <w:rPr>
          <w:lang w:val="sr-Latn-CS"/>
        </w:rPr>
        <w:t>korisniku</w:t>
      </w:r>
      <w:r w:rsidRPr="133980A4">
        <w:rPr>
          <w:lang w:val="sr-Latn-CS"/>
        </w:rPr>
        <w:t>.</w:t>
      </w:r>
    </w:p>
    <w:p w14:paraId="634DA530" w14:textId="7AB39464" w:rsidR="00FF2158" w:rsidRPr="00FA6B59" w:rsidRDefault="540DA606" w:rsidP="00FF2158">
      <w:pPr>
        <w:pStyle w:val="BodyText"/>
        <w:numPr>
          <w:ilvl w:val="0"/>
          <w:numId w:val="2"/>
        </w:numPr>
        <w:spacing w:after="0"/>
        <w:ind w:left="0" w:firstLine="0"/>
        <w:rPr>
          <w:lang w:val="sr-Latn-CS"/>
        </w:rPr>
      </w:pPr>
      <w:r w:rsidRPr="133980A4">
        <w:rPr>
          <w:lang w:val="sr-Latn-CS"/>
        </w:rPr>
        <w:t>S</w:t>
      </w:r>
      <w:r w:rsidR="00792AA3" w:rsidRPr="133980A4">
        <w:rPr>
          <w:lang w:val="sr-Latn-CS"/>
        </w:rPr>
        <w:t xml:space="preserve">tranica prilikom registracije novog </w:t>
      </w:r>
      <w:r w:rsidR="00341F67" w:rsidRPr="133980A4">
        <w:rPr>
          <w:lang w:val="sr-Latn-CS"/>
        </w:rPr>
        <w:t xml:space="preserve"> </w:t>
      </w:r>
      <w:r w:rsidR="00792AA3" w:rsidRPr="133980A4">
        <w:rPr>
          <w:lang w:val="sr-Latn-CS"/>
        </w:rPr>
        <w:t xml:space="preserve">korisnika sadrži forme za unos </w:t>
      </w:r>
      <w:r w:rsidR="00FA6B59" w:rsidRPr="133980A4">
        <w:rPr>
          <w:lang w:val="sr-Latn-CS"/>
        </w:rPr>
        <w:t xml:space="preserve">imena, prezimena, datuma rođenja, </w:t>
      </w:r>
      <w:r w:rsidR="32C87722" w:rsidRPr="133980A4">
        <w:rPr>
          <w:lang w:val="sr-Latn-CS"/>
        </w:rPr>
        <w:t>broja telefona</w:t>
      </w:r>
      <w:r w:rsidR="00792AA3" w:rsidRPr="133980A4">
        <w:rPr>
          <w:lang w:val="sr-Latn-CS"/>
        </w:rPr>
        <w:t>,</w:t>
      </w:r>
      <w:r w:rsidR="00FA6B59" w:rsidRPr="133980A4">
        <w:rPr>
          <w:lang w:val="sr-Latn-CS"/>
        </w:rPr>
        <w:t xml:space="preserve"> </w:t>
      </w:r>
      <w:r w:rsidR="65DEEAD0" w:rsidRPr="133980A4">
        <w:rPr>
          <w:lang w:val="sr-Latn-CS"/>
        </w:rPr>
        <w:t>korisničkog imena na instagramu</w:t>
      </w:r>
      <w:r w:rsidR="00FA6B59" w:rsidRPr="133980A4">
        <w:rPr>
          <w:lang w:val="sr-Latn-CS"/>
        </w:rPr>
        <w:t xml:space="preserve"> i odabira slike</w:t>
      </w:r>
      <w:r w:rsidR="63CF9D5C" w:rsidRPr="133980A4">
        <w:rPr>
          <w:lang w:val="sr-Latn-CS"/>
        </w:rPr>
        <w:t xml:space="preserve"> i CV-a</w:t>
      </w:r>
      <w:r w:rsidR="00FA6B59" w:rsidRPr="133980A4">
        <w:rPr>
          <w:lang w:val="sr-Latn-CS"/>
        </w:rPr>
        <w:t>.</w:t>
      </w:r>
      <w:r w:rsidR="00341F67" w:rsidRPr="133980A4">
        <w:rPr>
          <w:lang w:val="sr-Latn-CS"/>
        </w:rPr>
        <w:t xml:space="preserve"> </w:t>
      </w:r>
      <w:r w:rsidR="298E7470" w:rsidRPr="133980A4">
        <w:rPr>
          <w:lang w:val="sr-Latn-CS"/>
        </w:rPr>
        <w:t>Polja ime, prezime, datum rođenja i broj telefona</w:t>
      </w:r>
      <w:r w:rsidR="00341F67" w:rsidRPr="133980A4">
        <w:rPr>
          <w:lang w:val="sr-Latn-CS"/>
        </w:rPr>
        <w:t xml:space="preserve"> su obavezna, i </w:t>
      </w:r>
      <w:r w:rsidR="09BFB466" w:rsidRPr="133980A4">
        <w:rPr>
          <w:lang w:val="sr-Latn-CS"/>
        </w:rPr>
        <w:t>korisnik</w:t>
      </w:r>
      <w:r w:rsidR="00341F67" w:rsidRPr="133980A4">
        <w:rPr>
          <w:lang w:val="sr-Latn-CS"/>
        </w:rPr>
        <w:t xml:space="preserve"> ne može da nastavi sa registracijom ukoliko ih ne unese.</w:t>
      </w:r>
      <w:r w:rsidR="00FA7117">
        <w:rPr>
          <w:lang w:val="sr-Latn-CS"/>
        </w:rPr>
        <w:t xml:space="preserve"> </w:t>
      </w:r>
    </w:p>
    <w:p w14:paraId="34C6FD54" w14:textId="5403344E" w:rsidR="00FA6B59" w:rsidRDefault="1F1A97DC" w:rsidP="133980A4">
      <w:pPr>
        <w:jc w:val="center"/>
      </w:pPr>
      <w:r>
        <w:rPr>
          <w:noProof/>
        </w:rPr>
        <w:drawing>
          <wp:inline distT="0" distB="0" distL="0" distR="0" wp14:anchorId="5E56DD18" wp14:editId="525C98E5">
            <wp:extent cx="1466850" cy="4572000"/>
            <wp:effectExtent l="0" t="0" r="0" b="0"/>
            <wp:docPr id="1109005288" name="Picture 110900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3FA7" w14:textId="77777777" w:rsidR="00FA6B59" w:rsidRDefault="00FA6B59" w:rsidP="00DC4A22">
      <w:pPr>
        <w:rPr>
          <w:lang w:val="sr-Latn-CS"/>
        </w:rPr>
      </w:pPr>
    </w:p>
    <w:p w14:paraId="5223D617" w14:textId="33E455D5" w:rsidR="00FF2158" w:rsidRDefault="00FF2158" w:rsidP="00FF2158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0912D1D8" w:rsidRPr="72ECAA1A">
        <w:rPr>
          <w:lang w:val="sr-Latn-CS"/>
        </w:rPr>
        <w:t>1</w:t>
      </w:r>
      <w:r w:rsidRPr="72ECAA1A">
        <w:rPr>
          <w:lang w:val="sr-Latn-CS"/>
        </w:rPr>
        <w:t xml:space="preserve"> – </w:t>
      </w:r>
      <w:r w:rsidR="00A532BA" w:rsidRPr="72ECAA1A">
        <w:rPr>
          <w:lang w:val="sr-Latn-CS"/>
        </w:rPr>
        <w:t>Registracija Korisnika</w:t>
      </w:r>
    </w:p>
    <w:p w14:paraId="43D903D3" w14:textId="77777777" w:rsidR="00FA6B59" w:rsidRDefault="00FA6B59" w:rsidP="133980A4">
      <w:pPr>
        <w:jc w:val="center"/>
        <w:rPr>
          <w:highlight w:val="yellow"/>
          <w:lang w:val="sr-Latn-CS"/>
        </w:rPr>
      </w:pPr>
    </w:p>
    <w:p w14:paraId="77749CD3" w14:textId="77777777" w:rsidR="00FA6B59" w:rsidRDefault="00FA6B59" w:rsidP="00E35D1A">
      <w:pPr>
        <w:pStyle w:val="Heading2"/>
        <w:rPr>
          <w:lang w:val="sr-Latn-CS"/>
        </w:rPr>
      </w:pPr>
      <w:bookmarkStart w:id="3" w:name="_Toc137243907"/>
      <w:r w:rsidRPr="133980A4">
        <w:rPr>
          <w:lang w:val="sr-Latn-CS"/>
        </w:rPr>
        <w:t>Prijavljivanje registrovanog Korisnika na sistem</w:t>
      </w:r>
      <w:bookmarkEnd w:id="3"/>
    </w:p>
    <w:p w14:paraId="6040DD57" w14:textId="0A97613D" w:rsidR="00E35D1A" w:rsidRPr="00E35D1A" w:rsidRDefault="76B33FCB" w:rsidP="00E35D1A">
      <w:pPr>
        <w:numPr>
          <w:ilvl w:val="0"/>
          <w:numId w:val="18"/>
        </w:numPr>
        <w:rPr>
          <w:lang w:val="sr-Latn-CS"/>
        </w:rPr>
      </w:pPr>
      <w:r w:rsidRPr="133980A4">
        <w:rPr>
          <w:lang w:val="sr-Latn-CS"/>
        </w:rPr>
        <w:t>Korisnik otvara aplikaciju.</w:t>
      </w:r>
    </w:p>
    <w:p w14:paraId="33783D28" w14:textId="77777777" w:rsidR="00E57048" w:rsidRPr="00E57048" w:rsidRDefault="00E35D1A" w:rsidP="00E57048">
      <w:pPr>
        <w:numPr>
          <w:ilvl w:val="0"/>
          <w:numId w:val="18"/>
        </w:numPr>
        <w:rPr>
          <w:lang w:val="sr-Latn-CS"/>
        </w:rPr>
      </w:pPr>
      <w:proofErr w:type="spellStart"/>
      <w:r>
        <w:t>Korisnik</w:t>
      </w:r>
      <w:proofErr w:type="spellEnd"/>
      <w:r>
        <w:t xml:space="preserve"> se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svojom</w:t>
      </w:r>
      <w:proofErr w:type="spellEnd"/>
      <w:r>
        <w:t xml:space="preserve"> e-mail </w:t>
      </w:r>
      <w:proofErr w:type="spellStart"/>
      <w:r>
        <w:t>adresom</w:t>
      </w:r>
      <w:proofErr w:type="spellEnd"/>
      <w:r>
        <w:t xml:space="preserve"> I </w:t>
      </w:r>
      <w:proofErr w:type="spellStart"/>
      <w:r>
        <w:t>lozinkom</w:t>
      </w:r>
      <w:proofErr w:type="spellEnd"/>
      <w:r>
        <w:t xml:space="preserve"> </w:t>
      </w:r>
      <w:proofErr w:type="spellStart"/>
      <w:r>
        <w:t>prijavljuje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6CEE640" w14:textId="77777777" w:rsidR="00E57048" w:rsidRDefault="00E57048" w:rsidP="133980A4">
      <w:pPr>
        <w:ind w:left="360"/>
        <w:rPr>
          <w:highlight w:val="yellow"/>
          <w:lang w:val="sr-Latn-CS"/>
        </w:rPr>
      </w:pPr>
    </w:p>
    <w:p w14:paraId="6A63D9FF" w14:textId="65E07B05" w:rsidR="00E57048" w:rsidRDefault="75A139D3" w:rsidP="133980A4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2D7F0BB2" wp14:editId="692C6A90">
            <wp:extent cx="2133600" cy="4572000"/>
            <wp:effectExtent l="0" t="0" r="0" b="0"/>
            <wp:docPr id="1958860881" name="Picture 1958860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5038" w14:textId="64339E28" w:rsidR="002470BE" w:rsidRDefault="00A532BA" w:rsidP="133980A4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0293AC18" w:rsidRPr="72ECAA1A">
        <w:rPr>
          <w:lang w:val="sr-Latn-CS"/>
        </w:rPr>
        <w:t>2</w:t>
      </w:r>
      <w:r w:rsidRPr="72ECAA1A">
        <w:rPr>
          <w:lang w:val="sr-Latn-CS"/>
        </w:rPr>
        <w:t xml:space="preserve"> – Prijavljivanje Korisnika</w:t>
      </w:r>
    </w:p>
    <w:p w14:paraId="1F247BBE" w14:textId="77777777" w:rsidR="00073014" w:rsidRPr="00073014" w:rsidRDefault="00073014" w:rsidP="133980A4">
      <w:pPr>
        <w:pStyle w:val="Heading2"/>
        <w:numPr>
          <w:ilvl w:val="1"/>
          <w:numId w:val="0"/>
        </w:numPr>
        <w:rPr>
          <w:highlight w:val="yellow"/>
          <w:lang w:val="sr-Latn-CS"/>
        </w:rPr>
      </w:pPr>
    </w:p>
    <w:p w14:paraId="72973287" w14:textId="12C97C4D" w:rsidR="72ECAA1A" w:rsidRDefault="72ECAA1A" w:rsidP="72ECAA1A">
      <w:pPr>
        <w:pStyle w:val="Heading2"/>
        <w:numPr>
          <w:ilvl w:val="1"/>
          <w:numId w:val="0"/>
        </w:numPr>
        <w:rPr>
          <w:highlight w:val="yellow"/>
          <w:lang w:val="sr-Latn-CS"/>
        </w:rPr>
      </w:pPr>
    </w:p>
    <w:p w14:paraId="680B6EAD" w14:textId="610F2DC1" w:rsidR="004323C5" w:rsidRDefault="004323C5" w:rsidP="72ECAA1A">
      <w:pPr>
        <w:jc w:val="center"/>
        <w:rPr>
          <w:highlight w:val="yellow"/>
          <w:lang w:val="sr-Latn-CS"/>
        </w:rPr>
      </w:pPr>
    </w:p>
    <w:p w14:paraId="19A1D065" w14:textId="77777777" w:rsidR="004323C5" w:rsidRDefault="004323C5" w:rsidP="133980A4">
      <w:pPr>
        <w:jc w:val="center"/>
        <w:rPr>
          <w:highlight w:val="yellow"/>
          <w:lang w:val="sr-Latn-RS"/>
        </w:rPr>
      </w:pPr>
    </w:p>
    <w:p w14:paraId="35A12E42" w14:textId="2E4D8B4E" w:rsidR="004323C5" w:rsidRDefault="3D4F35ED" w:rsidP="72ECAA1A">
      <w:pPr>
        <w:pStyle w:val="Heading1"/>
        <w:rPr>
          <w:lang w:val="sr-Latn-CS"/>
        </w:rPr>
      </w:pPr>
      <w:bookmarkStart w:id="4" w:name="_Toc137243908"/>
      <w:r w:rsidRPr="72ECAA1A">
        <w:rPr>
          <w:lang w:val="sr-Latn-CS"/>
        </w:rPr>
        <w:t>Pregled obaveštenja</w:t>
      </w:r>
      <w:bookmarkEnd w:id="4"/>
    </w:p>
    <w:p w14:paraId="6FC47B98" w14:textId="390240D4" w:rsidR="004323C5" w:rsidRDefault="004323C5" w:rsidP="72ECAA1A">
      <w:pPr>
        <w:rPr>
          <w:lang w:val="sr-Latn-RS"/>
        </w:rPr>
      </w:pPr>
    </w:p>
    <w:p w14:paraId="091D599A" w14:textId="32962A76" w:rsidR="3D4F35ED" w:rsidRDefault="3D4F35ED" w:rsidP="72ECAA1A">
      <w:pPr>
        <w:ind w:left="720"/>
        <w:rPr>
          <w:lang w:val="sr-Latn-RS"/>
        </w:rPr>
      </w:pPr>
      <w:r w:rsidRPr="72ECAA1A">
        <w:rPr>
          <w:lang w:val="sr-Latn-RS"/>
        </w:rPr>
        <w:t>Postoje zvanična i interna obaveštenja za upravni odbor, za svaki događaj i za timove generalno i u okviru događaja.</w:t>
      </w:r>
    </w:p>
    <w:p w14:paraId="48E74BBF" w14:textId="69CDFC07" w:rsidR="003267EB" w:rsidRDefault="003267EB" w:rsidP="72ECAA1A">
      <w:pPr>
        <w:pStyle w:val="Heading2"/>
        <w:rPr>
          <w:lang w:val="sr-Latn-RS"/>
        </w:rPr>
      </w:pPr>
      <w:bookmarkStart w:id="5" w:name="_Toc137243909"/>
      <w:r w:rsidRPr="72ECAA1A">
        <w:rPr>
          <w:lang w:val="sr-Latn-RS"/>
        </w:rPr>
        <w:lastRenderedPageBreak/>
        <w:t>P</w:t>
      </w:r>
      <w:r w:rsidR="4D001292" w:rsidRPr="72ECAA1A">
        <w:rPr>
          <w:lang w:val="sr-Latn-RS"/>
        </w:rPr>
        <w:t xml:space="preserve">regled obaveštenja - </w:t>
      </w:r>
      <w:r w:rsidR="4D880071" w:rsidRPr="72ECAA1A">
        <w:rPr>
          <w:lang w:val="sr-Latn-RS"/>
        </w:rPr>
        <w:t xml:space="preserve">od </w:t>
      </w:r>
      <w:r w:rsidR="4D001292" w:rsidRPr="72ECAA1A">
        <w:rPr>
          <w:lang w:val="sr-Latn-RS"/>
        </w:rPr>
        <w:t>upravn</w:t>
      </w:r>
      <w:r w:rsidR="7F354178" w:rsidRPr="72ECAA1A">
        <w:rPr>
          <w:lang w:val="sr-Latn-RS"/>
        </w:rPr>
        <w:t>og</w:t>
      </w:r>
      <w:r w:rsidR="4D001292" w:rsidRPr="72ECAA1A">
        <w:rPr>
          <w:lang w:val="sr-Latn-RS"/>
        </w:rPr>
        <w:t xml:space="preserve"> odbor</w:t>
      </w:r>
      <w:r w:rsidR="4C6FCC8E" w:rsidRPr="72ECAA1A">
        <w:rPr>
          <w:lang w:val="sr-Latn-RS"/>
        </w:rPr>
        <w:t>a</w:t>
      </w:r>
      <w:bookmarkEnd w:id="5"/>
    </w:p>
    <w:p w14:paraId="188F5A6A" w14:textId="63558F21" w:rsidR="43B5CC51" w:rsidRDefault="43B5CC51" w:rsidP="72ECAA1A">
      <w:pPr>
        <w:ind w:left="576"/>
        <w:rPr>
          <w:lang w:val="sr-Latn-RS"/>
        </w:rPr>
      </w:pPr>
      <w:r w:rsidRPr="72ECAA1A">
        <w:rPr>
          <w:lang w:val="sr-Latn-RS"/>
        </w:rPr>
        <w:t xml:space="preserve">Za pregled obaveštenja upravnog odbora, iz navigacije je potrebno izabrati opciju </w:t>
      </w:r>
      <w:r w:rsidRPr="72ECAA1A">
        <w:rPr>
          <w:i/>
          <w:iCs/>
          <w:lang w:val="sr-Latn-RS"/>
        </w:rPr>
        <w:t>General</w:t>
      </w:r>
      <w:r w:rsidRPr="72ECAA1A">
        <w:rPr>
          <w:lang w:val="sr-Latn-RS"/>
        </w:rPr>
        <w:t xml:space="preserve">. Time se otvara stranica sa zvaničnim obaveštenjima </w:t>
      </w:r>
      <w:r w:rsidR="025AB183" w:rsidRPr="72ECAA1A">
        <w:rPr>
          <w:lang w:val="sr-Latn-RS"/>
        </w:rPr>
        <w:t>upravnog odbora</w:t>
      </w:r>
      <w:r w:rsidR="2E5005AA" w:rsidRPr="72ECAA1A">
        <w:rPr>
          <w:lang w:val="sr-Latn-RS"/>
        </w:rPr>
        <w:t>. Ukoliko je član deo upravnog odbora, ima i mogućnost pregleda internih obaveštenja upravnog odbora.</w:t>
      </w:r>
    </w:p>
    <w:p w14:paraId="285FBF76" w14:textId="65CED449" w:rsidR="2E5005AA" w:rsidRDefault="2E5005AA" w:rsidP="72ECAA1A">
      <w:pPr>
        <w:jc w:val="center"/>
      </w:pPr>
      <w:r>
        <w:rPr>
          <w:noProof/>
        </w:rPr>
        <w:drawing>
          <wp:inline distT="0" distB="0" distL="0" distR="0" wp14:anchorId="2B6A446C" wp14:editId="37BCB369">
            <wp:extent cx="2124075" cy="4562490"/>
            <wp:effectExtent l="0" t="0" r="0" b="0"/>
            <wp:docPr id="1329470138" name="Picture 132947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C0A" w14:textId="6140C59A" w:rsidR="2E5005AA" w:rsidRDefault="2E5005AA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71342D14" w:rsidRPr="72ECAA1A">
        <w:rPr>
          <w:lang w:val="sr-Latn-CS"/>
        </w:rPr>
        <w:t>3</w:t>
      </w:r>
      <w:r w:rsidRPr="72ECAA1A">
        <w:rPr>
          <w:lang w:val="sr-Latn-CS"/>
        </w:rPr>
        <w:t xml:space="preserve"> – </w:t>
      </w:r>
      <w:r w:rsidR="00D339C9" w:rsidRPr="72ECAA1A">
        <w:rPr>
          <w:lang w:val="sr-Latn-CS"/>
        </w:rPr>
        <w:t xml:space="preserve">Izbor </w:t>
      </w:r>
      <w:r w:rsidR="00D339C9" w:rsidRPr="72ECAA1A">
        <w:rPr>
          <w:i/>
          <w:iCs/>
          <w:lang w:val="sr-Latn-CS"/>
        </w:rPr>
        <w:t xml:space="preserve">General </w:t>
      </w:r>
      <w:r w:rsidR="00D339C9" w:rsidRPr="72ECAA1A">
        <w:rPr>
          <w:lang w:val="sr-Latn-CS"/>
        </w:rPr>
        <w:t>stranice</w:t>
      </w:r>
    </w:p>
    <w:p w14:paraId="761C1F16" w14:textId="21CF76A1" w:rsidR="72ECAA1A" w:rsidRDefault="72ECAA1A" w:rsidP="72ECAA1A">
      <w:pPr>
        <w:jc w:val="center"/>
      </w:pPr>
    </w:p>
    <w:p w14:paraId="6351A48F" w14:textId="7CC197FD" w:rsidR="774074BF" w:rsidRDefault="774074BF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4E64C912" wp14:editId="160E6FF6">
            <wp:extent cx="2114550" cy="4419616"/>
            <wp:effectExtent l="0" t="0" r="0" b="0"/>
            <wp:docPr id="672870442" name="Picture 67287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6A6E" w14:textId="0F531168" w:rsidR="2E5005AA" w:rsidRDefault="2E5005AA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664CEDAA" w:rsidRPr="72ECAA1A">
        <w:rPr>
          <w:lang w:val="sr-Latn-CS"/>
        </w:rPr>
        <w:t>4</w:t>
      </w:r>
      <w:r w:rsidRPr="72ECAA1A">
        <w:rPr>
          <w:lang w:val="sr-Latn-CS"/>
        </w:rPr>
        <w:t xml:space="preserve"> – Pregled zvaničnih obaveštenja upravnog odbora</w:t>
      </w:r>
    </w:p>
    <w:p w14:paraId="4029D0C3" w14:textId="5AA027A0" w:rsidR="79F6AA5C" w:rsidRDefault="79F6AA5C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1EDEB204" wp14:editId="6A67ABF6">
            <wp:extent cx="2057400" cy="4391040"/>
            <wp:effectExtent l="0" t="0" r="0" b="0"/>
            <wp:docPr id="979282311" name="Picture 97928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FB39" w14:textId="473D6051" w:rsidR="79F6AA5C" w:rsidRDefault="79F6AA5C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4072ED62" w:rsidRPr="72ECAA1A">
        <w:rPr>
          <w:lang w:val="sr-Latn-CS"/>
        </w:rPr>
        <w:t>5</w:t>
      </w:r>
      <w:r w:rsidRPr="72ECAA1A">
        <w:rPr>
          <w:lang w:val="sr-Latn-CS"/>
        </w:rPr>
        <w:t xml:space="preserve"> – Pregled internih obaveštenja upravnog odbora</w:t>
      </w:r>
    </w:p>
    <w:p w14:paraId="6780504A" w14:textId="70ED8C14" w:rsidR="00207609" w:rsidRDefault="00207609" w:rsidP="72ECAA1A">
      <w:pPr>
        <w:pStyle w:val="Heading2"/>
        <w:rPr>
          <w:szCs w:val="24"/>
          <w:lang w:val="sr-Latn-CS"/>
        </w:rPr>
      </w:pPr>
      <w:bookmarkStart w:id="6" w:name="_Toc137243910"/>
      <w:r w:rsidRPr="72ECAA1A">
        <w:rPr>
          <w:lang w:val="sr-Latn-CS"/>
        </w:rPr>
        <w:t>P</w:t>
      </w:r>
      <w:r w:rsidR="4A49ECB2" w:rsidRPr="72ECAA1A">
        <w:rPr>
          <w:lang w:val="sr-Latn-CS"/>
        </w:rPr>
        <w:t>regled obaveštenja - vezana za događaj</w:t>
      </w:r>
      <w:bookmarkEnd w:id="6"/>
    </w:p>
    <w:p w14:paraId="1D09F168" w14:textId="59723441" w:rsidR="77FBEF88" w:rsidRDefault="77FBEF88" w:rsidP="72ECAA1A">
      <w:pPr>
        <w:ind w:left="720"/>
        <w:rPr>
          <w:lang w:val="sr-Latn-RS"/>
        </w:rPr>
      </w:pPr>
      <w:r w:rsidRPr="72ECAA1A">
        <w:rPr>
          <w:lang w:val="sr-Latn-RS"/>
        </w:rPr>
        <w:t>Klikom na neki od događaja iz navigacije, otvara se stranica o događaju i u okviru nje lista zvaničnih obaveštenja o događaju.</w:t>
      </w:r>
      <w:r w:rsidR="422E5497" w:rsidRPr="72ECAA1A">
        <w:rPr>
          <w:lang w:val="sr-Latn-RS"/>
        </w:rPr>
        <w:t xml:space="preserve"> Ukoliko je član u upravnom odboru ili u organizacionom timu događaja, ima pristup i internim obaveštenjima za događaj.</w:t>
      </w:r>
    </w:p>
    <w:p w14:paraId="455C750C" w14:textId="44AAB520" w:rsidR="72ECAA1A" w:rsidRDefault="72ECAA1A" w:rsidP="72ECAA1A">
      <w:pPr>
        <w:ind w:left="576"/>
        <w:rPr>
          <w:lang w:val="sr-Latn-CS"/>
        </w:rPr>
      </w:pPr>
    </w:p>
    <w:p w14:paraId="1DEF6DBE" w14:textId="77777777" w:rsidR="00207609" w:rsidRDefault="00207609" w:rsidP="133980A4">
      <w:pPr>
        <w:ind w:left="576"/>
        <w:rPr>
          <w:highlight w:val="yellow"/>
          <w:lang w:val="sr-Latn-CS"/>
        </w:rPr>
      </w:pPr>
    </w:p>
    <w:p w14:paraId="0551C162" w14:textId="415A7F31" w:rsidR="00207609" w:rsidRDefault="31325CCD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74BF1797" wp14:editId="001102A6">
            <wp:extent cx="2057400" cy="4381530"/>
            <wp:effectExtent l="0" t="0" r="0" b="0"/>
            <wp:docPr id="1189124347" name="Picture 118912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7849" w14:textId="6DA5ED8E" w:rsidR="00207609" w:rsidRDefault="00207609" w:rsidP="72ECAA1A">
      <w:pPr>
        <w:ind w:left="576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13CDFB74" w:rsidRPr="72ECAA1A">
        <w:rPr>
          <w:lang w:val="sr-Latn-CS"/>
        </w:rPr>
        <w:t>6</w:t>
      </w:r>
      <w:r w:rsidRPr="72ECAA1A">
        <w:rPr>
          <w:lang w:val="sr-Latn-CS"/>
        </w:rPr>
        <w:t xml:space="preserve"> – </w:t>
      </w:r>
      <w:r w:rsidR="73B53DC4" w:rsidRPr="72ECAA1A">
        <w:rPr>
          <w:lang w:val="sr-Latn-CS"/>
        </w:rPr>
        <w:t>Izbor događaja</w:t>
      </w:r>
    </w:p>
    <w:p w14:paraId="0B375E64" w14:textId="3AED126F" w:rsidR="00207609" w:rsidRDefault="5326335C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4B4C2A84" wp14:editId="7D325716">
            <wp:extent cx="2114550" cy="4410106"/>
            <wp:effectExtent l="0" t="0" r="0" b="0"/>
            <wp:docPr id="1925512796" name="Picture 19255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BF2" w14:textId="6FE99C6C" w:rsidR="00207609" w:rsidRDefault="00207609" w:rsidP="72ECAA1A">
      <w:pPr>
        <w:ind w:left="576"/>
        <w:rPr>
          <w:lang w:val="sr-Latn-CS"/>
        </w:rPr>
      </w:pPr>
    </w:p>
    <w:p w14:paraId="61FEC6E7" w14:textId="0999C20D" w:rsidR="00207609" w:rsidRPr="00207609" w:rsidRDefault="00207609" w:rsidP="72ECAA1A">
      <w:pPr>
        <w:ind w:left="576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526A08F7" w:rsidRPr="72ECAA1A">
        <w:rPr>
          <w:lang w:val="sr-Latn-CS"/>
        </w:rPr>
        <w:t>7</w:t>
      </w:r>
      <w:r w:rsidRPr="72ECAA1A">
        <w:rPr>
          <w:lang w:val="sr-Latn-CS"/>
        </w:rPr>
        <w:t xml:space="preserve"> – P</w:t>
      </w:r>
      <w:r w:rsidR="23E636D6" w:rsidRPr="72ECAA1A">
        <w:rPr>
          <w:lang w:val="sr-Latn-CS"/>
        </w:rPr>
        <w:t>regled zvaničnih obaveštenja o događaju</w:t>
      </w:r>
    </w:p>
    <w:p w14:paraId="32D1A8F8" w14:textId="409161FC" w:rsidR="074C5314" w:rsidRDefault="074C5314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3E579F81" wp14:editId="0791D34A">
            <wp:extent cx="2057400" cy="4371975"/>
            <wp:effectExtent l="0" t="0" r="0" b="0"/>
            <wp:docPr id="1870042956" name="Picture 187004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DC6" w14:textId="4DA50321" w:rsidR="074C5314" w:rsidRDefault="074C5314" w:rsidP="72ECAA1A">
      <w:pPr>
        <w:ind w:left="576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3AE2CAF2" w:rsidRPr="72ECAA1A">
        <w:rPr>
          <w:lang w:val="sr-Latn-CS"/>
        </w:rPr>
        <w:t>8</w:t>
      </w:r>
      <w:r w:rsidRPr="72ECAA1A">
        <w:rPr>
          <w:lang w:val="sr-Latn-CS"/>
        </w:rPr>
        <w:t xml:space="preserve"> – Pregled internih obaveštenja o događaju</w:t>
      </w:r>
    </w:p>
    <w:p w14:paraId="36B99772" w14:textId="74266817" w:rsidR="72ECAA1A" w:rsidRDefault="72ECAA1A" w:rsidP="72ECAA1A">
      <w:pPr>
        <w:ind w:left="576"/>
        <w:jc w:val="center"/>
        <w:rPr>
          <w:highlight w:val="yellow"/>
          <w:lang w:val="sr-Latn-CS"/>
        </w:rPr>
      </w:pPr>
    </w:p>
    <w:p w14:paraId="6631C896" w14:textId="6D8F63FA" w:rsidR="4485D70E" w:rsidRDefault="4485D70E" w:rsidP="72ECAA1A">
      <w:pPr>
        <w:pStyle w:val="Heading2"/>
        <w:rPr>
          <w:lang w:val="sr-Latn-CS"/>
        </w:rPr>
      </w:pPr>
      <w:bookmarkStart w:id="7" w:name="_Toc137243911"/>
      <w:r w:rsidRPr="72ECAA1A">
        <w:rPr>
          <w:lang w:val="sr-Latn-CS"/>
        </w:rPr>
        <w:t>Pregled obaveštenja - za tim u okviru događaja</w:t>
      </w:r>
      <w:bookmarkEnd w:id="7"/>
    </w:p>
    <w:p w14:paraId="459A97D3" w14:textId="3927602E" w:rsidR="4485D70E" w:rsidRDefault="4485D70E" w:rsidP="72ECAA1A">
      <w:pPr>
        <w:ind w:left="720"/>
        <w:rPr>
          <w:lang w:val="sr-Latn-RS"/>
        </w:rPr>
      </w:pPr>
      <w:r w:rsidRPr="72ECAA1A">
        <w:rPr>
          <w:lang w:val="sr-Latn-RS"/>
        </w:rPr>
        <w:t xml:space="preserve">Klikom na neki od događaja iz navigacije, otvara se stranica o događaju i u okviru nje lista zvaničnih obaveštenja o događaju. Izborom nekog od timova na stranici se otvara lista zvaničnih obaveštenja o timu vezanih za izabrani događaj. </w:t>
      </w:r>
      <w:r w:rsidR="450A0930" w:rsidRPr="72ECAA1A">
        <w:rPr>
          <w:lang w:val="sr-Latn-RS"/>
        </w:rPr>
        <w:t>Ukoliko je član deo izabranog tima, ima i mogućnost pregleda internih obaveštenja tima vezanih za izabrani događaj.</w:t>
      </w:r>
    </w:p>
    <w:p w14:paraId="3D5CDC58" w14:textId="526F22BA" w:rsidR="72ECAA1A" w:rsidRDefault="72ECAA1A" w:rsidP="72ECAA1A">
      <w:pPr>
        <w:ind w:left="720"/>
        <w:rPr>
          <w:lang w:val="sr-Latn-RS"/>
        </w:rPr>
      </w:pPr>
    </w:p>
    <w:p w14:paraId="693D30CB" w14:textId="428CEEB2" w:rsidR="450A0930" w:rsidRDefault="450A0930" w:rsidP="72ECAA1A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067F1D8" wp14:editId="3269495B">
            <wp:extent cx="2057400" cy="4381530"/>
            <wp:effectExtent l="0" t="0" r="0" b="0"/>
            <wp:docPr id="1642841508" name="Picture 164284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E939" w14:textId="710AA205" w:rsidR="450A0930" w:rsidRDefault="450A0930" w:rsidP="72ECAA1A">
      <w:pPr>
        <w:ind w:left="576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289B0345" w:rsidRPr="72ECAA1A">
        <w:rPr>
          <w:lang w:val="sr-Latn-CS"/>
        </w:rPr>
        <w:t>9</w:t>
      </w:r>
      <w:r w:rsidRPr="72ECAA1A">
        <w:rPr>
          <w:lang w:val="sr-Latn-CS"/>
        </w:rPr>
        <w:t xml:space="preserve"> – Pregled zvaničnih obaveštenja tima u okviru događaja</w:t>
      </w:r>
    </w:p>
    <w:p w14:paraId="6419E087" w14:textId="19584933" w:rsidR="450A0930" w:rsidRDefault="450A0930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56D44C87" wp14:editId="62E0DA6B">
            <wp:extent cx="2057400" cy="4391040"/>
            <wp:effectExtent l="0" t="0" r="0" b="0"/>
            <wp:docPr id="1032916989" name="Picture 103291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BCA2" w14:textId="46559867" w:rsidR="450A0930" w:rsidRDefault="450A0930" w:rsidP="72ECAA1A">
      <w:pPr>
        <w:ind w:left="576"/>
        <w:jc w:val="center"/>
        <w:rPr>
          <w:lang w:val="sr-Latn-CS"/>
        </w:rPr>
      </w:pPr>
      <w:r w:rsidRPr="72ECAA1A">
        <w:rPr>
          <w:lang w:val="sr-Latn-CS"/>
        </w:rPr>
        <w:t>Slika 1</w:t>
      </w:r>
      <w:r w:rsidR="085A3531" w:rsidRPr="72ECAA1A">
        <w:rPr>
          <w:lang w:val="sr-Latn-CS"/>
        </w:rPr>
        <w:t>0</w:t>
      </w:r>
      <w:r w:rsidRPr="72ECAA1A">
        <w:rPr>
          <w:lang w:val="sr-Latn-CS"/>
        </w:rPr>
        <w:t xml:space="preserve"> – Pregled internih obaveštenja tima u okviru događaja</w:t>
      </w:r>
    </w:p>
    <w:p w14:paraId="1E48E39B" w14:textId="7089F867" w:rsidR="72ECAA1A" w:rsidRDefault="72ECAA1A" w:rsidP="72ECAA1A">
      <w:pPr>
        <w:rPr>
          <w:lang w:val="sr-Latn-CS"/>
        </w:rPr>
      </w:pPr>
    </w:p>
    <w:p w14:paraId="7063C38F" w14:textId="35772B33" w:rsidR="00197801" w:rsidRDefault="7D1EF79B" w:rsidP="72ECAA1A">
      <w:pPr>
        <w:pStyle w:val="Heading2"/>
        <w:rPr>
          <w:lang w:val="sr-Latn-CS"/>
        </w:rPr>
      </w:pPr>
      <w:bookmarkStart w:id="8" w:name="_Toc137243912"/>
      <w:r w:rsidRPr="72ECAA1A">
        <w:rPr>
          <w:lang w:val="sr-Latn-CS"/>
        </w:rPr>
        <w:t>Pregled obaveštenja - vezana za tim</w:t>
      </w:r>
      <w:bookmarkEnd w:id="8"/>
    </w:p>
    <w:p w14:paraId="62DDEC7D" w14:textId="067F3B1C" w:rsidR="00197801" w:rsidRDefault="1875E049" w:rsidP="72ECAA1A">
      <w:pPr>
        <w:ind w:left="576"/>
        <w:rPr>
          <w:lang w:val="sr-Latn-RS"/>
        </w:rPr>
      </w:pPr>
      <w:r w:rsidRPr="72ECAA1A">
        <w:rPr>
          <w:lang w:val="sr-Latn-RS"/>
        </w:rPr>
        <w:t xml:space="preserve">Za pregled obaveštenja vezanih za tim, iz navigacije je potrebno izabrati opciju </w:t>
      </w:r>
      <w:r w:rsidRPr="72ECAA1A">
        <w:rPr>
          <w:i/>
          <w:iCs/>
          <w:lang w:val="sr-Latn-RS"/>
        </w:rPr>
        <w:t>General</w:t>
      </w:r>
      <w:r w:rsidRPr="72ECAA1A">
        <w:rPr>
          <w:lang w:val="sr-Latn-RS"/>
        </w:rPr>
        <w:t>, a zatim</w:t>
      </w:r>
      <w:r w:rsidR="4D20E5DE" w:rsidRPr="72ECAA1A">
        <w:rPr>
          <w:lang w:val="sr-Latn-RS"/>
        </w:rPr>
        <w:t xml:space="preserve"> na prikazanoj stranici izabrati željeni tim. Time se otvara stranica sa listom zvaničnih obaveštenja o timu</w:t>
      </w:r>
      <w:r w:rsidRPr="72ECAA1A">
        <w:rPr>
          <w:lang w:val="sr-Latn-RS"/>
        </w:rPr>
        <w:t xml:space="preserve">. Ukoliko je član </w:t>
      </w:r>
      <w:r w:rsidR="2A3A249E" w:rsidRPr="72ECAA1A">
        <w:rPr>
          <w:lang w:val="sr-Latn-RS"/>
        </w:rPr>
        <w:t>deo izabranog tima</w:t>
      </w:r>
      <w:r w:rsidRPr="72ECAA1A">
        <w:rPr>
          <w:lang w:val="sr-Latn-RS"/>
        </w:rPr>
        <w:t xml:space="preserve">, ima i mogućnost pregleda internih obaveštenja </w:t>
      </w:r>
      <w:r w:rsidR="540A0A5A" w:rsidRPr="72ECAA1A">
        <w:rPr>
          <w:lang w:val="sr-Latn-RS"/>
        </w:rPr>
        <w:t>tima</w:t>
      </w:r>
      <w:r w:rsidRPr="72ECAA1A">
        <w:rPr>
          <w:lang w:val="sr-Latn-RS"/>
        </w:rPr>
        <w:t>.</w:t>
      </w:r>
    </w:p>
    <w:p w14:paraId="6AABE8A6" w14:textId="6326119A" w:rsidR="00197801" w:rsidRDefault="00197801" w:rsidP="72ECAA1A">
      <w:pPr>
        <w:ind w:left="576"/>
        <w:rPr>
          <w:highlight w:val="yellow"/>
          <w:lang w:val="sr-Latn-RS"/>
        </w:rPr>
      </w:pPr>
    </w:p>
    <w:p w14:paraId="2539BA23" w14:textId="513D7909" w:rsidR="00197801" w:rsidRDefault="64D83C80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6A032A81" wp14:editId="1523FA00">
            <wp:extent cx="2057400" cy="4381530"/>
            <wp:effectExtent l="0" t="0" r="0" b="0"/>
            <wp:docPr id="1016985629" name="Picture 101698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9B0B" w14:textId="52ED34F8" w:rsidR="00197801" w:rsidRDefault="00197801" w:rsidP="133980A4">
      <w:pPr>
        <w:ind w:left="576"/>
      </w:pPr>
    </w:p>
    <w:p w14:paraId="3C96D607" w14:textId="19233318" w:rsidR="00197801" w:rsidRDefault="00197801" w:rsidP="72ECAA1A">
      <w:pPr>
        <w:ind w:left="576"/>
        <w:jc w:val="center"/>
        <w:rPr>
          <w:lang w:val="sr-Latn-RS"/>
        </w:rPr>
      </w:pPr>
      <w:r w:rsidRPr="72ECAA1A">
        <w:rPr>
          <w:lang w:val="sr-Latn-RS"/>
        </w:rPr>
        <w:t>Slika 1</w:t>
      </w:r>
      <w:r w:rsidR="15A33D43" w:rsidRPr="72ECAA1A">
        <w:rPr>
          <w:lang w:val="sr-Latn-RS"/>
        </w:rPr>
        <w:t>1</w:t>
      </w:r>
      <w:r w:rsidRPr="72ECAA1A">
        <w:rPr>
          <w:lang w:val="sr-Latn-RS"/>
        </w:rPr>
        <w:t xml:space="preserve"> – P</w:t>
      </w:r>
      <w:r w:rsidR="6C228308" w:rsidRPr="72ECAA1A">
        <w:rPr>
          <w:lang w:val="sr-Latn-RS"/>
        </w:rPr>
        <w:t>regled zvaničnih obaveštenja tima</w:t>
      </w:r>
    </w:p>
    <w:p w14:paraId="019DAD01" w14:textId="77777777" w:rsidR="00197801" w:rsidRDefault="00197801" w:rsidP="133980A4">
      <w:pPr>
        <w:ind w:left="576"/>
        <w:jc w:val="center"/>
        <w:rPr>
          <w:highlight w:val="yellow"/>
          <w:lang w:val="sr-Latn-RS"/>
        </w:rPr>
      </w:pPr>
    </w:p>
    <w:p w14:paraId="1902A667" w14:textId="1B099B86" w:rsidR="00197801" w:rsidRDefault="60D49D78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4650770D" wp14:editId="4E400F89">
            <wp:extent cx="2057400" cy="4371975"/>
            <wp:effectExtent l="0" t="0" r="0" b="0"/>
            <wp:docPr id="1062205764" name="Picture 1062205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BE03" w14:textId="6AFD1F75" w:rsidR="003344C6" w:rsidRDefault="00D94A5C" w:rsidP="72ECAA1A">
      <w:pPr>
        <w:ind w:left="576"/>
        <w:jc w:val="center"/>
        <w:rPr>
          <w:lang w:val="sr-Latn-RS"/>
        </w:rPr>
      </w:pPr>
      <w:r w:rsidRPr="72ECAA1A">
        <w:rPr>
          <w:lang w:val="sr-Latn-RS"/>
        </w:rPr>
        <w:t>Slika 1</w:t>
      </w:r>
      <w:r w:rsidR="40AB46DD" w:rsidRPr="72ECAA1A">
        <w:rPr>
          <w:lang w:val="sr-Latn-RS"/>
        </w:rPr>
        <w:t>2</w:t>
      </w:r>
      <w:r w:rsidRPr="72ECAA1A">
        <w:rPr>
          <w:lang w:val="sr-Latn-RS"/>
        </w:rPr>
        <w:t xml:space="preserve"> – Pregled </w:t>
      </w:r>
      <w:r w:rsidR="4C1490A8" w:rsidRPr="72ECAA1A">
        <w:rPr>
          <w:lang w:val="sr-Latn-RS"/>
        </w:rPr>
        <w:t>internih obaveštenja tima</w:t>
      </w:r>
    </w:p>
    <w:p w14:paraId="67103E9F" w14:textId="77777777" w:rsidR="003344C6" w:rsidRDefault="003344C6" w:rsidP="133980A4">
      <w:pPr>
        <w:ind w:left="576"/>
        <w:jc w:val="center"/>
        <w:rPr>
          <w:highlight w:val="yellow"/>
        </w:rPr>
      </w:pPr>
    </w:p>
    <w:p w14:paraId="753F492D" w14:textId="08C5F615" w:rsidR="00844366" w:rsidRDefault="3F196BD4" w:rsidP="72ECAA1A">
      <w:pPr>
        <w:pStyle w:val="Heading1"/>
      </w:pPr>
      <w:bookmarkStart w:id="9" w:name="_Toc137243913"/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bookmarkEnd w:id="9"/>
      <w:proofErr w:type="spellEnd"/>
    </w:p>
    <w:p w14:paraId="17E74760" w14:textId="41B5B45F" w:rsidR="003344C6" w:rsidRPr="003344C6" w:rsidRDefault="4CC7D5F0" w:rsidP="72ECAA1A">
      <w:pPr>
        <w:ind w:firstLine="432"/>
      </w:pPr>
      <w:proofErr w:type="spellStart"/>
      <w:r>
        <w:t>Mogu</w:t>
      </w:r>
      <w:proofErr w:type="spellEnd"/>
      <w:r>
        <w:t xml:space="preserve"> da se </w:t>
      </w:r>
      <w:proofErr w:type="spellStart"/>
      <w:r>
        <w:t>pregledaju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radu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timova</w:t>
      </w:r>
      <w:proofErr w:type="spellEnd"/>
      <w:r>
        <w:t xml:space="preserve">, </w:t>
      </w:r>
      <w:proofErr w:type="spellStart"/>
      <w:r>
        <w:t>generalno</w:t>
      </w:r>
      <w:proofErr w:type="spellEnd"/>
      <w:r>
        <w:t xml:space="preserve"> </w:t>
      </w:r>
      <w:proofErr w:type="spellStart"/>
      <w:r w:rsidR="4FF40495">
        <w:t>i</w:t>
      </w:r>
      <w:proofErr w:type="spellEnd"/>
      <w:r w:rsidR="2C1A4889">
        <w:t xml:space="preserve"> u </w:t>
      </w:r>
      <w:proofErr w:type="spellStart"/>
      <w:r w:rsidR="2C1A4889">
        <w:t>okviru</w:t>
      </w:r>
      <w:proofErr w:type="spellEnd"/>
      <w:r w:rsidR="2C1A4889">
        <w:t xml:space="preserve"> </w:t>
      </w:r>
      <w:proofErr w:type="spellStart"/>
      <w:r w:rsidR="2C1A4889">
        <w:t>događaja</w:t>
      </w:r>
      <w:proofErr w:type="spellEnd"/>
      <w:r w:rsidR="2C1A4889">
        <w:t xml:space="preserve">, </w:t>
      </w:r>
      <w:proofErr w:type="spellStart"/>
      <w:r w:rsidR="2C1A4889">
        <w:t>kao</w:t>
      </w:r>
      <w:proofErr w:type="spellEnd"/>
      <w:r w:rsidR="2C1A4889">
        <w:t xml:space="preserve"> </w:t>
      </w:r>
      <w:proofErr w:type="spellStart"/>
      <w:r w:rsidR="4A11A053">
        <w:t>i</w:t>
      </w:r>
      <w:proofErr w:type="spellEnd"/>
      <w:r w:rsidR="2C1A4889">
        <w:t xml:space="preserve"> </w:t>
      </w:r>
      <w:proofErr w:type="spellStart"/>
      <w:r w:rsidR="2C1A4889">
        <w:t>informacije</w:t>
      </w:r>
      <w:proofErr w:type="spellEnd"/>
      <w:r w:rsidR="2C1A4889">
        <w:t xml:space="preserve"> o </w:t>
      </w:r>
      <w:proofErr w:type="spellStart"/>
      <w:r w:rsidR="2C1A4889">
        <w:t>upravnom</w:t>
      </w:r>
      <w:proofErr w:type="spellEnd"/>
      <w:r w:rsidR="2C1A4889">
        <w:t xml:space="preserve"> </w:t>
      </w:r>
      <w:proofErr w:type="spellStart"/>
      <w:r w:rsidR="2C1A4889">
        <w:t>odboru</w:t>
      </w:r>
      <w:proofErr w:type="spellEnd"/>
      <w:r w:rsidR="2C1A4889">
        <w:t>.</w:t>
      </w:r>
      <w:r>
        <w:t xml:space="preserve"> </w:t>
      </w:r>
    </w:p>
    <w:p w14:paraId="7F7227DE" w14:textId="031E9301" w:rsidR="5A659C9F" w:rsidRDefault="5A659C9F" w:rsidP="72ECAA1A">
      <w:pPr>
        <w:pStyle w:val="Heading2"/>
      </w:pPr>
      <w:bookmarkStart w:id="10" w:name="_Toc137243914"/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- </w:t>
      </w:r>
      <w:proofErr w:type="spellStart"/>
      <w:r>
        <w:t>generalno</w:t>
      </w:r>
      <w:bookmarkEnd w:id="10"/>
      <w:proofErr w:type="spellEnd"/>
    </w:p>
    <w:p w14:paraId="45D1F476" w14:textId="263EC4AD" w:rsidR="41F60838" w:rsidRDefault="41F60838" w:rsidP="72ECAA1A">
      <w:pPr>
        <w:ind w:left="576"/>
        <w:rPr>
          <w:i/>
          <w:iCs/>
        </w:rPr>
      </w:pPr>
      <w:r>
        <w:t xml:space="preserve">Za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, 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iz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r w:rsidRPr="72ECAA1A">
        <w:rPr>
          <w:i/>
          <w:iCs/>
        </w:rPr>
        <w:t>General</w:t>
      </w:r>
      <w:r w:rsidRPr="72ECAA1A">
        <w:t xml:space="preserve">, a </w:t>
      </w:r>
      <w:proofErr w:type="spellStart"/>
      <w:r w:rsidRPr="72ECAA1A">
        <w:t>zatim</w:t>
      </w:r>
      <w:proofErr w:type="spellEnd"/>
      <w:r w:rsidRPr="72ECAA1A">
        <w:t xml:space="preserve"> </w:t>
      </w:r>
      <w:proofErr w:type="spellStart"/>
      <w:r w:rsidRPr="72ECAA1A">
        <w:t>izabrati</w:t>
      </w:r>
      <w:proofErr w:type="spellEnd"/>
      <w:r w:rsidRPr="72ECAA1A">
        <w:t xml:space="preserve"> </w:t>
      </w:r>
      <w:proofErr w:type="spellStart"/>
      <w:r w:rsidRPr="72ECAA1A">
        <w:t>željeni</w:t>
      </w:r>
      <w:proofErr w:type="spellEnd"/>
      <w:r w:rsidRPr="72ECAA1A">
        <w:t xml:space="preserve"> </w:t>
      </w:r>
      <w:proofErr w:type="spellStart"/>
      <w:r w:rsidRPr="72ECAA1A">
        <w:t>tim</w:t>
      </w:r>
      <w:proofErr w:type="spellEnd"/>
      <w:r w:rsidRPr="72ECAA1A">
        <w:t xml:space="preserve"> I </w:t>
      </w:r>
      <w:proofErr w:type="spellStart"/>
      <w:r w:rsidRPr="72ECAA1A">
        <w:t>opciju</w:t>
      </w:r>
      <w:proofErr w:type="spellEnd"/>
      <w:r w:rsidRPr="72ECAA1A">
        <w:t xml:space="preserve"> </w:t>
      </w:r>
      <w:r w:rsidRPr="72ECAA1A">
        <w:rPr>
          <w:i/>
          <w:iCs/>
        </w:rPr>
        <w:t xml:space="preserve">O </w:t>
      </w:r>
      <w:proofErr w:type="spellStart"/>
      <w:r w:rsidRPr="72ECAA1A">
        <w:rPr>
          <w:i/>
          <w:iCs/>
        </w:rPr>
        <w:t>timu</w:t>
      </w:r>
      <w:proofErr w:type="spellEnd"/>
      <w:r w:rsidRPr="72ECAA1A">
        <w:rPr>
          <w:i/>
          <w:iCs/>
        </w:rPr>
        <w:t>.</w:t>
      </w:r>
    </w:p>
    <w:p w14:paraId="486F837A" w14:textId="77777777" w:rsidR="003344C6" w:rsidRDefault="003344C6" w:rsidP="133980A4">
      <w:pPr>
        <w:ind w:left="576"/>
        <w:rPr>
          <w:highlight w:val="yellow"/>
        </w:rPr>
      </w:pPr>
    </w:p>
    <w:p w14:paraId="7913B81B" w14:textId="4592764A" w:rsidR="003344C6" w:rsidRDefault="5986C99E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4BA10894" wp14:editId="48DAE023">
            <wp:extent cx="2057400" cy="4371975"/>
            <wp:effectExtent l="0" t="0" r="0" b="0"/>
            <wp:docPr id="1458602118" name="Picture 145860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ED62" w14:textId="415F88CC" w:rsidR="003344C6" w:rsidRDefault="003344C6" w:rsidP="72ECAA1A">
      <w:pPr>
        <w:ind w:left="576"/>
        <w:jc w:val="center"/>
      </w:pPr>
      <w:proofErr w:type="spellStart"/>
      <w:r>
        <w:t>Slika</w:t>
      </w:r>
      <w:proofErr w:type="spellEnd"/>
      <w:r>
        <w:t xml:space="preserve"> 1</w:t>
      </w:r>
      <w:r w:rsidR="59A5C462">
        <w:t>3</w:t>
      </w:r>
      <w:r>
        <w:t xml:space="preserve"> </w:t>
      </w:r>
      <w:r w:rsidR="0030094C">
        <w:t>–</w:t>
      </w:r>
      <w:r>
        <w:t xml:space="preserve"> </w:t>
      </w:r>
      <w:proofErr w:type="spellStart"/>
      <w:r w:rsidR="0030094C">
        <w:t>P</w:t>
      </w:r>
      <w:r w:rsidR="521F30E2">
        <w:t>regled</w:t>
      </w:r>
      <w:proofErr w:type="spellEnd"/>
      <w:r w:rsidR="521F30E2">
        <w:t xml:space="preserve"> </w:t>
      </w:r>
      <w:proofErr w:type="spellStart"/>
      <w:r w:rsidR="521F30E2">
        <w:t>informacija</w:t>
      </w:r>
      <w:proofErr w:type="spellEnd"/>
      <w:r w:rsidR="521F30E2">
        <w:t xml:space="preserve"> o </w:t>
      </w:r>
      <w:proofErr w:type="spellStart"/>
      <w:r w:rsidR="521F30E2">
        <w:t>timu</w:t>
      </w:r>
      <w:proofErr w:type="spellEnd"/>
    </w:p>
    <w:p w14:paraId="3DDED359" w14:textId="044D618B" w:rsidR="003344C6" w:rsidRDefault="003344C6" w:rsidP="72ECAA1A">
      <w:pPr>
        <w:ind w:left="576"/>
        <w:rPr>
          <w:highlight w:val="yellow"/>
        </w:rPr>
      </w:pPr>
    </w:p>
    <w:p w14:paraId="0EDF22D1" w14:textId="133102D0" w:rsidR="1BDC0F97" w:rsidRDefault="1BDC0F97" w:rsidP="72ECAA1A">
      <w:pPr>
        <w:pStyle w:val="Heading2"/>
      </w:pPr>
      <w:bookmarkStart w:id="11" w:name="_Toc137243915"/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–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događaj</w:t>
      </w:r>
      <w:bookmarkEnd w:id="11"/>
      <w:proofErr w:type="spellEnd"/>
    </w:p>
    <w:p w14:paraId="1393EDAB" w14:textId="77A2732E" w:rsidR="1BDC0F97" w:rsidRDefault="1BDC0F97" w:rsidP="72ECAA1A">
      <w:pPr>
        <w:ind w:left="576"/>
      </w:pPr>
      <w:r>
        <w:t xml:space="preserve">Za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, 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iz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 </w:t>
      </w:r>
      <w:proofErr w:type="spellStart"/>
      <w:r>
        <w:t>željeni</w:t>
      </w:r>
      <w:proofErr w:type="spellEnd"/>
      <w:r>
        <w:t xml:space="preserve"> </w:t>
      </w:r>
      <w:proofErr w:type="spellStart"/>
      <w:r>
        <w:t>događaj</w:t>
      </w:r>
      <w:proofErr w:type="spellEnd"/>
      <w:r>
        <w:t xml:space="preserve">, a </w:t>
      </w:r>
      <w:proofErr w:type="spellStart"/>
      <w:r>
        <w:t>zatim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 </w:t>
      </w:r>
      <w:proofErr w:type="spellStart"/>
      <w:r>
        <w:t>željeni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 </w:t>
      </w:r>
      <w:proofErr w:type="spellStart"/>
      <w:r>
        <w:t>opciju</w:t>
      </w:r>
      <w:proofErr w:type="spellEnd"/>
      <w:r>
        <w:t xml:space="preserve"> </w:t>
      </w:r>
      <w:r w:rsidRPr="72ECAA1A">
        <w:rPr>
          <w:i/>
          <w:iCs/>
        </w:rPr>
        <w:t xml:space="preserve">O </w:t>
      </w:r>
      <w:proofErr w:type="spellStart"/>
      <w:r w:rsidRPr="72ECAA1A">
        <w:rPr>
          <w:i/>
          <w:iCs/>
        </w:rPr>
        <w:t>timu</w:t>
      </w:r>
      <w:proofErr w:type="spellEnd"/>
      <w:r w:rsidRPr="72ECAA1A">
        <w:rPr>
          <w:i/>
          <w:iCs/>
        </w:rPr>
        <w:t>.</w:t>
      </w:r>
    </w:p>
    <w:p w14:paraId="263973E3" w14:textId="34066C3A" w:rsidR="72ECAA1A" w:rsidRDefault="72ECAA1A" w:rsidP="72ECAA1A">
      <w:pPr>
        <w:ind w:left="576"/>
      </w:pPr>
    </w:p>
    <w:p w14:paraId="2D77813F" w14:textId="77777777" w:rsidR="72ECAA1A" w:rsidRDefault="72ECAA1A" w:rsidP="72ECAA1A">
      <w:pPr>
        <w:ind w:left="576"/>
        <w:rPr>
          <w:highlight w:val="yellow"/>
        </w:rPr>
      </w:pPr>
    </w:p>
    <w:p w14:paraId="2E56300A" w14:textId="4E7763DE" w:rsidR="1BDC0F97" w:rsidRDefault="1BDC0F97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1CF425D1" wp14:editId="6194B06D">
            <wp:extent cx="2057400" cy="4381530"/>
            <wp:effectExtent l="0" t="0" r="0" b="0"/>
            <wp:docPr id="807655405" name="Picture 80765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115" w14:textId="2F5E5F9C" w:rsidR="1BDC0F97" w:rsidRDefault="1BDC0F97" w:rsidP="72ECAA1A">
      <w:pPr>
        <w:ind w:left="576"/>
        <w:jc w:val="center"/>
      </w:pPr>
      <w:proofErr w:type="spellStart"/>
      <w:r>
        <w:t>Slika</w:t>
      </w:r>
      <w:proofErr w:type="spellEnd"/>
      <w:r>
        <w:t xml:space="preserve"> 1</w:t>
      </w:r>
      <w:r w:rsidR="5AA04195">
        <w:t>4</w:t>
      </w:r>
      <w:r>
        <w:t xml:space="preserve"> –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događaj</w:t>
      </w:r>
      <w:proofErr w:type="spellEnd"/>
    </w:p>
    <w:p w14:paraId="28F35662" w14:textId="6EEA3E0F" w:rsidR="72ECAA1A" w:rsidRDefault="72ECAA1A" w:rsidP="72ECAA1A"/>
    <w:p w14:paraId="07CEBE6A" w14:textId="7EBAAE1B" w:rsidR="0030094C" w:rsidRDefault="3F3FD29B" w:rsidP="72ECAA1A">
      <w:pPr>
        <w:pStyle w:val="Heading2"/>
      </w:pPr>
      <w:bookmarkStart w:id="12" w:name="_Toc137243916"/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timu</w:t>
      </w:r>
      <w:proofErr w:type="spellEnd"/>
      <w:r>
        <w:t xml:space="preserve"> – </w:t>
      </w:r>
      <w:proofErr w:type="spellStart"/>
      <w:r w:rsidR="2D063A99">
        <w:t>upravni</w:t>
      </w:r>
      <w:proofErr w:type="spellEnd"/>
      <w:r w:rsidR="2D063A99">
        <w:t xml:space="preserve"> </w:t>
      </w:r>
      <w:proofErr w:type="spellStart"/>
      <w:r w:rsidR="2D063A99">
        <w:t>odbor</w:t>
      </w:r>
      <w:bookmarkEnd w:id="12"/>
      <w:proofErr w:type="spellEnd"/>
    </w:p>
    <w:p w14:paraId="61276A2F" w14:textId="37B8678E" w:rsidR="3F3FD29B" w:rsidRDefault="3F3FD29B" w:rsidP="72ECAA1A">
      <w:pPr>
        <w:ind w:left="576"/>
      </w:pPr>
      <w:r>
        <w:t xml:space="preserve">Za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 w:rsidR="754C1DED">
        <w:t>upravnom</w:t>
      </w:r>
      <w:proofErr w:type="spellEnd"/>
      <w:r w:rsidR="754C1DED">
        <w:t xml:space="preserve"> </w:t>
      </w:r>
      <w:proofErr w:type="spellStart"/>
      <w:r w:rsidR="754C1DED">
        <w:t>odboru</w:t>
      </w:r>
      <w:proofErr w:type="spellEnd"/>
      <w:r>
        <w:t xml:space="preserve">, 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iz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 xml:space="preserve"> </w:t>
      </w:r>
      <w:proofErr w:type="spellStart"/>
      <w:r>
        <w:t>izab</w:t>
      </w:r>
      <w:r w:rsidR="0BFD013B">
        <w:t>rati</w:t>
      </w:r>
      <w:proofErr w:type="spellEnd"/>
      <w:r w:rsidR="0BFD013B">
        <w:t xml:space="preserve"> </w:t>
      </w:r>
      <w:proofErr w:type="spellStart"/>
      <w:r w:rsidR="0BFD013B">
        <w:t>opciju</w:t>
      </w:r>
      <w:proofErr w:type="spellEnd"/>
      <w:r w:rsidR="0BFD013B">
        <w:t xml:space="preserve"> </w:t>
      </w:r>
      <w:r w:rsidR="0BFD013B" w:rsidRPr="72ECAA1A">
        <w:rPr>
          <w:i/>
          <w:iCs/>
        </w:rPr>
        <w:t>General</w:t>
      </w:r>
      <w:r>
        <w:t xml:space="preserve">, a </w:t>
      </w:r>
      <w:proofErr w:type="spellStart"/>
      <w:r>
        <w:t>zatim</w:t>
      </w:r>
      <w:proofErr w:type="spellEnd"/>
      <w:r>
        <w:t xml:space="preserve"> </w:t>
      </w:r>
      <w:proofErr w:type="spellStart"/>
      <w:r>
        <w:t>izabrati</w:t>
      </w:r>
      <w:proofErr w:type="spellEnd"/>
      <w:r w:rsidR="73871C60">
        <w:t xml:space="preserve"> </w:t>
      </w:r>
      <w:proofErr w:type="spellStart"/>
      <w:r>
        <w:t>opciju</w:t>
      </w:r>
      <w:proofErr w:type="spellEnd"/>
      <w:r>
        <w:t xml:space="preserve"> </w:t>
      </w:r>
      <w:r w:rsidRPr="72ECAA1A">
        <w:rPr>
          <w:i/>
          <w:iCs/>
        </w:rPr>
        <w:t xml:space="preserve">O </w:t>
      </w:r>
      <w:proofErr w:type="spellStart"/>
      <w:r w:rsidR="75F58F54" w:rsidRPr="72ECAA1A">
        <w:rPr>
          <w:i/>
          <w:iCs/>
        </w:rPr>
        <w:t>bordu</w:t>
      </w:r>
      <w:proofErr w:type="spellEnd"/>
      <w:r w:rsidRPr="72ECAA1A">
        <w:rPr>
          <w:i/>
          <w:iCs/>
        </w:rPr>
        <w:t>.</w:t>
      </w:r>
    </w:p>
    <w:p w14:paraId="70B39167" w14:textId="34066C3A" w:rsidR="72ECAA1A" w:rsidRDefault="72ECAA1A" w:rsidP="72ECAA1A">
      <w:pPr>
        <w:ind w:left="576"/>
      </w:pPr>
    </w:p>
    <w:p w14:paraId="35F8DEFD" w14:textId="77777777" w:rsidR="0030094C" w:rsidRDefault="0030094C" w:rsidP="133980A4">
      <w:pPr>
        <w:ind w:left="576"/>
        <w:rPr>
          <w:highlight w:val="yellow"/>
        </w:rPr>
      </w:pPr>
    </w:p>
    <w:p w14:paraId="278F725E" w14:textId="28C87AC6" w:rsidR="0030094C" w:rsidRDefault="39D36761" w:rsidP="72ECAA1A">
      <w:pPr>
        <w:ind w:left="576"/>
        <w:jc w:val="center"/>
      </w:pPr>
      <w:r>
        <w:rPr>
          <w:noProof/>
        </w:rPr>
        <w:lastRenderedPageBreak/>
        <w:drawing>
          <wp:inline distT="0" distB="0" distL="0" distR="0" wp14:anchorId="1FCC218F" wp14:editId="6B11A728">
            <wp:extent cx="2057400" cy="4381530"/>
            <wp:effectExtent l="0" t="0" r="0" b="0"/>
            <wp:docPr id="701543363" name="Picture 70154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1897" w14:textId="0F0D7A89" w:rsidR="00134F2E" w:rsidRDefault="00134F2E" w:rsidP="72ECAA1A">
      <w:pPr>
        <w:ind w:left="576"/>
        <w:jc w:val="center"/>
      </w:pPr>
      <w:proofErr w:type="spellStart"/>
      <w:r>
        <w:t>Slika</w:t>
      </w:r>
      <w:proofErr w:type="spellEnd"/>
      <w:r>
        <w:t xml:space="preserve"> </w:t>
      </w:r>
      <w:r w:rsidR="00A47870">
        <w:t>1</w:t>
      </w:r>
      <w:r w:rsidR="0D2347E8">
        <w:t>5</w:t>
      </w:r>
      <w:r>
        <w:t xml:space="preserve"> – </w:t>
      </w:r>
      <w:proofErr w:type="spellStart"/>
      <w:r>
        <w:t>P</w:t>
      </w:r>
      <w:r w:rsidR="3B9C7DE4">
        <w:t>regled</w:t>
      </w:r>
      <w:proofErr w:type="spellEnd"/>
      <w:r w:rsidR="3B9C7DE4">
        <w:t xml:space="preserve"> </w:t>
      </w:r>
      <w:proofErr w:type="spellStart"/>
      <w:r w:rsidR="3B9C7DE4">
        <w:t>informacija</w:t>
      </w:r>
      <w:proofErr w:type="spellEnd"/>
      <w:r w:rsidR="3B9C7DE4">
        <w:t xml:space="preserve"> o </w:t>
      </w:r>
      <w:proofErr w:type="spellStart"/>
      <w:r w:rsidR="3B9C7DE4">
        <w:t>upravnom</w:t>
      </w:r>
      <w:proofErr w:type="spellEnd"/>
      <w:r w:rsidR="3B9C7DE4">
        <w:t xml:space="preserve"> </w:t>
      </w:r>
      <w:proofErr w:type="spellStart"/>
      <w:r w:rsidR="3B9C7DE4">
        <w:t>odboru</w:t>
      </w:r>
      <w:proofErr w:type="spellEnd"/>
    </w:p>
    <w:p w14:paraId="4C95382A" w14:textId="77777777" w:rsidR="00134F2E" w:rsidRDefault="00134F2E" w:rsidP="133980A4">
      <w:pPr>
        <w:ind w:left="576"/>
        <w:jc w:val="center"/>
        <w:rPr>
          <w:highlight w:val="yellow"/>
        </w:rPr>
      </w:pPr>
    </w:p>
    <w:p w14:paraId="13987EE6" w14:textId="77777777" w:rsidR="00A47870" w:rsidRDefault="00A47870" w:rsidP="133980A4">
      <w:pPr>
        <w:ind w:left="576"/>
        <w:jc w:val="center"/>
        <w:rPr>
          <w:highlight w:val="yellow"/>
        </w:rPr>
      </w:pPr>
    </w:p>
    <w:p w14:paraId="723912A9" w14:textId="24DEA0CB" w:rsidR="00D92B33" w:rsidRDefault="39D98852" w:rsidP="72ECAA1A">
      <w:pPr>
        <w:pStyle w:val="Heading1"/>
      </w:pPr>
      <w:bookmarkStart w:id="13" w:name="_Toc137243917"/>
      <w:proofErr w:type="spellStart"/>
      <w:r>
        <w:t>Pregled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događaju</w:t>
      </w:r>
      <w:bookmarkEnd w:id="13"/>
      <w:proofErr w:type="spellEnd"/>
    </w:p>
    <w:p w14:paraId="0A2E2B0A" w14:textId="77C1E6FD" w:rsidR="00D92B33" w:rsidRDefault="39D98852" w:rsidP="72ECAA1A">
      <w:pPr>
        <w:pStyle w:val="Caption"/>
        <w:ind w:left="432"/>
      </w:pPr>
      <w:r>
        <w:t xml:space="preserve">Za </w:t>
      </w:r>
      <w:proofErr w:type="spellStart"/>
      <w:r>
        <w:t>pregled</w:t>
      </w:r>
      <w:proofErr w:type="spellEnd"/>
      <w:r>
        <w:t xml:space="preserve"> </w:t>
      </w:r>
      <w:proofErr w:type="spellStart"/>
      <w:r w:rsidR="4E8926B1">
        <w:t>informacija</w:t>
      </w:r>
      <w:proofErr w:type="spellEnd"/>
      <w:r w:rsidR="4E8926B1">
        <w:t xml:space="preserve"> o </w:t>
      </w:r>
      <w:proofErr w:type="spellStart"/>
      <w:r w:rsidR="4E8926B1">
        <w:t>događaju</w:t>
      </w:r>
      <w:proofErr w:type="spellEnd"/>
      <w:r w:rsidR="4E8926B1">
        <w:t xml:space="preserve"> je </w:t>
      </w:r>
      <w:proofErr w:type="spellStart"/>
      <w:r w:rsidR="4E8926B1">
        <w:t>potrebno</w:t>
      </w:r>
      <w:proofErr w:type="spellEnd"/>
      <w:r w:rsidR="4E8926B1">
        <w:t xml:space="preserve"> </w:t>
      </w:r>
      <w:proofErr w:type="spellStart"/>
      <w:r w:rsidR="4E8926B1">
        <w:t>iz</w:t>
      </w:r>
      <w:proofErr w:type="spellEnd"/>
      <w:r w:rsidR="4E8926B1">
        <w:t xml:space="preserve"> </w:t>
      </w:r>
      <w:proofErr w:type="spellStart"/>
      <w:r w:rsidR="4E8926B1">
        <w:t>navigacije</w:t>
      </w:r>
      <w:proofErr w:type="spellEnd"/>
      <w:r w:rsidR="4E8926B1">
        <w:t xml:space="preserve"> </w:t>
      </w:r>
      <w:proofErr w:type="spellStart"/>
      <w:r w:rsidR="4E8926B1">
        <w:t>izabrati</w:t>
      </w:r>
      <w:proofErr w:type="spellEnd"/>
      <w:r w:rsidR="4E8926B1">
        <w:t xml:space="preserve"> </w:t>
      </w:r>
      <w:proofErr w:type="spellStart"/>
      <w:r w:rsidR="4E8926B1">
        <w:t>željeni</w:t>
      </w:r>
      <w:proofErr w:type="spellEnd"/>
      <w:r w:rsidR="4E8926B1">
        <w:t xml:space="preserve"> </w:t>
      </w:r>
      <w:proofErr w:type="spellStart"/>
      <w:r w:rsidR="4E8926B1">
        <w:t>događaj</w:t>
      </w:r>
      <w:proofErr w:type="spellEnd"/>
      <w:r w:rsidR="4E8926B1">
        <w:t xml:space="preserve">, a </w:t>
      </w:r>
      <w:proofErr w:type="spellStart"/>
      <w:r w:rsidR="4E8926B1">
        <w:t>zatim</w:t>
      </w:r>
      <w:proofErr w:type="spellEnd"/>
      <w:r w:rsidR="4E8926B1">
        <w:t xml:space="preserve"> </w:t>
      </w:r>
      <w:proofErr w:type="spellStart"/>
      <w:r w:rsidR="4E8926B1">
        <w:t>opciju</w:t>
      </w:r>
      <w:proofErr w:type="spellEnd"/>
      <w:r w:rsidR="4E8926B1">
        <w:t xml:space="preserve"> </w:t>
      </w:r>
      <w:r w:rsidR="4E8926B1" w:rsidRPr="72ECAA1A">
        <w:rPr>
          <w:i/>
          <w:iCs/>
        </w:rPr>
        <w:t xml:space="preserve">O </w:t>
      </w:r>
      <w:proofErr w:type="spellStart"/>
      <w:r w:rsidR="4E8926B1" w:rsidRPr="72ECAA1A">
        <w:rPr>
          <w:i/>
          <w:iCs/>
        </w:rPr>
        <w:t>događaju</w:t>
      </w:r>
      <w:proofErr w:type="spellEnd"/>
      <w:r w:rsidR="4E8926B1" w:rsidRPr="72ECAA1A">
        <w:t>.</w:t>
      </w:r>
    </w:p>
    <w:p w14:paraId="70A5B9F4" w14:textId="2339DC41" w:rsidR="00D92B33" w:rsidRDefault="44E8288E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3A2DD7EE" wp14:editId="45F5F815">
            <wp:extent cx="2057400" cy="4371975"/>
            <wp:effectExtent l="0" t="0" r="0" b="0"/>
            <wp:docPr id="493509547" name="Picture 493509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AFF7" w14:textId="5C316877" w:rsidR="00D92B33" w:rsidRDefault="00D92B33" w:rsidP="133980A4"/>
    <w:p w14:paraId="094BC781" w14:textId="73665EEB" w:rsidR="00A4558B" w:rsidRDefault="00A4558B" w:rsidP="72ECAA1A">
      <w:pPr>
        <w:jc w:val="center"/>
        <w:rPr>
          <w:lang w:val="sr-Latn-RS"/>
        </w:rPr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</w:t>
      </w:r>
      <w:r w:rsidR="34935DC2" w:rsidRPr="72ECAA1A">
        <w:rPr>
          <w:lang w:val="sr-Latn-RS"/>
        </w:rPr>
        <w:t>16</w:t>
      </w:r>
      <w:r w:rsidRPr="72ECAA1A">
        <w:rPr>
          <w:lang w:val="sr-Latn-RS"/>
        </w:rPr>
        <w:t xml:space="preserve"> – </w:t>
      </w:r>
      <w:r w:rsidR="1340E262" w:rsidRPr="72ECAA1A">
        <w:rPr>
          <w:lang w:val="sr-Latn-RS"/>
        </w:rPr>
        <w:t>Pregled informacija o događaju</w:t>
      </w:r>
    </w:p>
    <w:p w14:paraId="7F05B876" w14:textId="77777777" w:rsidR="00C06F51" w:rsidRDefault="00C06F51" w:rsidP="133980A4">
      <w:pPr>
        <w:jc w:val="center"/>
        <w:rPr>
          <w:highlight w:val="yellow"/>
        </w:rPr>
      </w:pPr>
    </w:p>
    <w:p w14:paraId="198286EC" w14:textId="77777777" w:rsidR="00C06F51" w:rsidRDefault="00C06F51" w:rsidP="133980A4">
      <w:pPr>
        <w:jc w:val="center"/>
        <w:rPr>
          <w:highlight w:val="yellow"/>
        </w:rPr>
      </w:pPr>
    </w:p>
    <w:p w14:paraId="066B9FDB" w14:textId="696FBEC4" w:rsidR="49587E8E" w:rsidRDefault="49587E8E" w:rsidP="72ECAA1A">
      <w:pPr>
        <w:pStyle w:val="Heading1"/>
      </w:pPr>
      <w:bookmarkStart w:id="14" w:name="_Toc137243918"/>
      <w:proofErr w:type="spellStart"/>
      <w:r>
        <w:t>Pregled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 </w:t>
      </w:r>
      <w:proofErr w:type="spellStart"/>
      <w:r>
        <w:t>člana</w:t>
      </w:r>
      <w:bookmarkEnd w:id="14"/>
      <w:proofErr w:type="spellEnd"/>
    </w:p>
    <w:p w14:paraId="4492D241" w14:textId="6E162CBC" w:rsidR="2E784F30" w:rsidRDefault="59A9FB4B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 w:rsidRPr="72ECAA1A">
        <w:rPr>
          <w:i/>
          <w:iCs/>
        </w:rPr>
        <w:t>clipboard</w:t>
      </w:r>
      <w:r w:rsidRPr="72ECAA1A">
        <w:t xml:space="preserve"> u </w:t>
      </w:r>
      <w:proofErr w:type="spellStart"/>
      <w:r w:rsidRPr="72ECAA1A">
        <w:t>donjoj</w:t>
      </w:r>
      <w:proofErr w:type="spellEnd"/>
      <w:r w:rsidRPr="72ECAA1A">
        <w:t xml:space="preserve"> </w:t>
      </w:r>
      <w:proofErr w:type="spellStart"/>
      <w:r w:rsidRPr="72ECAA1A">
        <w:t>navigaciji</w:t>
      </w:r>
      <w:proofErr w:type="spellEnd"/>
      <w:r w:rsidRPr="72ECAA1A">
        <w:t xml:space="preserve"> se </w:t>
      </w:r>
      <w:proofErr w:type="spellStart"/>
      <w:r w:rsidRPr="72ECAA1A">
        <w:t>otvara</w:t>
      </w:r>
      <w:proofErr w:type="spellEnd"/>
      <w:r w:rsidRPr="72ECAA1A">
        <w:t xml:space="preserve"> </w:t>
      </w:r>
      <w:proofErr w:type="spellStart"/>
      <w:r w:rsidRPr="72ECAA1A">
        <w:t>stranica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. </w:t>
      </w:r>
      <w:proofErr w:type="spellStart"/>
      <w:r w:rsidR="2E784F30">
        <w:t>Član</w:t>
      </w:r>
      <w:proofErr w:type="spellEnd"/>
      <w:r w:rsidR="2E784F30">
        <w:t xml:space="preserve"> </w:t>
      </w:r>
      <w:proofErr w:type="spellStart"/>
      <w:r w:rsidR="2E784F30">
        <w:t>može</w:t>
      </w:r>
      <w:proofErr w:type="spellEnd"/>
      <w:r w:rsidR="2E784F30">
        <w:t xml:space="preserve"> da </w:t>
      </w:r>
      <w:proofErr w:type="spellStart"/>
      <w:r w:rsidR="2E784F30">
        <w:t>pregleda</w:t>
      </w:r>
      <w:proofErr w:type="spellEnd"/>
      <w:r w:rsidR="2E784F30">
        <w:t xml:space="preserve"> </w:t>
      </w:r>
      <w:proofErr w:type="spellStart"/>
      <w:r w:rsidR="2E784F30">
        <w:t>preuzeta</w:t>
      </w:r>
      <w:proofErr w:type="spellEnd"/>
      <w:r w:rsidR="2E784F30">
        <w:t xml:space="preserve"> </w:t>
      </w:r>
      <w:proofErr w:type="spellStart"/>
      <w:r w:rsidR="2E784F30">
        <w:t>zaduženja</w:t>
      </w:r>
      <w:proofErr w:type="spellEnd"/>
      <w:r w:rsidR="2E784F30">
        <w:t xml:space="preserve">, </w:t>
      </w:r>
      <w:proofErr w:type="spellStart"/>
      <w:r w:rsidR="2E784F30">
        <w:t>zaduženja</w:t>
      </w:r>
      <w:proofErr w:type="spellEnd"/>
      <w:r w:rsidR="2E784F30">
        <w:t xml:space="preserve"> </w:t>
      </w:r>
      <w:proofErr w:type="spellStart"/>
      <w:r w:rsidR="2E784F30">
        <w:t>na</w:t>
      </w:r>
      <w:proofErr w:type="spellEnd"/>
      <w:r w:rsidR="2E784F30">
        <w:t xml:space="preserve"> </w:t>
      </w:r>
      <w:proofErr w:type="spellStart"/>
      <w:r w:rsidR="2E784F30">
        <w:t>čekanju</w:t>
      </w:r>
      <w:proofErr w:type="spellEnd"/>
      <w:r w:rsidR="2E784F30">
        <w:t xml:space="preserve">, </w:t>
      </w:r>
      <w:proofErr w:type="spellStart"/>
      <w:r w:rsidR="2E784F30">
        <w:t>završena</w:t>
      </w:r>
      <w:proofErr w:type="spellEnd"/>
      <w:r w:rsidR="2E784F30">
        <w:t xml:space="preserve"> </w:t>
      </w:r>
      <w:proofErr w:type="spellStart"/>
      <w:r w:rsidR="2E784F30">
        <w:t>zaduženja</w:t>
      </w:r>
      <w:proofErr w:type="spellEnd"/>
      <w:r w:rsidR="2E784F30">
        <w:t xml:space="preserve"> I data </w:t>
      </w:r>
      <w:proofErr w:type="spellStart"/>
      <w:r w:rsidR="2E784F30">
        <w:t>zaduženja</w:t>
      </w:r>
      <w:proofErr w:type="spellEnd"/>
      <w:r w:rsidR="2E784F30">
        <w:t xml:space="preserve">. </w:t>
      </w:r>
    </w:p>
    <w:p w14:paraId="1E394DE5" w14:textId="4983DF44" w:rsidR="72ECAA1A" w:rsidRDefault="72ECAA1A" w:rsidP="72ECAA1A"/>
    <w:p w14:paraId="2B3FA033" w14:textId="6B24A887" w:rsidR="6C598C55" w:rsidRDefault="6C598C55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69A395AF" wp14:editId="2E30BC0C">
            <wp:extent cx="2057400" cy="4371975"/>
            <wp:effectExtent l="0" t="0" r="0" b="0"/>
            <wp:docPr id="1517847774" name="Picture 1517847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3A05" w14:textId="2DFAC57C" w:rsidR="6C598C55" w:rsidRDefault="6C598C55" w:rsidP="72ECAA1A">
      <w:pPr>
        <w:jc w:val="center"/>
        <w:rPr>
          <w:lang w:val="sr-Latn-RS"/>
        </w:rPr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17 – Stranica zaduženja</w:t>
      </w:r>
    </w:p>
    <w:p w14:paraId="62413AA1" w14:textId="7BB223EE" w:rsidR="72ECAA1A" w:rsidRDefault="72ECAA1A" w:rsidP="72ECAA1A"/>
    <w:p w14:paraId="1D1E0A3E" w14:textId="4BFE2EE7" w:rsidR="1E872CBB" w:rsidRDefault="1E872CBB" w:rsidP="72ECAA1A">
      <w:pPr>
        <w:pStyle w:val="Heading2"/>
      </w:pPr>
      <w:bookmarkStart w:id="15" w:name="_Toc137243919"/>
      <w:proofErr w:type="spellStart"/>
      <w:r>
        <w:t>Pregled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 </w:t>
      </w:r>
      <w:proofErr w:type="spellStart"/>
      <w:r>
        <w:t>člana</w:t>
      </w:r>
      <w:proofErr w:type="spellEnd"/>
      <w:r>
        <w:t xml:space="preserve"> - data </w:t>
      </w:r>
      <w:proofErr w:type="spellStart"/>
      <w:r>
        <w:t>zaduženja</w:t>
      </w:r>
      <w:bookmarkEnd w:id="15"/>
      <w:proofErr w:type="spellEnd"/>
    </w:p>
    <w:p w14:paraId="52C7C145" w14:textId="10C1BAD0" w:rsidR="72ECAA1A" w:rsidRDefault="72ECAA1A" w:rsidP="72ECAA1A"/>
    <w:p w14:paraId="17AEC394" w14:textId="7F148EF8" w:rsidR="1E872CBB" w:rsidRDefault="1E872CBB" w:rsidP="72ECAA1A">
      <w:pPr>
        <w:ind w:firstLine="720"/>
      </w:pPr>
      <w:r>
        <w:t xml:space="preserve">Na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, </w:t>
      </w:r>
      <w:proofErr w:type="spellStart"/>
      <w:r>
        <w:t>izborom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 w:rsidRPr="72ECAA1A">
        <w:rPr>
          <w:i/>
          <w:iCs/>
        </w:rPr>
        <w:t xml:space="preserve">Data </w:t>
      </w:r>
      <w:proofErr w:type="spellStart"/>
      <w:r w:rsidRPr="72ECAA1A">
        <w:rPr>
          <w:i/>
          <w:iCs/>
        </w:rPr>
        <w:t>zaduženja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lista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 </w:t>
      </w:r>
      <w:proofErr w:type="spellStart"/>
      <w:r w:rsidRPr="72ECAA1A">
        <w:t>koja</w:t>
      </w:r>
      <w:proofErr w:type="spellEnd"/>
      <w:r w:rsidRPr="72ECAA1A">
        <w:t xml:space="preserve"> je </w:t>
      </w:r>
      <w:proofErr w:type="spellStart"/>
      <w:r w:rsidRPr="72ECAA1A">
        <w:t>član</w:t>
      </w:r>
      <w:proofErr w:type="spellEnd"/>
      <w:r w:rsidRPr="72ECAA1A">
        <w:t xml:space="preserve"> </w:t>
      </w:r>
      <w:proofErr w:type="spellStart"/>
      <w:r w:rsidRPr="72ECAA1A">
        <w:t>zadao</w:t>
      </w:r>
      <w:proofErr w:type="spellEnd"/>
      <w:r w:rsidRPr="72ECAA1A">
        <w:t>.</w:t>
      </w:r>
      <w:r w:rsidR="69750C92" w:rsidRPr="72ECAA1A">
        <w:t xml:space="preserve"> </w:t>
      </w:r>
      <w:proofErr w:type="spellStart"/>
      <w:r w:rsidR="69750C92" w:rsidRPr="72ECAA1A">
        <w:t>Ukoliko</w:t>
      </w:r>
      <w:proofErr w:type="spellEnd"/>
      <w:r w:rsidR="69750C92" w:rsidRPr="72ECAA1A">
        <w:t xml:space="preserve"> je </w:t>
      </w:r>
      <w:proofErr w:type="spellStart"/>
      <w:r w:rsidR="69750C92" w:rsidRPr="72ECAA1A">
        <w:t>član</w:t>
      </w:r>
      <w:proofErr w:type="spellEnd"/>
      <w:r w:rsidR="69750C92" w:rsidRPr="72ECAA1A">
        <w:t xml:space="preserve"> koji </w:t>
      </w:r>
      <w:proofErr w:type="spellStart"/>
      <w:r w:rsidR="69750C92" w:rsidRPr="72ECAA1A">
        <w:t>radi</w:t>
      </w:r>
      <w:proofErr w:type="spellEnd"/>
      <w:r w:rsidR="69750C92" w:rsidRPr="72ECAA1A">
        <w:t xml:space="preserve"> </w:t>
      </w:r>
      <w:proofErr w:type="spellStart"/>
      <w:r w:rsidR="69750C92" w:rsidRPr="72ECAA1A">
        <w:t>na</w:t>
      </w:r>
      <w:proofErr w:type="spellEnd"/>
      <w:r w:rsidR="69750C92" w:rsidRPr="72ECAA1A">
        <w:t xml:space="preserve"> </w:t>
      </w:r>
      <w:proofErr w:type="spellStart"/>
      <w:r w:rsidR="69750C92" w:rsidRPr="72ECAA1A">
        <w:t>zaduženju</w:t>
      </w:r>
      <w:proofErr w:type="spellEnd"/>
      <w:r w:rsidR="69750C92" w:rsidRPr="72ECAA1A">
        <w:t xml:space="preserve"> </w:t>
      </w:r>
      <w:proofErr w:type="spellStart"/>
      <w:r w:rsidR="69750C92" w:rsidRPr="72ECAA1A">
        <w:t>markirao</w:t>
      </w:r>
      <w:proofErr w:type="spellEnd"/>
      <w:r w:rsidR="69750C92" w:rsidRPr="72ECAA1A">
        <w:t xml:space="preserve"> </w:t>
      </w:r>
      <w:proofErr w:type="spellStart"/>
      <w:r w:rsidR="69750C92" w:rsidRPr="72ECAA1A">
        <w:t>zaduženje</w:t>
      </w:r>
      <w:proofErr w:type="spellEnd"/>
      <w:r w:rsidR="69750C92" w:rsidRPr="72ECAA1A">
        <w:t xml:space="preserve"> </w:t>
      </w:r>
      <w:proofErr w:type="spellStart"/>
      <w:r w:rsidR="69750C92" w:rsidRPr="72ECAA1A">
        <w:t>kao</w:t>
      </w:r>
      <w:proofErr w:type="spellEnd"/>
      <w:r w:rsidR="69750C92" w:rsidRPr="72ECAA1A">
        <w:t xml:space="preserve"> </w:t>
      </w:r>
      <w:proofErr w:type="spellStart"/>
      <w:r w:rsidR="69750C92" w:rsidRPr="72ECAA1A">
        <w:t>urađeno</w:t>
      </w:r>
      <w:proofErr w:type="spellEnd"/>
      <w:r w:rsidR="69750C92" w:rsidRPr="72ECAA1A">
        <w:t xml:space="preserve">, </w:t>
      </w:r>
      <w:proofErr w:type="spellStart"/>
      <w:r w:rsidR="69750C92" w:rsidRPr="72ECAA1A">
        <w:t>zaduž</w:t>
      </w:r>
      <w:r w:rsidR="74BCD352" w:rsidRPr="72ECAA1A">
        <w:t>enje</w:t>
      </w:r>
      <w:proofErr w:type="spellEnd"/>
      <w:r w:rsidR="74BCD352" w:rsidRPr="72ECAA1A">
        <w:t xml:space="preserve"> je u </w:t>
      </w:r>
      <w:proofErr w:type="spellStart"/>
      <w:r w:rsidR="74BCD352" w:rsidRPr="72ECAA1A">
        <w:t>listi</w:t>
      </w:r>
      <w:proofErr w:type="spellEnd"/>
      <w:r w:rsidR="74BCD352" w:rsidRPr="72ECAA1A">
        <w:t xml:space="preserve"> </w:t>
      </w:r>
      <w:proofErr w:type="spellStart"/>
      <w:r w:rsidR="74BCD352" w:rsidRPr="72ECAA1A">
        <w:t>uokvireno</w:t>
      </w:r>
      <w:proofErr w:type="spellEnd"/>
      <w:r w:rsidR="7307D19B" w:rsidRPr="72ECAA1A">
        <w:t xml:space="preserve"> I </w:t>
      </w:r>
      <w:proofErr w:type="spellStart"/>
      <w:r w:rsidR="7307D19B" w:rsidRPr="72ECAA1A">
        <w:t>klikom</w:t>
      </w:r>
      <w:proofErr w:type="spellEnd"/>
      <w:r w:rsidR="7307D19B" w:rsidRPr="72ECAA1A">
        <w:t xml:space="preserve"> </w:t>
      </w:r>
      <w:proofErr w:type="spellStart"/>
      <w:r w:rsidR="7307D19B" w:rsidRPr="72ECAA1A">
        <w:t>na</w:t>
      </w:r>
      <w:proofErr w:type="spellEnd"/>
      <w:r w:rsidR="7307D19B" w:rsidRPr="72ECAA1A">
        <w:t xml:space="preserve"> </w:t>
      </w:r>
      <w:proofErr w:type="spellStart"/>
      <w:r w:rsidR="7307D19B" w:rsidRPr="72ECAA1A">
        <w:t>njega</w:t>
      </w:r>
      <w:proofErr w:type="spellEnd"/>
      <w:r w:rsidR="7307D19B" w:rsidRPr="72ECAA1A">
        <w:t xml:space="preserve"> se </w:t>
      </w:r>
      <w:proofErr w:type="spellStart"/>
      <w:r w:rsidR="7307D19B" w:rsidRPr="72ECAA1A">
        <w:t>otvaraju</w:t>
      </w:r>
      <w:proofErr w:type="spellEnd"/>
      <w:r w:rsidR="7307D19B" w:rsidRPr="72ECAA1A">
        <w:t xml:space="preserve"> </w:t>
      </w:r>
      <w:proofErr w:type="spellStart"/>
      <w:r w:rsidR="7307D19B" w:rsidRPr="72ECAA1A">
        <w:t>opcije</w:t>
      </w:r>
      <w:proofErr w:type="spellEnd"/>
      <w:r w:rsidR="7307D19B" w:rsidRPr="72ECAA1A">
        <w:t xml:space="preserve"> </w:t>
      </w:r>
      <w:proofErr w:type="spellStart"/>
      <w:r w:rsidR="7307D19B" w:rsidRPr="72ECAA1A">
        <w:rPr>
          <w:i/>
          <w:iCs/>
        </w:rPr>
        <w:t>Potvrdi</w:t>
      </w:r>
      <w:proofErr w:type="spellEnd"/>
      <w:r w:rsidR="7307D19B" w:rsidRPr="72ECAA1A">
        <w:rPr>
          <w:i/>
          <w:iCs/>
        </w:rPr>
        <w:t xml:space="preserve"> </w:t>
      </w:r>
      <w:proofErr w:type="spellStart"/>
      <w:r w:rsidR="7307D19B" w:rsidRPr="72ECAA1A">
        <w:rPr>
          <w:i/>
          <w:iCs/>
        </w:rPr>
        <w:t>urađeno</w:t>
      </w:r>
      <w:proofErr w:type="spellEnd"/>
      <w:r w:rsidR="7307D19B" w:rsidRPr="72ECAA1A">
        <w:rPr>
          <w:i/>
          <w:iCs/>
        </w:rPr>
        <w:t xml:space="preserve"> </w:t>
      </w:r>
      <w:proofErr w:type="spellStart"/>
      <w:r w:rsidR="7307D19B" w:rsidRPr="72ECAA1A">
        <w:rPr>
          <w:i/>
          <w:iCs/>
        </w:rPr>
        <w:t>zaduženje</w:t>
      </w:r>
      <w:proofErr w:type="spellEnd"/>
      <w:r w:rsidR="7307D19B" w:rsidRPr="72ECAA1A">
        <w:rPr>
          <w:i/>
          <w:iCs/>
        </w:rPr>
        <w:t xml:space="preserve"> </w:t>
      </w:r>
      <w:r w:rsidR="7307D19B" w:rsidRPr="72ECAA1A">
        <w:t xml:space="preserve">I </w:t>
      </w:r>
      <w:proofErr w:type="spellStart"/>
      <w:r w:rsidR="7307D19B" w:rsidRPr="72ECAA1A">
        <w:rPr>
          <w:i/>
          <w:iCs/>
        </w:rPr>
        <w:t>Vrati</w:t>
      </w:r>
      <w:proofErr w:type="spellEnd"/>
      <w:r w:rsidR="7307D19B" w:rsidRPr="72ECAA1A">
        <w:rPr>
          <w:i/>
          <w:iCs/>
        </w:rPr>
        <w:t xml:space="preserve"> </w:t>
      </w:r>
      <w:proofErr w:type="spellStart"/>
      <w:r w:rsidR="7307D19B" w:rsidRPr="72ECAA1A">
        <w:rPr>
          <w:i/>
          <w:iCs/>
        </w:rPr>
        <w:t>zaduženje</w:t>
      </w:r>
      <w:proofErr w:type="spellEnd"/>
      <w:r w:rsidR="7307D19B" w:rsidRPr="72ECAA1A">
        <w:rPr>
          <w:i/>
          <w:iCs/>
        </w:rPr>
        <w:t>.</w:t>
      </w:r>
    </w:p>
    <w:p w14:paraId="0A48E502" w14:textId="05089E49" w:rsidR="72ECAA1A" w:rsidRDefault="72ECAA1A" w:rsidP="72ECAA1A">
      <w:pPr>
        <w:ind w:firstLine="720"/>
      </w:pPr>
    </w:p>
    <w:p w14:paraId="41D95E7F" w14:textId="2D99468F" w:rsidR="69750C92" w:rsidRDefault="69750C92" w:rsidP="72ECAA1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CB75D04" wp14:editId="0868DC4F">
            <wp:extent cx="2057400" cy="4381530"/>
            <wp:effectExtent l="0" t="0" r="0" b="0"/>
            <wp:docPr id="824208532" name="Picture 824208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7AF" w14:textId="2EC57874" w:rsidR="72ECAA1A" w:rsidRDefault="72ECAA1A" w:rsidP="72ECAA1A">
      <w:pPr>
        <w:ind w:firstLine="720"/>
      </w:pPr>
    </w:p>
    <w:p w14:paraId="3ACEF78E" w14:textId="73099065" w:rsidR="1E872CBB" w:rsidRDefault="1E872CBB" w:rsidP="72ECAA1A">
      <w:pPr>
        <w:jc w:val="center"/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1</w:t>
      </w:r>
      <w:r w:rsidR="6966D378" w:rsidRPr="72ECAA1A">
        <w:rPr>
          <w:lang w:val="sr-Latn-RS"/>
        </w:rPr>
        <w:t>8</w:t>
      </w:r>
      <w:r w:rsidRPr="72ECAA1A">
        <w:rPr>
          <w:lang w:val="sr-Latn-RS"/>
        </w:rPr>
        <w:t xml:space="preserve"> – </w:t>
      </w:r>
      <w:proofErr w:type="spellStart"/>
      <w:r w:rsidR="1FA2F31C">
        <w:t>Pregled</w:t>
      </w:r>
      <w:proofErr w:type="spellEnd"/>
      <w:r w:rsidR="1FA2F31C">
        <w:t xml:space="preserve"> </w:t>
      </w:r>
      <w:proofErr w:type="spellStart"/>
      <w:r w:rsidR="1FA2F31C">
        <w:t>zaduženja</w:t>
      </w:r>
      <w:proofErr w:type="spellEnd"/>
      <w:r w:rsidR="1FA2F31C">
        <w:t xml:space="preserve"> </w:t>
      </w:r>
      <w:proofErr w:type="spellStart"/>
      <w:r w:rsidR="1FA2F31C">
        <w:t>člana</w:t>
      </w:r>
      <w:proofErr w:type="spellEnd"/>
      <w:r w:rsidR="1FA2F31C">
        <w:t xml:space="preserve"> - data </w:t>
      </w:r>
      <w:proofErr w:type="spellStart"/>
      <w:r w:rsidR="1FA2F31C">
        <w:t>zaduženja</w:t>
      </w:r>
      <w:proofErr w:type="spellEnd"/>
    </w:p>
    <w:p w14:paraId="3AF8D308" w14:textId="4C549710" w:rsidR="72ECAA1A" w:rsidRDefault="72ECAA1A" w:rsidP="72ECAA1A">
      <w:pPr>
        <w:jc w:val="center"/>
        <w:rPr>
          <w:lang w:val="sr-Latn-RS"/>
        </w:rPr>
      </w:pPr>
    </w:p>
    <w:p w14:paraId="300B2BC3" w14:textId="240206E0" w:rsidR="72ECAA1A" w:rsidRDefault="72ECAA1A" w:rsidP="72ECAA1A"/>
    <w:p w14:paraId="00B6A996" w14:textId="0DB8E37B" w:rsidR="62A22275" w:rsidRDefault="62A22275" w:rsidP="72ECAA1A">
      <w:pPr>
        <w:pStyle w:val="Heading2"/>
      </w:pPr>
      <w:bookmarkStart w:id="16" w:name="_Toc137243920"/>
      <w:proofErr w:type="spellStart"/>
      <w:r>
        <w:t>Pregled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 </w:t>
      </w:r>
      <w:proofErr w:type="spellStart"/>
      <w:r>
        <w:t>člana</w:t>
      </w:r>
      <w:proofErr w:type="spellEnd"/>
      <w:r>
        <w:t xml:space="preserve"> - </w:t>
      </w:r>
      <w:proofErr w:type="spellStart"/>
      <w:r>
        <w:t>završena</w:t>
      </w:r>
      <w:proofErr w:type="spellEnd"/>
      <w:r>
        <w:t xml:space="preserve"> </w:t>
      </w:r>
      <w:proofErr w:type="spellStart"/>
      <w:r>
        <w:t>zaduženja</w:t>
      </w:r>
      <w:bookmarkEnd w:id="16"/>
      <w:proofErr w:type="spellEnd"/>
    </w:p>
    <w:p w14:paraId="555C62E3" w14:textId="5DC8F0CB" w:rsidR="62A22275" w:rsidRDefault="62A22275" w:rsidP="72ECAA1A">
      <w:r>
        <w:t xml:space="preserve">Na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, </w:t>
      </w:r>
      <w:proofErr w:type="spellStart"/>
      <w:r>
        <w:t>izborom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Završena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zaduženja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lista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 </w:t>
      </w:r>
      <w:proofErr w:type="spellStart"/>
      <w:r w:rsidRPr="72ECAA1A">
        <w:t>koja</w:t>
      </w:r>
      <w:proofErr w:type="spellEnd"/>
      <w:r w:rsidRPr="72ECAA1A">
        <w:t xml:space="preserve"> je </w:t>
      </w:r>
      <w:proofErr w:type="spellStart"/>
      <w:r w:rsidRPr="72ECAA1A">
        <w:t>član</w:t>
      </w:r>
      <w:proofErr w:type="spellEnd"/>
      <w:r w:rsidRPr="72ECAA1A">
        <w:t xml:space="preserve"> </w:t>
      </w:r>
      <w:proofErr w:type="spellStart"/>
      <w:r w:rsidRPr="72ECAA1A">
        <w:t>uspešno</w:t>
      </w:r>
      <w:proofErr w:type="spellEnd"/>
      <w:r w:rsidRPr="72ECAA1A">
        <w:t xml:space="preserve"> </w:t>
      </w:r>
      <w:proofErr w:type="spellStart"/>
      <w:r w:rsidRPr="72ECAA1A">
        <w:t>završio</w:t>
      </w:r>
      <w:proofErr w:type="spellEnd"/>
      <w:r w:rsidRPr="72ECAA1A">
        <w:t xml:space="preserve">. </w:t>
      </w:r>
    </w:p>
    <w:p w14:paraId="69AF75A2" w14:textId="3AF124CA" w:rsidR="72ECAA1A" w:rsidRDefault="72ECAA1A" w:rsidP="72ECAA1A"/>
    <w:p w14:paraId="29C03BED" w14:textId="7BADD287" w:rsidR="3F34BA22" w:rsidRDefault="3F34BA22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5242F2E1" wp14:editId="1B4D9E04">
            <wp:extent cx="2057400" cy="4371975"/>
            <wp:effectExtent l="0" t="0" r="0" b="0"/>
            <wp:docPr id="1492095693" name="Picture 149209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5778" w14:textId="5EBBBBF0" w:rsidR="3F34BA22" w:rsidRDefault="3F34BA22" w:rsidP="72ECAA1A">
      <w:pPr>
        <w:jc w:val="center"/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1</w:t>
      </w:r>
      <w:r w:rsidR="5DF19350" w:rsidRPr="72ECAA1A">
        <w:rPr>
          <w:lang w:val="sr-Latn-RS"/>
        </w:rPr>
        <w:t>9</w:t>
      </w:r>
      <w:r w:rsidRPr="72ECAA1A">
        <w:rPr>
          <w:lang w:val="sr-Latn-RS"/>
        </w:rPr>
        <w:t xml:space="preserve"> – P</w:t>
      </w:r>
      <w:proofErr w:type="spellStart"/>
      <w:r w:rsidR="7DD99F53">
        <w:t>regled</w:t>
      </w:r>
      <w:proofErr w:type="spellEnd"/>
      <w:r w:rsidR="7DD99F53">
        <w:t xml:space="preserve"> </w:t>
      </w:r>
      <w:proofErr w:type="spellStart"/>
      <w:r w:rsidR="7DD99F53">
        <w:t>zaduženja</w:t>
      </w:r>
      <w:proofErr w:type="spellEnd"/>
      <w:r w:rsidR="7DD99F53">
        <w:t xml:space="preserve"> </w:t>
      </w:r>
      <w:proofErr w:type="spellStart"/>
      <w:r w:rsidR="7DD99F53">
        <w:t>člana</w:t>
      </w:r>
      <w:proofErr w:type="spellEnd"/>
      <w:r w:rsidR="7DD99F53">
        <w:t xml:space="preserve"> - </w:t>
      </w:r>
      <w:proofErr w:type="spellStart"/>
      <w:r w:rsidR="7DD99F53">
        <w:t>završena</w:t>
      </w:r>
      <w:proofErr w:type="spellEnd"/>
      <w:r w:rsidR="7DD99F53">
        <w:t xml:space="preserve"> </w:t>
      </w:r>
      <w:proofErr w:type="spellStart"/>
      <w:r w:rsidR="7DD99F53">
        <w:t>zaduženja</w:t>
      </w:r>
      <w:proofErr w:type="spellEnd"/>
    </w:p>
    <w:p w14:paraId="6883AF8A" w14:textId="53E5B13C" w:rsidR="72ECAA1A" w:rsidRDefault="72ECAA1A" w:rsidP="72ECAA1A">
      <w:pPr>
        <w:jc w:val="center"/>
      </w:pPr>
    </w:p>
    <w:p w14:paraId="1CC48338" w14:textId="0F0DBE6B" w:rsidR="1FA871AD" w:rsidRDefault="1FA871AD" w:rsidP="72ECAA1A">
      <w:pPr>
        <w:pStyle w:val="Heading2"/>
      </w:pPr>
      <w:bookmarkStart w:id="17" w:name="_Toc137243921"/>
      <w:proofErr w:type="spellStart"/>
      <w:r>
        <w:t>Pregled</w:t>
      </w:r>
      <w:proofErr w:type="spellEnd"/>
      <w:r>
        <w:t xml:space="preserve"> </w:t>
      </w:r>
      <w:proofErr w:type="spellStart"/>
      <w:r>
        <w:t>zaduženja</w:t>
      </w:r>
      <w:proofErr w:type="spellEnd"/>
      <w:r>
        <w:t xml:space="preserve"> </w:t>
      </w:r>
      <w:proofErr w:type="spellStart"/>
      <w:r>
        <w:t>člana</w:t>
      </w:r>
      <w:proofErr w:type="spellEnd"/>
      <w:r>
        <w:t xml:space="preserve"> - </w:t>
      </w:r>
      <w:proofErr w:type="spellStart"/>
      <w:r>
        <w:t>preuzeta</w:t>
      </w:r>
      <w:proofErr w:type="spellEnd"/>
      <w:r>
        <w:t xml:space="preserve"> </w:t>
      </w:r>
      <w:proofErr w:type="spellStart"/>
      <w:r>
        <w:t>zaduženja</w:t>
      </w:r>
      <w:bookmarkEnd w:id="17"/>
      <w:proofErr w:type="spellEnd"/>
    </w:p>
    <w:p w14:paraId="2FBB5DE2" w14:textId="1C9BA34A" w:rsidR="1FA871AD" w:rsidRDefault="1FA871AD" w:rsidP="72ECAA1A">
      <w:pPr>
        <w:ind w:firstLine="720"/>
      </w:pPr>
      <w:r w:rsidRPr="72ECAA1A">
        <w:t xml:space="preserve">Na </w:t>
      </w:r>
      <w:proofErr w:type="spellStart"/>
      <w:r w:rsidRPr="72ECAA1A">
        <w:t>stranici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, </w:t>
      </w:r>
      <w:proofErr w:type="spellStart"/>
      <w:r w:rsidRPr="72ECAA1A">
        <w:t>izborom</w:t>
      </w:r>
      <w:proofErr w:type="spellEnd"/>
      <w:r w:rsidRPr="72ECAA1A">
        <w:t xml:space="preserve"> </w:t>
      </w:r>
      <w:proofErr w:type="spellStart"/>
      <w:r w:rsidRPr="72ECAA1A">
        <w:t>opcije</w:t>
      </w:r>
      <w:proofErr w:type="spellEnd"/>
      <w:r w:rsidRPr="72ECAA1A">
        <w:t xml:space="preserve"> </w:t>
      </w:r>
      <w:r w:rsidRPr="72ECAA1A">
        <w:rPr>
          <w:i/>
          <w:iCs/>
        </w:rPr>
        <w:t xml:space="preserve">Moja </w:t>
      </w:r>
      <w:proofErr w:type="spellStart"/>
      <w:r w:rsidRPr="72ECAA1A">
        <w:rPr>
          <w:i/>
          <w:iCs/>
        </w:rPr>
        <w:t>zaduženja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lista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 </w:t>
      </w:r>
      <w:proofErr w:type="spellStart"/>
      <w:r w:rsidRPr="72ECAA1A">
        <w:t>koja</w:t>
      </w:r>
      <w:proofErr w:type="spellEnd"/>
      <w:r w:rsidRPr="72ECAA1A">
        <w:t xml:space="preserve"> je </w:t>
      </w:r>
      <w:proofErr w:type="spellStart"/>
      <w:r w:rsidRPr="72ECAA1A">
        <w:t>član</w:t>
      </w:r>
      <w:proofErr w:type="spellEnd"/>
      <w:r w:rsidRPr="72ECAA1A">
        <w:t xml:space="preserve"> </w:t>
      </w:r>
      <w:proofErr w:type="spellStart"/>
      <w:r w:rsidRPr="72ECAA1A">
        <w:t>preuzeo</w:t>
      </w:r>
      <w:proofErr w:type="spellEnd"/>
      <w:r w:rsidR="3E443447" w:rsidRPr="72ECAA1A">
        <w:t>.</w:t>
      </w:r>
      <w:r w:rsidR="157B0EC5" w:rsidRPr="72ECAA1A">
        <w:t xml:space="preserve"> </w:t>
      </w:r>
      <w:proofErr w:type="spellStart"/>
      <w:r w:rsidR="157B0EC5" w:rsidRPr="72ECAA1A">
        <w:t>Klikom</w:t>
      </w:r>
      <w:proofErr w:type="spellEnd"/>
      <w:r w:rsidR="157B0EC5" w:rsidRPr="72ECAA1A">
        <w:t xml:space="preserve"> </w:t>
      </w:r>
      <w:proofErr w:type="spellStart"/>
      <w:r w:rsidR="157B0EC5" w:rsidRPr="72ECAA1A">
        <w:t>na</w:t>
      </w:r>
      <w:proofErr w:type="spellEnd"/>
      <w:r w:rsidR="157B0EC5" w:rsidRPr="72ECAA1A">
        <w:t xml:space="preserve"> </w:t>
      </w:r>
      <w:proofErr w:type="spellStart"/>
      <w:r w:rsidR="157B0EC5" w:rsidRPr="72ECAA1A">
        <w:t>zaduženje</w:t>
      </w:r>
      <w:proofErr w:type="spellEnd"/>
      <w:r w:rsidR="157B0EC5" w:rsidRPr="72ECAA1A">
        <w:t xml:space="preserve"> </w:t>
      </w:r>
      <w:proofErr w:type="spellStart"/>
      <w:r w:rsidR="157B0EC5" w:rsidRPr="72ECAA1A">
        <w:t>iz</w:t>
      </w:r>
      <w:proofErr w:type="spellEnd"/>
      <w:r w:rsidR="157B0EC5" w:rsidRPr="72ECAA1A">
        <w:t xml:space="preserve"> </w:t>
      </w:r>
      <w:proofErr w:type="spellStart"/>
      <w:r w:rsidR="157B0EC5" w:rsidRPr="72ECAA1A">
        <w:t>liste</w:t>
      </w:r>
      <w:proofErr w:type="spellEnd"/>
      <w:r w:rsidR="157B0EC5" w:rsidRPr="72ECAA1A">
        <w:t xml:space="preserve"> se </w:t>
      </w:r>
      <w:proofErr w:type="spellStart"/>
      <w:r w:rsidR="157B0EC5" w:rsidRPr="72ECAA1A">
        <w:t>otvara</w:t>
      </w:r>
      <w:proofErr w:type="spellEnd"/>
      <w:r w:rsidR="157B0EC5" w:rsidRPr="72ECAA1A">
        <w:t xml:space="preserve"> </w:t>
      </w:r>
      <w:proofErr w:type="spellStart"/>
      <w:r w:rsidR="157B0EC5" w:rsidRPr="72ECAA1A">
        <w:t>opcija</w:t>
      </w:r>
      <w:proofErr w:type="spellEnd"/>
      <w:r w:rsidR="157B0EC5" w:rsidRPr="72ECAA1A">
        <w:t xml:space="preserve"> </w:t>
      </w:r>
      <w:proofErr w:type="spellStart"/>
      <w:r w:rsidR="157B0EC5" w:rsidRPr="72ECAA1A">
        <w:rPr>
          <w:i/>
          <w:iCs/>
        </w:rPr>
        <w:t>Markiraj</w:t>
      </w:r>
      <w:proofErr w:type="spellEnd"/>
      <w:r w:rsidR="157B0EC5" w:rsidRPr="72ECAA1A">
        <w:rPr>
          <w:i/>
          <w:iCs/>
        </w:rPr>
        <w:t xml:space="preserve"> </w:t>
      </w:r>
      <w:proofErr w:type="spellStart"/>
      <w:r w:rsidR="157B0EC5" w:rsidRPr="72ECAA1A">
        <w:rPr>
          <w:i/>
          <w:iCs/>
        </w:rPr>
        <w:t>zaduženje</w:t>
      </w:r>
      <w:proofErr w:type="spellEnd"/>
      <w:r w:rsidR="157B0EC5" w:rsidRPr="72ECAA1A">
        <w:rPr>
          <w:i/>
          <w:iCs/>
        </w:rPr>
        <w:t xml:space="preserve"> </w:t>
      </w:r>
      <w:proofErr w:type="spellStart"/>
      <w:r w:rsidR="157B0EC5" w:rsidRPr="72ECAA1A">
        <w:rPr>
          <w:i/>
          <w:iCs/>
        </w:rPr>
        <w:t>kao</w:t>
      </w:r>
      <w:proofErr w:type="spellEnd"/>
      <w:r w:rsidR="157B0EC5" w:rsidRPr="72ECAA1A">
        <w:rPr>
          <w:i/>
          <w:iCs/>
        </w:rPr>
        <w:t xml:space="preserve"> </w:t>
      </w:r>
      <w:proofErr w:type="spellStart"/>
      <w:r w:rsidR="157B0EC5" w:rsidRPr="72ECAA1A">
        <w:rPr>
          <w:i/>
          <w:iCs/>
        </w:rPr>
        <w:t>urađeno</w:t>
      </w:r>
      <w:proofErr w:type="spellEnd"/>
      <w:r w:rsidR="157B0EC5" w:rsidRPr="72ECAA1A">
        <w:t xml:space="preserve">, </w:t>
      </w:r>
      <w:proofErr w:type="spellStart"/>
      <w:r w:rsidR="157B0EC5" w:rsidRPr="72ECAA1A">
        <w:t>kojim</w:t>
      </w:r>
      <w:proofErr w:type="spellEnd"/>
      <w:r w:rsidR="157B0EC5" w:rsidRPr="72ECAA1A">
        <w:t xml:space="preserve"> </w:t>
      </w:r>
      <w:proofErr w:type="spellStart"/>
      <w:r w:rsidR="157B0EC5" w:rsidRPr="72ECAA1A">
        <w:t>član</w:t>
      </w:r>
      <w:proofErr w:type="spellEnd"/>
      <w:r w:rsidR="157B0EC5" w:rsidRPr="72ECAA1A">
        <w:t xml:space="preserve"> </w:t>
      </w:r>
      <w:proofErr w:type="spellStart"/>
      <w:r w:rsidR="157B0EC5" w:rsidRPr="72ECAA1A">
        <w:t>može</w:t>
      </w:r>
      <w:proofErr w:type="spellEnd"/>
      <w:r w:rsidR="157B0EC5" w:rsidRPr="72ECAA1A">
        <w:t xml:space="preserve"> da </w:t>
      </w:r>
      <w:proofErr w:type="spellStart"/>
      <w:r w:rsidR="157B0EC5" w:rsidRPr="72ECAA1A">
        <w:t>označi</w:t>
      </w:r>
      <w:proofErr w:type="spellEnd"/>
      <w:r w:rsidR="157B0EC5" w:rsidRPr="72ECAA1A">
        <w:t xml:space="preserve"> da je </w:t>
      </w:r>
      <w:proofErr w:type="spellStart"/>
      <w:r w:rsidR="157B0EC5" w:rsidRPr="72ECAA1A">
        <w:t>određeno</w:t>
      </w:r>
      <w:proofErr w:type="spellEnd"/>
      <w:r w:rsidR="157B0EC5" w:rsidRPr="72ECAA1A">
        <w:t xml:space="preserve"> </w:t>
      </w:r>
      <w:proofErr w:type="spellStart"/>
      <w:r w:rsidR="157B0EC5" w:rsidRPr="72ECAA1A">
        <w:t>zaduženje</w:t>
      </w:r>
      <w:proofErr w:type="spellEnd"/>
      <w:r w:rsidR="157B0EC5" w:rsidRPr="72ECAA1A">
        <w:t xml:space="preserve"> </w:t>
      </w:r>
      <w:proofErr w:type="spellStart"/>
      <w:r w:rsidR="157B0EC5" w:rsidRPr="72ECAA1A">
        <w:t>završio</w:t>
      </w:r>
      <w:proofErr w:type="spellEnd"/>
      <w:r w:rsidR="157B0EC5" w:rsidRPr="72ECAA1A">
        <w:t>.</w:t>
      </w:r>
    </w:p>
    <w:p w14:paraId="48C13216" w14:textId="5A89B83C" w:rsidR="72ECAA1A" w:rsidRDefault="72ECAA1A" w:rsidP="72ECAA1A">
      <w:pPr>
        <w:ind w:firstLine="720"/>
      </w:pPr>
    </w:p>
    <w:p w14:paraId="5F99E0FD" w14:textId="35F8D1CF" w:rsidR="7C44AEA8" w:rsidRDefault="7C44AEA8" w:rsidP="72ECAA1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535175A2" wp14:editId="748C9174">
            <wp:extent cx="2057400" cy="4381530"/>
            <wp:effectExtent l="0" t="0" r="0" b="0"/>
            <wp:docPr id="776951856" name="Picture 776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070" w14:textId="3861C101" w:rsidR="72ECAA1A" w:rsidRDefault="72ECAA1A" w:rsidP="72ECAA1A">
      <w:pPr>
        <w:ind w:firstLine="720"/>
      </w:pPr>
    </w:p>
    <w:p w14:paraId="5C7FD075" w14:textId="00146D06" w:rsidR="079AAE83" w:rsidRDefault="079AAE83" w:rsidP="72ECAA1A">
      <w:pPr>
        <w:jc w:val="center"/>
        <w:rPr>
          <w:lang w:val="sr-Latn-RS"/>
        </w:rPr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</w:t>
      </w:r>
      <w:r w:rsidR="72DE2D69" w:rsidRPr="72ECAA1A">
        <w:rPr>
          <w:lang w:val="sr-Latn-RS"/>
        </w:rPr>
        <w:t>20</w:t>
      </w:r>
      <w:r w:rsidRPr="72ECAA1A">
        <w:rPr>
          <w:lang w:val="sr-Latn-RS"/>
        </w:rPr>
        <w:t xml:space="preserve"> – </w:t>
      </w:r>
      <w:r w:rsidR="440CF0A6" w:rsidRPr="72ECAA1A">
        <w:rPr>
          <w:lang w:val="sr-Latn-RS"/>
        </w:rPr>
        <w:t>Pregled zaduženja člana - preuzeta zaduženja</w:t>
      </w:r>
    </w:p>
    <w:p w14:paraId="4048F8CA" w14:textId="5C858F9E" w:rsidR="72ECAA1A" w:rsidRDefault="72ECAA1A" w:rsidP="72ECAA1A">
      <w:pPr>
        <w:ind w:firstLine="720"/>
      </w:pPr>
    </w:p>
    <w:p w14:paraId="55DA3B17" w14:textId="30E0C707" w:rsidR="2E784F30" w:rsidRDefault="2E784F30" w:rsidP="72ECAA1A">
      <w:pPr>
        <w:pStyle w:val="Heading2"/>
      </w:pPr>
      <w:bookmarkStart w:id="18" w:name="_Toc137243922"/>
      <w:proofErr w:type="spellStart"/>
      <w:r>
        <w:t>Pregled</w:t>
      </w:r>
      <w:proofErr w:type="spellEnd"/>
      <w:r>
        <w:t xml:space="preserve"> </w:t>
      </w:r>
      <w:proofErr w:type="spellStart"/>
      <w:r w:rsidR="7AF7F16B">
        <w:t>zaduženja</w:t>
      </w:r>
      <w:proofErr w:type="spellEnd"/>
      <w:r w:rsidR="7AF7F16B">
        <w:t xml:space="preserve"> </w:t>
      </w:r>
      <w:proofErr w:type="spellStart"/>
      <w:r w:rsidR="7AF7F16B">
        <w:t>člana</w:t>
      </w:r>
      <w:proofErr w:type="spellEnd"/>
      <w:r w:rsidR="7AF7F16B">
        <w:t xml:space="preserve"> - </w:t>
      </w:r>
      <w:proofErr w:type="spellStart"/>
      <w:r w:rsidR="7AF7F16B">
        <w:t>zaduženja</w:t>
      </w:r>
      <w:proofErr w:type="spellEnd"/>
      <w:r w:rsidR="7AF7F16B">
        <w:t xml:space="preserve"> </w:t>
      </w:r>
      <w:proofErr w:type="spellStart"/>
      <w:r w:rsidR="7AF7F16B">
        <w:t>na</w:t>
      </w:r>
      <w:proofErr w:type="spellEnd"/>
      <w:r w:rsidR="7AF7F16B">
        <w:t xml:space="preserve"> </w:t>
      </w:r>
      <w:proofErr w:type="spellStart"/>
      <w:r w:rsidR="7AF7F16B">
        <w:t>čekanju</w:t>
      </w:r>
      <w:bookmarkEnd w:id="18"/>
      <w:proofErr w:type="spellEnd"/>
    </w:p>
    <w:p w14:paraId="09BF7A4D" w14:textId="4A502EE7" w:rsidR="7AF7F16B" w:rsidRDefault="2497DB23" w:rsidP="72ECAA1A">
      <w:r w:rsidRPr="72ECAA1A">
        <w:t xml:space="preserve">Na </w:t>
      </w:r>
      <w:proofErr w:type="spellStart"/>
      <w:r w:rsidRPr="72ECAA1A">
        <w:t>stranici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, </w:t>
      </w:r>
      <w:proofErr w:type="spellStart"/>
      <w:r w:rsidRPr="72ECAA1A">
        <w:t>izborom</w:t>
      </w:r>
      <w:proofErr w:type="spellEnd"/>
      <w:r w:rsidRPr="72ECAA1A">
        <w:t xml:space="preserve"> </w:t>
      </w:r>
      <w:proofErr w:type="spellStart"/>
      <w:r w:rsidRPr="72ECAA1A">
        <w:t>opcije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Zaduženja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na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čekanju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lista</w:t>
      </w:r>
      <w:proofErr w:type="spellEnd"/>
      <w:r w:rsidRPr="72ECAA1A">
        <w:t xml:space="preserve"> </w:t>
      </w:r>
      <w:proofErr w:type="spellStart"/>
      <w:r w:rsidRPr="72ECAA1A">
        <w:t>zaduženja</w:t>
      </w:r>
      <w:proofErr w:type="spellEnd"/>
      <w:r w:rsidRPr="72ECAA1A">
        <w:t xml:space="preserve"> </w:t>
      </w:r>
      <w:proofErr w:type="spellStart"/>
      <w:r w:rsidRPr="72ECAA1A">
        <w:t>koja</w:t>
      </w:r>
      <w:proofErr w:type="spellEnd"/>
      <w:r w:rsidRPr="72ECAA1A">
        <w:t xml:space="preserve"> </w:t>
      </w:r>
      <w:proofErr w:type="spellStart"/>
      <w:r w:rsidRPr="72ECAA1A">
        <w:t>su</w:t>
      </w:r>
      <w:proofErr w:type="spellEnd"/>
      <w:r w:rsidRPr="72ECAA1A">
        <w:t xml:space="preserve"> </w:t>
      </w:r>
      <w:proofErr w:type="spellStart"/>
      <w:r w:rsidRPr="72ECAA1A">
        <w:t>direktno</w:t>
      </w:r>
      <w:proofErr w:type="spellEnd"/>
      <w:r w:rsidRPr="72ECAA1A">
        <w:t xml:space="preserve"> </w:t>
      </w:r>
      <w:proofErr w:type="spellStart"/>
      <w:r w:rsidRPr="72ECAA1A">
        <w:t>zadata</w:t>
      </w:r>
      <w:proofErr w:type="spellEnd"/>
      <w:r w:rsidRPr="72ECAA1A">
        <w:t xml:space="preserve"> </w:t>
      </w:r>
      <w:proofErr w:type="spellStart"/>
      <w:r w:rsidRPr="72ECAA1A">
        <w:t>članu</w:t>
      </w:r>
      <w:proofErr w:type="spellEnd"/>
      <w:r w:rsidR="360D2163" w:rsidRPr="72ECAA1A">
        <w:t xml:space="preserve">. </w:t>
      </w:r>
      <w:proofErr w:type="spellStart"/>
      <w:r w:rsidR="360D2163" w:rsidRPr="72ECAA1A">
        <w:t>Klikom</w:t>
      </w:r>
      <w:proofErr w:type="spellEnd"/>
      <w:r w:rsidR="360D2163" w:rsidRPr="72ECAA1A">
        <w:t xml:space="preserve"> </w:t>
      </w:r>
      <w:proofErr w:type="spellStart"/>
      <w:r w:rsidR="360D2163" w:rsidRPr="72ECAA1A">
        <w:t>na</w:t>
      </w:r>
      <w:proofErr w:type="spellEnd"/>
      <w:r w:rsidR="360D2163" w:rsidRPr="72ECAA1A">
        <w:t xml:space="preserve"> </w:t>
      </w:r>
      <w:proofErr w:type="spellStart"/>
      <w:r w:rsidR="360D2163" w:rsidRPr="72ECAA1A">
        <w:t>zaduženje</w:t>
      </w:r>
      <w:proofErr w:type="spellEnd"/>
      <w:r w:rsidR="360D2163" w:rsidRPr="72ECAA1A">
        <w:t xml:space="preserve"> </w:t>
      </w:r>
      <w:proofErr w:type="spellStart"/>
      <w:r w:rsidR="360D2163" w:rsidRPr="72ECAA1A">
        <w:t>otvaraju</w:t>
      </w:r>
      <w:proofErr w:type="spellEnd"/>
      <w:r w:rsidR="360D2163" w:rsidRPr="72ECAA1A">
        <w:t xml:space="preserve"> se </w:t>
      </w:r>
      <w:proofErr w:type="spellStart"/>
      <w:r w:rsidR="360D2163" w:rsidRPr="72ECAA1A">
        <w:t>opcije</w:t>
      </w:r>
      <w:proofErr w:type="spellEnd"/>
      <w:r w:rsidR="73361BC1" w:rsidRPr="72ECAA1A">
        <w:t xml:space="preserve"> </w:t>
      </w:r>
      <w:proofErr w:type="spellStart"/>
      <w:r w:rsidR="73361BC1" w:rsidRPr="72ECAA1A">
        <w:rPr>
          <w:i/>
          <w:iCs/>
        </w:rPr>
        <w:t>Prihvati</w:t>
      </w:r>
      <w:proofErr w:type="spellEnd"/>
      <w:r w:rsidR="73361BC1" w:rsidRPr="72ECAA1A">
        <w:rPr>
          <w:i/>
          <w:iCs/>
        </w:rPr>
        <w:t xml:space="preserve"> </w:t>
      </w:r>
      <w:proofErr w:type="spellStart"/>
      <w:r w:rsidR="73361BC1" w:rsidRPr="72ECAA1A">
        <w:rPr>
          <w:i/>
          <w:iCs/>
        </w:rPr>
        <w:t>zaduženje</w:t>
      </w:r>
      <w:proofErr w:type="spellEnd"/>
      <w:r w:rsidR="73361BC1" w:rsidRPr="72ECAA1A">
        <w:rPr>
          <w:i/>
          <w:iCs/>
        </w:rPr>
        <w:t xml:space="preserve"> </w:t>
      </w:r>
      <w:proofErr w:type="spellStart"/>
      <w:r w:rsidR="73361BC1" w:rsidRPr="72ECAA1A">
        <w:t>i</w:t>
      </w:r>
      <w:proofErr w:type="spellEnd"/>
      <w:r w:rsidR="73361BC1" w:rsidRPr="72ECAA1A">
        <w:t xml:space="preserve"> </w:t>
      </w:r>
      <w:proofErr w:type="spellStart"/>
      <w:r w:rsidR="73361BC1" w:rsidRPr="72ECAA1A">
        <w:rPr>
          <w:i/>
          <w:iCs/>
        </w:rPr>
        <w:t>Odbij</w:t>
      </w:r>
      <w:proofErr w:type="spellEnd"/>
      <w:r w:rsidR="73361BC1" w:rsidRPr="72ECAA1A">
        <w:rPr>
          <w:i/>
          <w:iCs/>
        </w:rPr>
        <w:t xml:space="preserve"> </w:t>
      </w:r>
      <w:proofErr w:type="spellStart"/>
      <w:r w:rsidR="73361BC1" w:rsidRPr="72ECAA1A">
        <w:rPr>
          <w:i/>
          <w:iCs/>
        </w:rPr>
        <w:t>zaduženje</w:t>
      </w:r>
      <w:proofErr w:type="spellEnd"/>
      <w:r w:rsidR="1B5D7307" w:rsidRPr="72ECAA1A">
        <w:rPr>
          <w:i/>
          <w:iCs/>
        </w:rPr>
        <w:t xml:space="preserve"> </w:t>
      </w:r>
      <w:proofErr w:type="spellStart"/>
      <w:r w:rsidR="10D7CD7A" w:rsidRPr="72ECAA1A">
        <w:t>kojima</w:t>
      </w:r>
      <w:proofErr w:type="spellEnd"/>
      <w:r w:rsidR="10D7CD7A" w:rsidRPr="72ECAA1A">
        <w:t xml:space="preserve"> </w:t>
      </w:r>
      <w:proofErr w:type="spellStart"/>
      <w:r w:rsidR="10D7CD7A" w:rsidRPr="72ECAA1A">
        <w:t>član</w:t>
      </w:r>
      <w:proofErr w:type="spellEnd"/>
      <w:r w:rsidR="10D7CD7A" w:rsidRPr="72ECAA1A">
        <w:t xml:space="preserve"> </w:t>
      </w:r>
      <w:proofErr w:type="spellStart"/>
      <w:r w:rsidR="10D7CD7A" w:rsidRPr="72ECAA1A">
        <w:t>m</w:t>
      </w:r>
      <w:r w:rsidRPr="72ECAA1A">
        <w:t>ože</w:t>
      </w:r>
      <w:proofErr w:type="spellEnd"/>
      <w:r w:rsidRPr="72ECAA1A">
        <w:t xml:space="preserve"> da </w:t>
      </w:r>
      <w:proofErr w:type="spellStart"/>
      <w:r w:rsidRPr="72ECAA1A">
        <w:t>prihvati</w:t>
      </w:r>
      <w:proofErr w:type="spellEnd"/>
      <w:r w:rsidRPr="72ECAA1A">
        <w:t xml:space="preserve"> </w:t>
      </w:r>
      <w:proofErr w:type="spellStart"/>
      <w:r w:rsidRPr="72ECAA1A">
        <w:t>ili</w:t>
      </w:r>
      <w:proofErr w:type="spellEnd"/>
      <w:r w:rsidRPr="72ECAA1A">
        <w:t xml:space="preserve"> da </w:t>
      </w:r>
      <w:proofErr w:type="spellStart"/>
      <w:r w:rsidRPr="72ECAA1A">
        <w:t>odbije</w:t>
      </w:r>
      <w:proofErr w:type="spellEnd"/>
      <w:r w:rsidR="2363502E" w:rsidRPr="72ECAA1A">
        <w:t xml:space="preserve"> </w:t>
      </w:r>
      <w:proofErr w:type="spellStart"/>
      <w:r w:rsidR="2363502E" w:rsidRPr="72ECAA1A">
        <w:t>zaduženje</w:t>
      </w:r>
      <w:proofErr w:type="spellEnd"/>
      <w:r w:rsidRPr="72ECAA1A">
        <w:t>.</w:t>
      </w:r>
    </w:p>
    <w:p w14:paraId="06B90153" w14:textId="1AA61037" w:rsidR="72ECAA1A" w:rsidRDefault="72ECAA1A" w:rsidP="72ECAA1A"/>
    <w:p w14:paraId="4FFA37C4" w14:textId="4555807E" w:rsidR="7BCEB5A0" w:rsidRDefault="7BCEB5A0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1500BBD7" wp14:editId="4D392549">
            <wp:extent cx="2114550" cy="4400550"/>
            <wp:effectExtent l="0" t="0" r="0" b="0"/>
            <wp:docPr id="1625583403" name="Picture 162558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A7CB" w14:textId="2B60B014" w:rsidR="72ECAA1A" w:rsidRDefault="72ECAA1A" w:rsidP="72ECAA1A">
      <w:pPr>
        <w:jc w:val="center"/>
      </w:pPr>
    </w:p>
    <w:p w14:paraId="6E961882" w14:textId="68DF901D" w:rsidR="7BCEB5A0" w:rsidRDefault="7BCEB5A0" w:rsidP="72ECAA1A">
      <w:pPr>
        <w:jc w:val="center"/>
        <w:rPr>
          <w:lang w:val="sr-Latn-RS"/>
        </w:rPr>
      </w:pPr>
      <w:proofErr w:type="spellStart"/>
      <w:r>
        <w:t>Slika</w:t>
      </w:r>
      <w:proofErr w:type="spellEnd"/>
      <w:r w:rsidRPr="72ECAA1A">
        <w:rPr>
          <w:lang w:val="sr-Latn-RS"/>
        </w:rPr>
        <w:t xml:space="preserve"> </w:t>
      </w:r>
      <w:r w:rsidR="48B94611" w:rsidRPr="72ECAA1A">
        <w:rPr>
          <w:lang w:val="sr-Latn-RS"/>
        </w:rPr>
        <w:t>21</w:t>
      </w:r>
      <w:r w:rsidRPr="72ECAA1A">
        <w:rPr>
          <w:lang w:val="sr-Latn-RS"/>
        </w:rPr>
        <w:t xml:space="preserve"> – Pregled zaduženja na čekanju</w:t>
      </w:r>
    </w:p>
    <w:p w14:paraId="0549B6BB" w14:textId="20D68EE0" w:rsidR="72ECAA1A" w:rsidRDefault="72ECAA1A" w:rsidP="72ECAA1A"/>
    <w:p w14:paraId="3F7ECF8B" w14:textId="04575F23" w:rsidR="00C06F51" w:rsidRDefault="695A70C7" w:rsidP="72ECAA1A">
      <w:pPr>
        <w:pStyle w:val="Heading1"/>
      </w:pPr>
      <w:bookmarkStart w:id="19" w:name="_Toc137243923"/>
      <w:proofErr w:type="spellStart"/>
      <w:r>
        <w:t>Pregled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zaduženja</w:t>
      </w:r>
      <w:bookmarkEnd w:id="19"/>
      <w:proofErr w:type="spellEnd"/>
    </w:p>
    <w:p w14:paraId="098773F0" w14:textId="66E8E900" w:rsidR="00691205" w:rsidRDefault="2198BF95" w:rsidP="72ECAA1A">
      <w:pPr>
        <w:ind w:left="432"/>
      </w:pPr>
      <w:proofErr w:type="spellStart"/>
      <w:r>
        <w:t>Izborom</w:t>
      </w:r>
      <w:proofErr w:type="spellEnd"/>
      <w:r>
        <w:t xml:space="preserve"> </w:t>
      </w:r>
      <w:proofErr w:type="spellStart"/>
      <w:r>
        <w:t>željenog</w:t>
      </w:r>
      <w:proofErr w:type="spellEnd"/>
      <w:r>
        <w:t xml:space="preserve"> </w:t>
      </w:r>
      <w:proofErr w:type="spellStart"/>
      <w:r>
        <w:t>događaja</w:t>
      </w:r>
      <w:proofErr w:type="spellEnd"/>
      <w:r>
        <w:t xml:space="preserve"> </w:t>
      </w:r>
      <w:proofErr w:type="spellStart"/>
      <w:r w:rsidR="7B779695">
        <w:t>ili</w:t>
      </w:r>
      <w:proofErr w:type="spellEnd"/>
      <w:r w:rsidR="7B779695">
        <w:t xml:space="preserve"> </w:t>
      </w:r>
      <w:r w:rsidR="7B779695" w:rsidRPr="72ECAA1A">
        <w:rPr>
          <w:i/>
          <w:iCs/>
        </w:rPr>
        <w:t>General</w:t>
      </w:r>
      <w:r w:rsidR="7B779695"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 xml:space="preserve">, a </w:t>
      </w:r>
      <w:proofErr w:type="spellStart"/>
      <w:r>
        <w:t>zatim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timova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član</w:t>
      </w:r>
      <w:proofErr w:type="spellEnd"/>
      <w:r>
        <w:t xml:space="preserve">, </w:t>
      </w:r>
      <w:r w:rsidR="15D3F711">
        <w:t xml:space="preserve">I </w:t>
      </w:r>
      <w:proofErr w:type="spellStart"/>
      <w:r w:rsidR="15D3F711">
        <w:t>izborom</w:t>
      </w:r>
      <w:proofErr w:type="spellEnd"/>
      <w:r w:rsidR="15D3F711">
        <w:t xml:space="preserve"> </w:t>
      </w:r>
      <w:proofErr w:type="spellStart"/>
      <w:r w:rsidR="15D3F711">
        <w:t>opcije</w:t>
      </w:r>
      <w:proofErr w:type="spellEnd"/>
      <w:r w:rsidR="15D3F711">
        <w:t xml:space="preserve"> </w:t>
      </w:r>
      <w:proofErr w:type="spellStart"/>
      <w:r w:rsidR="15D3F711" w:rsidRPr="72ECAA1A">
        <w:rPr>
          <w:i/>
          <w:iCs/>
        </w:rPr>
        <w:t>Zaduženja</w:t>
      </w:r>
      <w:proofErr w:type="spellEnd"/>
      <w:r w:rsidR="15D3F711" w:rsidRPr="72ECAA1A">
        <w:t xml:space="preserve">, </w:t>
      </w:r>
      <w:proofErr w:type="spellStart"/>
      <w:r w:rsidR="15D3F711" w:rsidRPr="72ECAA1A">
        <w:t>otvara</w:t>
      </w:r>
      <w:proofErr w:type="spellEnd"/>
      <w:r w:rsidR="15D3F711" w:rsidRPr="72ECAA1A">
        <w:t xml:space="preserve"> se </w:t>
      </w:r>
      <w:proofErr w:type="spellStart"/>
      <w:r w:rsidR="15D3F711" w:rsidRPr="72ECAA1A">
        <w:t>lista</w:t>
      </w:r>
      <w:proofErr w:type="spellEnd"/>
      <w:r w:rsidR="15D3F711" w:rsidRPr="72ECAA1A">
        <w:t xml:space="preserve"> </w:t>
      </w:r>
      <w:proofErr w:type="spellStart"/>
      <w:r w:rsidR="15D3F711" w:rsidRPr="72ECAA1A">
        <w:t>dostupnih</w:t>
      </w:r>
      <w:proofErr w:type="spellEnd"/>
      <w:r w:rsidR="15D3F711" w:rsidRPr="72ECAA1A">
        <w:t xml:space="preserve"> </w:t>
      </w:r>
      <w:proofErr w:type="spellStart"/>
      <w:r w:rsidR="15D3F711" w:rsidRPr="72ECAA1A">
        <w:t>zaduženja</w:t>
      </w:r>
      <w:proofErr w:type="spellEnd"/>
      <w:r w:rsidR="15D3F711" w:rsidRPr="72ECAA1A">
        <w:t xml:space="preserve"> </w:t>
      </w:r>
      <w:r w:rsidR="50CA3FED" w:rsidRPr="72ECAA1A">
        <w:t xml:space="preserve">za </w:t>
      </w:r>
      <w:proofErr w:type="spellStart"/>
      <w:r w:rsidR="50CA3FED" w:rsidRPr="72ECAA1A">
        <w:t>izabrani</w:t>
      </w:r>
      <w:proofErr w:type="spellEnd"/>
      <w:r w:rsidR="50CA3FED" w:rsidRPr="72ECAA1A">
        <w:t xml:space="preserve"> </w:t>
      </w:r>
      <w:proofErr w:type="spellStart"/>
      <w:r w:rsidR="50CA3FED" w:rsidRPr="72ECAA1A">
        <w:t>tim</w:t>
      </w:r>
      <w:proofErr w:type="spellEnd"/>
      <w:r w:rsidR="50CA3FED" w:rsidRPr="72ECAA1A">
        <w:t xml:space="preserve"> </w:t>
      </w:r>
      <w:proofErr w:type="spellStart"/>
      <w:r w:rsidR="50CA3FED" w:rsidRPr="72ECAA1A">
        <w:t>vezanih</w:t>
      </w:r>
      <w:proofErr w:type="spellEnd"/>
      <w:r w:rsidR="50CA3FED" w:rsidRPr="72ECAA1A">
        <w:t xml:space="preserve"> za </w:t>
      </w:r>
      <w:proofErr w:type="spellStart"/>
      <w:r w:rsidR="50CA3FED" w:rsidRPr="72ECAA1A">
        <w:t>izabrani</w:t>
      </w:r>
      <w:proofErr w:type="spellEnd"/>
      <w:r w:rsidR="50CA3FED" w:rsidRPr="72ECAA1A">
        <w:t xml:space="preserve"> </w:t>
      </w:r>
      <w:proofErr w:type="spellStart"/>
      <w:r w:rsidR="50CA3FED" w:rsidRPr="72ECAA1A">
        <w:t>događaj</w:t>
      </w:r>
      <w:proofErr w:type="spellEnd"/>
      <w:r w:rsidR="50CA3FED" w:rsidRPr="72ECAA1A">
        <w:t xml:space="preserve">. </w:t>
      </w:r>
      <w:proofErr w:type="spellStart"/>
      <w:r w:rsidR="50CA3FED" w:rsidRPr="72ECAA1A">
        <w:t>Klikom</w:t>
      </w:r>
      <w:proofErr w:type="spellEnd"/>
      <w:r w:rsidR="50CA3FED" w:rsidRPr="72ECAA1A">
        <w:t xml:space="preserve"> </w:t>
      </w:r>
      <w:proofErr w:type="spellStart"/>
      <w:r w:rsidR="50CA3FED" w:rsidRPr="72ECAA1A">
        <w:t>na</w:t>
      </w:r>
      <w:proofErr w:type="spellEnd"/>
      <w:r w:rsidR="50CA3FED" w:rsidRPr="72ECAA1A">
        <w:t xml:space="preserve"> </w:t>
      </w:r>
      <w:proofErr w:type="spellStart"/>
      <w:r w:rsidR="50CA3FED" w:rsidRPr="72ECAA1A">
        <w:t>jedno</w:t>
      </w:r>
      <w:proofErr w:type="spellEnd"/>
      <w:r w:rsidR="50CA3FED" w:rsidRPr="72ECAA1A">
        <w:t xml:space="preserve"> </w:t>
      </w:r>
      <w:proofErr w:type="spellStart"/>
      <w:r w:rsidR="50CA3FED" w:rsidRPr="72ECAA1A">
        <w:t>od</w:t>
      </w:r>
      <w:proofErr w:type="spellEnd"/>
      <w:r w:rsidR="50CA3FED" w:rsidRPr="72ECAA1A">
        <w:t xml:space="preserve"> </w:t>
      </w:r>
      <w:proofErr w:type="spellStart"/>
      <w:r w:rsidR="50CA3FED" w:rsidRPr="72ECAA1A">
        <w:t>zaduženja</w:t>
      </w:r>
      <w:proofErr w:type="spellEnd"/>
      <w:r w:rsidR="50CA3FED" w:rsidRPr="72ECAA1A">
        <w:t xml:space="preserve"> </w:t>
      </w:r>
      <w:proofErr w:type="spellStart"/>
      <w:r w:rsidR="50CA3FED" w:rsidRPr="72ECAA1A">
        <w:t>iz</w:t>
      </w:r>
      <w:proofErr w:type="spellEnd"/>
      <w:r w:rsidR="50CA3FED" w:rsidRPr="72ECAA1A">
        <w:t xml:space="preserve"> </w:t>
      </w:r>
      <w:proofErr w:type="spellStart"/>
      <w:r w:rsidR="50CA3FED" w:rsidRPr="72ECAA1A">
        <w:t>liste</w:t>
      </w:r>
      <w:proofErr w:type="spellEnd"/>
      <w:r w:rsidR="50CA3FED" w:rsidRPr="72ECAA1A">
        <w:t xml:space="preserve"> </w:t>
      </w:r>
      <w:proofErr w:type="spellStart"/>
      <w:r w:rsidR="50CA3FED" w:rsidRPr="72ECAA1A">
        <w:t>otvara</w:t>
      </w:r>
      <w:proofErr w:type="spellEnd"/>
      <w:r w:rsidR="50CA3FED" w:rsidRPr="72ECAA1A">
        <w:t xml:space="preserve"> se </w:t>
      </w:r>
      <w:proofErr w:type="spellStart"/>
      <w:r w:rsidR="50CA3FED" w:rsidRPr="72ECAA1A">
        <w:t>opcija</w:t>
      </w:r>
      <w:proofErr w:type="spellEnd"/>
      <w:r w:rsidR="50CA3FED" w:rsidRPr="72ECAA1A">
        <w:t xml:space="preserve"> </w:t>
      </w:r>
      <w:proofErr w:type="spellStart"/>
      <w:r w:rsidR="50CA3FED" w:rsidRPr="72ECAA1A">
        <w:rPr>
          <w:i/>
          <w:iCs/>
        </w:rPr>
        <w:t>Prihvatam</w:t>
      </w:r>
      <w:proofErr w:type="spellEnd"/>
      <w:r w:rsidR="50CA3FED" w:rsidRPr="72ECAA1A">
        <w:rPr>
          <w:i/>
          <w:iCs/>
        </w:rPr>
        <w:t xml:space="preserve"> </w:t>
      </w:r>
      <w:proofErr w:type="spellStart"/>
      <w:r w:rsidR="50CA3FED" w:rsidRPr="72ECAA1A">
        <w:rPr>
          <w:i/>
          <w:iCs/>
        </w:rPr>
        <w:t>zaduženje</w:t>
      </w:r>
      <w:proofErr w:type="spellEnd"/>
      <w:r w:rsidR="50CA3FED" w:rsidRPr="72ECAA1A">
        <w:t xml:space="preserve">, </w:t>
      </w:r>
      <w:proofErr w:type="spellStart"/>
      <w:r w:rsidR="50CA3FED" w:rsidRPr="72ECAA1A">
        <w:t>čime</w:t>
      </w:r>
      <w:proofErr w:type="spellEnd"/>
      <w:r w:rsidR="50CA3FED" w:rsidRPr="72ECAA1A">
        <w:t xml:space="preserve"> </w:t>
      </w:r>
      <w:proofErr w:type="spellStart"/>
      <w:r w:rsidR="049B92F5" w:rsidRPr="72ECAA1A">
        <w:t>zaduženje</w:t>
      </w:r>
      <w:proofErr w:type="spellEnd"/>
      <w:r w:rsidR="049B92F5" w:rsidRPr="72ECAA1A">
        <w:t xml:space="preserve"> </w:t>
      </w:r>
      <w:proofErr w:type="spellStart"/>
      <w:r w:rsidR="049B92F5" w:rsidRPr="72ECAA1A">
        <w:t>prelazi</w:t>
      </w:r>
      <w:proofErr w:type="spellEnd"/>
      <w:r w:rsidR="049B92F5" w:rsidRPr="72ECAA1A">
        <w:t xml:space="preserve"> u</w:t>
      </w:r>
      <w:r w:rsidR="77DB53BE" w:rsidRPr="72ECAA1A">
        <w:t xml:space="preserve"> </w:t>
      </w:r>
      <w:proofErr w:type="spellStart"/>
      <w:r w:rsidR="77DB53BE" w:rsidRPr="72ECAA1A">
        <w:t>preuzeta</w:t>
      </w:r>
      <w:proofErr w:type="spellEnd"/>
      <w:r w:rsidR="77DB53BE" w:rsidRPr="72ECAA1A">
        <w:t xml:space="preserve"> </w:t>
      </w:r>
      <w:proofErr w:type="spellStart"/>
      <w:r w:rsidR="77DB53BE" w:rsidRPr="72ECAA1A">
        <w:t>zaduženja</w:t>
      </w:r>
      <w:proofErr w:type="spellEnd"/>
      <w:r w:rsidR="049B92F5" w:rsidRPr="72ECAA1A">
        <w:rPr>
          <w:i/>
          <w:iCs/>
        </w:rPr>
        <w:t xml:space="preserve"> </w:t>
      </w:r>
      <w:proofErr w:type="spellStart"/>
      <w:r w:rsidR="049B92F5" w:rsidRPr="72ECAA1A">
        <w:t>člana</w:t>
      </w:r>
      <w:proofErr w:type="spellEnd"/>
      <w:r w:rsidR="049B92F5" w:rsidRPr="72ECAA1A">
        <w:t>.</w:t>
      </w:r>
    </w:p>
    <w:p w14:paraId="0C3F1BA3" w14:textId="14484FDD" w:rsidR="72ECAA1A" w:rsidRDefault="72ECAA1A" w:rsidP="72ECAA1A">
      <w:pPr>
        <w:ind w:left="432"/>
      </w:pPr>
    </w:p>
    <w:p w14:paraId="1AD84338" w14:textId="3C6E079A" w:rsidR="7518308F" w:rsidRDefault="7518308F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EF7B2F" wp14:editId="49ECC8A3">
            <wp:extent cx="2057400" cy="4381530"/>
            <wp:effectExtent l="0" t="0" r="0" b="0"/>
            <wp:docPr id="2123217435" name="Picture 2123217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300C" w14:textId="3F26B772" w:rsidR="72ECAA1A" w:rsidRDefault="72ECAA1A" w:rsidP="72ECAA1A">
      <w:pPr>
        <w:ind w:left="432"/>
        <w:jc w:val="center"/>
      </w:pPr>
    </w:p>
    <w:p w14:paraId="2C776A19" w14:textId="357528EB" w:rsidR="00C0158A" w:rsidRPr="00C0158A" w:rsidRDefault="00C0158A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2</w:t>
      </w:r>
      <w:r w:rsidR="10FF2966" w:rsidRPr="72ECAA1A">
        <w:rPr>
          <w:lang w:val="sr-Latn-RS"/>
        </w:rPr>
        <w:t>2</w:t>
      </w:r>
      <w:r w:rsidRPr="72ECAA1A">
        <w:rPr>
          <w:lang w:val="sr-Latn-RS"/>
        </w:rPr>
        <w:t xml:space="preserve"> – </w:t>
      </w:r>
      <w:r w:rsidR="4B5C1041" w:rsidRPr="72ECAA1A">
        <w:rPr>
          <w:lang w:val="sr-Latn-RS"/>
        </w:rPr>
        <w:t>Pregled dostupnih zaduženja</w:t>
      </w:r>
    </w:p>
    <w:p w14:paraId="595E8838" w14:textId="7AD9A3D8" w:rsidR="00C0158A" w:rsidRDefault="00C0158A" w:rsidP="72ECAA1A">
      <w:pPr>
        <w:ind w:left="432"/>
        <w:rPr>
          <w:highlight w:val="yellow"/>
        </w:rPr>
      </w:pPr>
    </w:p>
    <w:p w14:paraId="1A9CA1D7" w14:textId="77777777" w:rsidR="00C0158A" w:rsidRDefault="00C0158A" w:rsidP="133980A4">
      <w:pPr>
        <w:ind w:left="432"/>
        <w:jc w:val="center"/>
        <w:rPr>
          <w:highlight w:val="yellow"/>
        </w:rPr>
      </w:pPr>
    </w:p>
    <w:p w14:paraId="105AA73A" w14:textId="42E31275" w:rsidR="23D0028B" w:rsidRDefault="23D0028B" w:rsidP="72ECAA1A">
      <w:pPr>
        <w:pStyle w:val="Heading1"/>
      </w:pPr>
      <w:bookmarkStart w:id="20" w:name="_Toc137243924"/>
      <w:proofErr w:type="spellStart"/>
      <w:r>
        <w:t>Ulazak</w:t>
      </w:r>
      <w:proofErr w:type="spellEnd"/>
      <w:r>
        <w:t xml:space="preserve"> u </w:t>
      </w:r>
      <w:proofErr w:type="spellStart"/>
      <w:r>
        <w:t>tim</w:t>
      </w:r>
      <w:bookmarkEnd w:id="20"/>
      <w:proofErr w:type="spellEnd"/>
      <w:r>
        <w:t xml:space="preserve"> </w:t>
      </w:r>
    </w:p>
    <w:p w14:paraId="2A8406C2" w14:textId="4BCD12F9" w:rsidR="00C0158A" w:rsidRDefault="7BF215C2" w:rsidP="72ECAA1A">
      <w:pPr>
        <w:ind w:left="432"/>
        <w:rPr>
          <w:lang w:val="sr-Latn-RS"/>
        </w:rPr>
      </w:pPr>
      <w:r w:rsidRPr="72ECAA1A">
        <w:rPr>
          <w:lang w:val="sr-Latn-RS"/>
        </w:rPr>
        <w:t>Klikom na profilnu sliku u gornjem desnom uglu otvara se profil člana</w:t>
      </w:r>
      <w:r w:rsidR="5B44885B" w:rsidRPr="72ECAA1A">
        <w:rPr>
          <w:lang w:val="sr-Latn-RS"/>
        </w:rPr>
        <w:t xml:space="preserve">. </w:t>
      </w:r>
      <w:r w:rsidR="61AB1EBF" w:rsidRPr="72ECAA1A">
        <w:rPr>
          <w:lang w:val="sr-Latn-RS"/>
        </w:rPr>
        <w:t xml:space="preserve">Odabirom opcije </w:t>
      </w:r>
      <w:r w:rsidR="61AB1EBF" w:rsidRPr="72ECAA1A">
        <w:rPr>
          <w:i/>
          <w:iCs/>
          <w:lang w:val="sr-Latn-RS"/>
        </w:rPr>
        <w:t>Moje uloge</w:t>
      </w:r>
      <w:r w:rsidR="61AB1EBF" w:rsidRPr="72ECAA1A">
        <w:rPr>
          <w:lang w:val="sr-Latn-RS"/>
        </w:rPr>
        <w:t xml:space="preserve"> otvara se stranica sa listom svih timova i prikazom svih pozicija u</w:t>
      </w:r>
      <w:r w:rsidR="2C98FE97" w:rsidRPr="72ECAA1A">
        <w:rPr>
          <w:lang w:val="sr-Latn-RS"/>
        </w:rPr>
        <w:t xml:space="preserve"> organizacionim timovima i upravnom odboru </w:t>
      </w:r>
      <w:r w:rsidR="61AB1EBF" w:rsidRPr="72ECAA1A">
        <w:rPr>
          <w:lang w:val="sr-Latn-RS"/>
        </w:rPr>
        <w:t>na kojima se nalazi član</w:t>
      </w:r>
      <w:r w:rsidR="4D6ADEF2" w:rsidRPr="72ECAA1A">
        <w:rPr>
          <w:lang w:val="sr-Latn-RS"/>
        </w:rPr>
        <w:t xml:space="preserve">. Pored timova u kojima se član ne nalazi, stoji opcija </w:t>
      </w:r>
      <w:r w:rsidR="4D6ADEF2" w:rsidRPr="72ECAA1A">
        <w:rPr>
          <w:i/>
          <w:iCs/>
          <w:lang w:val="sr-Latn-RS"/>
        </w:rPr>
        <w:t>Uđi</w:t>
      </w:r>
      <w:r w:rsidR="7C680ECA" w:rsidRPr="72ECAA1A">
        <w:rPr>
          <w:lang w:val="sr-Latn-RS"/>
        </w:rPr>
        <w:t>.</w:t>
      </w:r>
      <w:r w:rsidR="2B97CAB1" w:rsidRPr="72ECAA1A">
        <w:rPr>
          <w:i/>
          <w:iCs/>
          <w:lang w:val="sr-Latn-RS"/>
        </w:rPr>
        <w:t xml:space="preserve"> </w:t>
      </w:r>
      <w:r w:rsidR="2B97CAB1" w:rsidRPr="72ECAA1A">
        <w:rPr>
          <w:lang w:val="sr-Latn-RS"/>
        </w:rPr>
        <w:t>Klikom na ovu opciju član pravi zahtev za ulazak u željeni tim.</w:t>
      </w:r>
    </w:p>
    <w:p w14:paraId="260418AB" w14:textId="107457C2" w:rsidR="00C0158A" w:rsidRPr="00FA7117" w:rsidRDefault="00C0158A" w:rsidP="72ECAA1A">
      <w:pPr>
        <w:ind w:left="432"/>
        <w:rPr>
          <w:lang w:val="sr-Latn-RS"/>
        </w:rPr>
      </w:pPr>
    </w:p>
    <w:p w14:paraId="0F306843" w14:textId="67A8BB94" w:rsidR="61AB1EBF" w:rsidRDefault="61AB1EBF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792F518" wp14:editId="71C8A0A3">
            <wp:extent cx="2057400" cy="4381530"/>
            <wp:effectExtent l="0" t="0" r="0" b="0"/>
            <wp:docPr id="199561064" name="Picture 19956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29F2" w14:textId="202F4B84" w:rsidR="00466EF3" w:rsidRPr="00466EF3" w:rsidRDefault="00466EF3" w:rsidP="72ECAA1A">
      <w:pPr>
        <w:ind w:left="432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2</w:t>
      </w:r>
      <w:r w:rsidR="47D3A850">
        <w:t>3</w:t>
      </w:r>
      <w:r>
        <w:t xml:space="preserve"> </w:t>
      </w:r>
      <w:r w:rsidRPr="72ECAA1A">
        <w:rPr>
          <w:lang w:val="sr-Latn-RS"/>
        </w:rPr>
        <w:t xml:space="preserve">– </w:t>
      </w:r>
      <w:r w:rsidR="72CF854C" w:rsidRPr="72ECAA1A">
        <w:rPr>
          <w:lang w:val="sr-Latn-RS"/>
        </w:rPr>
        <w:t>Profil člana</w:t>
      </w:r>
    </w:p>
    <w:p w14:paraId="73DCE9E0" w14:textId="77777777" w:rsidR="00466EF3" w:rsidRDefault="00466EF3" w:rsidP="133980A4">
      <w:pPr>
        <w:ind w:left="432"/>
        <w:rPr>
          <w:highlight w:val="yellow"/>
        </w:rPr>
      </w:pPr>
    </w:p>
    <w:p w14:paraId="7D0522B8" w14:textId="0E92C4FE" w:rsidR="00466EF3" w:rsidRPr="00466EF3" w:rsidRDefault="440189CF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2CDCE9D" wp14:editId="679F3798">
            <wp:extent cx="2057400" cy="4362466"/>
            <wp:effectExtent l="0" t="0" r="0" b="0"/>
            <wp:docPr id="1616935758" name="Picture 161693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DFDC" w14:textId="70AFAD2A" w:rsidR="00C0158A" w:rsidRPr="00C0158A" w:rsidRDefault="00466EF3" w:rsidP="72ECAA1A">
      <w:pPr>
        <w:ind w:left="432"/>
        <w:jc w:val="center"/>
      </w:pPr>
      <w:proofErr w:type="spellStart"/>
      <w:r>
        <w:t>Slika</w:t>
      </w:r>
      <w:proofErr w:type="spellEnd"/>
      <w:r>
        <w:t xml:space="preserve"> 2</w:t>
      </w:r>
      <w:r w:rsidR="3ECC7575">
        <w:t>4</w:t>
      </w:r>
      <w:r>
        <w:t xml:space="preserve"> – </w:t>
      </w:r>
      <w:proofErr w:type="spellStart"/>
      <w:r w:rsidR="3864F779">
        <w:t>Stranica</w:t>
      </w:r>
      <w:proofErr w:type="spellEnd"/>
      <w:r w:rsidR="3864F779">
        <w:t xml:space="preserve"> Moje </w:t>
      </w:r>
      <w:proofErr w:type="spellStart"/>
      <w:r w:rsidR="3864F779">
        <w:t>uloge</w:t>
      </w:r>
      <w:proofErr w:type="spellEnd"/>
    </w:p>
    <w:p w14:paraId="4DC5CDDE" w14:textId="77777777" w:rsidR="00C0158A" w:rsidRDefault="00C0158A" w:rsidP="72ECAA1A">
      <w:pPr>
        <w:ind w:left="432"/>
      </w:pPr>
    </w:p>
    <w:p w14:paraId="38779A69" w14:textId="77777777" w:rsidR="00C0158A" w:rsidRDefault="00C0158A" w:rsidP="72ECAA1A">
      <w:pPr>
        <w:ind w:left="432"/>
      </w:pPr>
    </w:p>
    <w:p w14:paraId="5F6B8309" w14:textId="4E2DFDFC" w:rsidR="00466EF3" w:rsidRDefault="34FA2D8D" w:rsidP="72ECAA1A">
      <w:pPr>
        <w:pStyle w:val="Heading1"/>
      </w:pPr>
      <w:bookmarkStart w:id="21" w:name="_Toc137243925"/>
      <w:proofErr w:type="spellStart"/>
      <w:r>
        <w:t>Izl</w:t>
      </w:r>
      <w:r w:rsidR="3ECAB6C3">
        <w:t>azak</w:t>
      </w:r>
      <w:proofErr w:type="spellEnd"/>
      <w:r w:rsidR="46201240">
        <w:t xml:space="preserve"> </w:t>
      </w:r>
      <w:proofErr w:type="spellStart"/>
      <w:r w:rsidR="46201240">
        <w:t>iz</w:t>
      </w:r>
      <w:proofErr w:type="spellEnd"/>
      <w:r w:rsidR="46201240">
        <w:t xml:space="preserve"> </w:t>
      </w:r>
      <w:proofErr w:type="spellStart"/>
      <w:r w:rsidR="71C3ABAB">
        <w:t>tima</w:t>
      </w:r>
      <w:bookmarkEnd w:id="21"/>
      <w:proofErr w:type="spellEnd"/>
    </w:p>
    <w:p w14:paraId="583C68EE" w14:textId="303BEE17" w:rsidR="14C42F68" w:rsidRDefault="14C42F68" w:rsidP="72ECAA1A">
      <w:pPr>
        <w:ind w:left="432"/>
        <w:rPr>
          <w:lang w:val="sr-Latn-RS"/>
        </w:rPr>
      </w:pPr>
      <w:r w:rsidRPr="72ECAA1A">
        <w:rPr>
          <w:lang w:val="sr-Latn-RS"/>
        </w:rPr>
        <w:t xml:space="preserve">Klikom na profilnu sliku u gornjem desnom uglu otvara se profil člana. Odabirom opcije </w:t>
      </w:r>
      <w:r w:rsidRPr="72ECAA1A">
        <w:rPr>
          <w:i/>
          <w:iCs/>
          <w:lang w:val="sr-Latn-RS"/>
        </w:rPr>
        <w:t>Moje uloge</w:t>
      </w:r>
      <w:r w:rsidRPr="72ECAA1A">
        <w:rPr>
          <w:lang w:val="sr-Latn-RS"/>
        </w:rPr>
        <w:t xml:space="preserve"> otvara se stranica sa listom svih timova i prikazom svih pozicija u organizacionim timovima i upravnom odboru na kojima se nalazi član. Pored timova u kojima se član nalazi, stoji opcija </w:t>
      </w:r>
      <w:r w:rsidRPr="72ECAA1A">
        <w:rPr>
          <w:i/>
          <w:iCs/>
          <w:lang w:val="sr-Latn-RS"/>
        </w:rPr>
        <w:t>Izađi</w:t>
      </w:r>
      <w:r w:rsidRPr="72ECAA1A">
        <w:rPr>
          <w:lang w:val="sr-Latn-RS"/>
        </w:rPr>
        <w:t>.</w:t>
      </w:r>
      <w:r w:rsidRPr="72ECAA1A">
        <w:rPr>
          <w:i/>
          <w:iCs/>
          <w:lang w:val="sr-Latn-RS"/>
        </w:rPr>
        <w:t xml:space="preserve"> </w:t>
      </w:r>
      <w:r w:rsidRPr="72ECAA1A">
        <w:rPr>
          <w:lang w:val="sr-Latn-RS"/>
        </w:rPr>
        <w:t>Klikom na ovu opciju član izlazi iz izabranog tima.</w:t>
      </w:r>
    </w:p>
    <w:p w14:paraId="4726B509" w14:textId="621302D6" w:rsidR="72ECAA1A" w:rsidRDefault="72ECAA1A" w:rsidP="72ECAA1A">
      <w:pPr>
        <w:ind w:left="432"/>
      </w:pPr>
    </w:p>
    <w:p w14:paraId="408B1624" w14:textId="77777777" w:rsidR="00540707" w:rsidRDefault="00540707" w:rsidP="133980A4">
      <w:pPr>
        <w:ind w:left="432"/>
        <w:rPr>
          <w:highlight w:val="yellow"/>
        </w:rPr>
      </w:pPr>
    </w:p>
    <w:p w14:paraId="32DD3114" w14:textId="77777777" w:rsidR="00540707" w:rsidRPr="00540707" w:rsidRDefault="00540707" w:rsidP="133980A4">
      <w:pPr>
        <w:ind w:left="432"/>
        <w:rPr>
          <w:highlight w:val="yellow"/>
        </w:rPr>
      </w:pPr>
    </w:p>
    <w:p w14:paraId="6AB0A979" w14:textId="354B5487" w:rsidR="00540707" w:rsidRDefault="14C42F68" w:rsidP="72ECAA1A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11C84F3" wp14:editId="3F3EE110">
            <wp:extent cx="2057400" cy="4381530"/>
            <wp:effectExtent l="0" t="0" r="0" b="0"/>
            <wp:docPr id="1884940170" name="Picture 188494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85AA" w14:textId="5059964C" w:rsidR="00540707" w:rsidRDefault="00540707" w:rsidP="133980A4">
      <w:pPr>
        <w:ind w:left="720"/>
      </w:pPr>
    </w:p>
    <w:p w14:paraId="2C233177" w14:textId="24BF2068" w:rsidR="14C42F68" w:rsidRDefault="14C42F68" w:rsidP="72ECAA1A">
      <w:pPr>
        <w:ind w:left="432"/>
        <w:jc w:val="center"/>
      </w:pPr>
      <w:proofErr w:type="spellStart"/>
      <w:r>
        <w:t>Slika</w:t>
      </w:r>
      <w:proofErr w:type="spellEnd"/>
      <w:r>
        <w:t xml:space="preserve"> 25 – </w:t>
      </w: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tima</w:t>
      </w:r>
      <w:proofErr w:type="spellEnd"/>
    </w:p>
    <w:p w14:paraId="6121626A" w14:textId="73334218" w:rsidR="72ECAA1A" w:rsidRDefault="72ECAA1A" w:rsidP="72ECAA1A">
      <w:pPr>
        <w:ind w:left="720"/>
        <w:jc w:val="center"/>
        <w:rPr>
          <w:highlight w:val="yellow"/>
          <w:lang w:val="sr-Latn-CS"/>
        </w:rPr>
      </w:pPr>
    </w:p>
    <w:p w14:paraId="3565F159" w14:textId="5D61F1A9" w:rsidR="005A5FE2" w:rsidRDefault="005A5FE2" w:rsidP="72ECAA1A">
      <w:pPr>
        <w:ind w:left="720"/>
        <w:rPr>
          <w:highlight w:val="yellow"/>
          <w:lang w:val="sr-Latn-CS"/>
        </w:rPr>
      </w:pPr>
    </w:p>
    <w:p w14:paraId="22E8B561" w14:textId="77777777" w:rsidR="005A5FE2" w:rsidRDefault="005A5FE2" w:rsidP="133980A4">
      <w:pPr>
        <w:ind w:left="720"/>
        <w:jc w:val="center"/>
        <w:rPr>
          <w:highlight w:val="yellow"/>
          <w:lang w:val="sr-Latn-CS"/>
        </w:rPr>
      </w:pPr>
    </w:p>
    <w:p w14:paraId="5483201B" w14:textId="7E5FF44D" w:rsidR="006B59AC" w:rsidRDefault="1056A884" w:rsidP="72ECAA1A">
      <w:pPr>
        <w:pStyle w:val="Heading1"/>
        <w:rPr>
          <w:lang w:val="sr-Latn-CS"/>
        </w:rPr>
      </w:pPr>
      <w:bookmarkStart w:id="22" w:name="_Toc137243926"/>
      <w:r w:rsidRPr="72ECAA1A">
        <w:rPr>
          <w:lang w:val="sr-Latn-RS"/>
        </w:rPr>
        <w:t>Brisanje naloga</w:t>
      </w:r>
      <w:bookmarkEnd w:id="22"/>
    </w:p>
    <w:p w14:paraId="36642FDD" w14:textId="28610BD8" w:rsidR="1888E126" w:rsidRDefault="1888E126" w:rsidP="72ECAA1A">
      <w:pPr>
        <w:ind w:left="432"/>
        <w:rPr>
          <w:lang w:val="sr-Latn-RS"/>
        </w:rPr>
      </w:pPr>
      <w:r w:rsidRPr="72ECAA1A">
        <w:rPr>
          <w:lang w:val="sr-Latn-RS"/>
        </w:rPr>
        <w:t>Administrator na svojoj početnoj</w:t>
      </w:r>
      <w:r w:rsidR="56283A43" w:rsidRPr="72ECAA1A">
        <w:rPr>
          <w:lang w:val="sr-Latn-RS"/>
        </w:rPr>
        <w:t xml:space="preserve"> bira opciju </w:t>
      </w:r>
      <w:r w:rsidR="56283A43" w:rsidRPr="72ECAA1A">
        <w:rPr>
          <w:i/>
          <w:iCs/>
          <w:lang w:val="sr-Latn-RS"/>
        </w:rPr>
        <w:t>Spisak članova</w:t>
      </w:r>
      <w:r w:rsidR="56283A43" w:rsidRPr="72ECAA1A">
        <w:rPr>
          <w:lang w:val="sr-Latn-RS"/>
        </w:rPr>
        <w:t>, što otvara stranicu s</w:t>
      </w:r>
      <w:r w:rsidR="43FCDB5B" w:rsidRPr="72ECAA1A">
        <w:rPr>
          <w:lang w:val="sr-Latn-RS"/>
        </w:rPr>
        <w:t xml:space="preserve">a listom svih članova. Klikom na dugme </w:t>
      </w:r>
      <w:r w:rsidR="43FCDB5B" w:rsidRPr="72ECAA1A">
        <w:rPr>
          <w:i/>
          <w:iCs/>
          <w:lang w:val="sr-Latn-RS"/>
        </w:rPr>
        <w:t xml:space="preserve">Info </w:t>
      </w:r>
      <w:r w:rsidR="43FCDB5B" w:rsidRPr="72ECAA1A">
        <w:rPr>
          <w:lang w:val="sr-Latn-RS"/>
        </w:rPr>
        <w:t xml:space="preserve">pored željenog člana, otvara se stranica </w:t>
      </w:r>
      <w:r w:rsidR="090856F1" w:rsidRPr="72ECAA1A">
        <w:rPr>
          <w:lang w:val="sr-Latn-RS"/>
        </w:rPr>
        <w:t xml:space="preserve">sa informacijama o članu. Klikom na dugme </w:t>
      </w:r>
      <w:r w:rsidR="090856F1" w:rsidRPr="72ECAA1A">
        <w:rPr>
          <w:i/>
          <w:iCs/>
          <w:lang w:val="sr-Latn-RS"/>
        </w:rPr>
        <w:t>Izbriši</w:t>
      </w:r>
      <w:r w:rsidR="090856F1" w:rsidRPr="72ECAA1A">
        <w:rPr>
          <w:lang w:val="sr-Latn-RS"/>
        </w:rPr>
        <w:t xml:space="preserve"> </w:t>
      </w:r>
      <w:r w:rsidR="47AD3C22" w:rsidRPr="72ECAA1A">
        <w:rPr>
          <w:lang w:val="sr-Latn-RS"/>
        </w:rPr>
        <w:t xml:space="preserve">otvara se dijalog za potvrdu brisanja naloga. Klikom na opciju </w:t>
      </w:r>
      <w:r w:rsidR="47AD3C22" w:rsidRPr="72ECAA1A">
        <w:rPr>
          <w:i/>
          <w:iCs/>
          <w:lang w:val="sr-Latn-RS"/>
        </w:rPr>
        <w:t xml:space="preserve">Da </w:t>
      </w:r>
      <w:r w:rsidR="47AD3C22" w:rsidRPr="72ECAA1A">
        <w:rPr>
          <w:lang w:val="sr-Latn-RS"/>
        </w:rPr>
        <w:t>briše se nalog člana.</w:t>
      </w:r>
    </w:p>
    <w:p w14:paraId="7CC6B85E" w14:textId="77777777" w:rsidR="005A5FE2" w:rsidRDefault="005A5FE2" w:rsidP="133980A4">
      <w:pPr>
        <w:ind w:left="432"/>
        <w:rPr>
          <w:highlight w:val="yellow"/>
          <w:lang w:val="sr-Latn-RS"/>
        </w:rPr>
      </w:pPr>
    </w:p>
    <w:p w14:paraId="6E9BF53E" w14:textId="6013394C" w:rsidR="005A5FE2" w:rsidRDefault="5722656D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14BA" wp14:editId="2A614A31">
            <wp:extent cx="2057400" cy="4391040"/>
            <wp:effectExtent l="0" t="0" r="0" b="0"/>
            <wp:docPr id="1343597675" name="Picture 134359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388B" w14:textId="189B5763" w:rsidR="005A5FE2" w:rsidRDefault="005A5FE2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</w:t>
      </w:r>
      <w:r w:rsidR="5F3DFD88" w:rsidRPr="72ECAA1A">
        <w:rPr>
          <w:lang w:val="sr-Latn-RS"/>
        </w:rPr>
        <w:t>26</w:t>
      </w:r>
      <w:r w:rsidRPr="72ECAA1A">
        <w:rPr>
          <w:lang w:val="sr-Latn-RS"/>
        </w:rPr>
        <w:t xml:space="preserve"> – P</w:t>
      </w:r>
      <w:r w:rsidR="04BC9D88" w:rsidRPr="72ECAA1A">
        <w:rPr>
          <w:lang w:val="sr-Latn-RS"/>
        </w:rPr>
        <w:t>očetna strana administratora</w:t>
      </w:r>
    </w:p>
    <w:p w14:paraId="05B2116E" w14:textId="77777777" w:rsidR="005A5FE2" w:rsidRDefault="005A5FE2" w:rsidP="133980A4">
      <w:pPr>
        <w:ind w:left="432"/>
        <w:rPr>
          <w:highlight w:val="yellow"/>
          <w:lang w:val="sr-Latn-RS"/>
        </w:rPr>
      </w:pPr>
    </w:p>
    <w:p w14:paraId="1B534FDA" w14:textId="745606ED" w:rsidR="005A5FE2" w:rsidRDefault="2C651139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2F684D0" wp14:editId="75B9CD37">
            <wp:extent cx="2057400" cy="4391040"/>
            <wp:effectExtent l="0" t="0" r="0" b="0"/>
            <wp:docPr id="1310176488" name="Picture 1310176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1C16" w14:textId="124C9276" w:rsidR="005A5FE2" w:rsidRDefault="005A5FE2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</w:t>
      </w:r>
      <w:r w:rsidR="59621BA9" w:rsidRPr="72ECAA1A">
        <w:rPr>
          <w:lang w:val="sr-Latn-RS"/>
        </w:rPr>
        <w:t>27</w:t>
      </w:r>
      <w:r w:rsidRPr="72ECAA1A">
        <w:rPr>
          <w:lang w:val="sr-Latn-RS"/>
        </w:rPr>
        <w:t xml:space="preserve"> –</w:t>
      </w:r>
      <w:r w:rsidR="2449791E" w:rsidRPr="72ECAA1A">
        <w:rPr>
          <w:lang w:val="sr-Latn-RS"/>
        </w:rPr>
        <w:t xml:space="preserve"> Spisak svih članova</w:t>
      </w:r>
    </w:p>
    <w:p w14:paraId="2DD781E4" w14:textId="62BE03D0" w:rsidR="00477208" w:rsidRDefault="2449791E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BD2FC8" wp14:editId="5CB377D7">
            <wp:extent cx="2057400" cy="4381530"/>
            <wp:effectExtent l="0" t="0" r="0" b="0"/>
            <wp:docPr id="544586324" name="Picture 54458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2FB1" w14:textId="32A3129B" w:rsidR="00477208" w:rsidRDefault="2449791E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28 – Informacije o članu</w:t>
      </w:r>
    </w:p>
    <w:p w14:paraId="2785CD17" w14:textId="2D34105F" w:rsidR="00477208" w:rsidRDefault="2449791E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DA10237" wp14:editId="7051B337">
            <wp:extent cx="2057400" cy="4400550"/>
            <wp:effectExtent l="0" t="0" r="0" b="0"/>
            <wp:docPr id="1291303911" name="Picture 129130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B78A" w14:textId="5A90A986" w:rsidR="00477208" w:rsidRDefault="2449791E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29 – Brisanje naloga</w:t>
      </w:r>
    </w:p>
    <w:p w14:paraId="56EE40C1" w14:textId="0E0D70FD" w:rsidR="00477208" w:rsidRDefault="00477208" w:rsidP="72ECAA1A">
      <w:pPr>
        <w:ind w:left="432"/>
        <w:jc w:val="center"/>
        <w:rPr>
          <w:lang w:val="sr-Latn-RS"/>
        </w:rPr>
      </w:pPr>
    </w:p>
    <w:p w14:paraId="6115223C" w14:textId="50A51833" w:rsidR="00477208" w:rsidRDefault="00477208" w:rsidP="72ECAA1A">
      <w:pPr>
        <w:ind w:left="432"/>
        <w:jc w:val="center"/>
        <w:rPr>
          <w:highlight w:val="yellow"/>
          <w:lang w:val="sr-Latn-RS"/>
        </w:rPr>
      </w:pPr>
    </w:p>
    <w:p w14:paraId="65AF5DD8" w14:textId="1135F7F3" w:rsidR="00477208" w:rsidRDefault="00477208" w:rsidP="72ECAA1A">
      <w:pPr>
        <w:ind w:left="432"/>
        <w:jc w:val="center"/>
        <w:rPr>
          <w:highlight w:val="yellow"/>
          <w:lang w:val="sr-Latn-RS"/>
        </w:rPr>
      </w:pPr>
    </w:p>
    <w:p w14:paraId="13B01DF0" w14:textId="3370CA67" w:rsidR="00477208" w:rsidRDefault="0550C759" w:rsidP="72ECAA1A">
      <w:pPr>
        <w:pStyle w:val="Heading1"/>
        <w:rPr>
          <w:lang w:val="sr-Latn-RS"/>
        </w:rPr>
      </w:pPr>
      <w:bookmarkStart w:id="23" w:name="_Toc137243927"/>
      <w:r w:rsidRPr="72ECAA1A">
        <w:rPr>
          <w:lang w:val="sr-Latn-RS"/>
        </w:rPr>
        <w:t>Apliciranje za upravni odbor</w:t>
      </w:r>
      <w:bookmarkEnd w:id="23"/>
    </w:p>
    <w:p w14:paraId="466F4BAF" w14:textId="0AF2CA23" w:rsidR="00477208" w:rsidRDefault="7BF53D36" w:rsidP="72ECAA1A">
      <w:pPr>
        <w:ind w:left="432"/>
        <w:rPr>
          <w:lang w:val="sr-Latn-RS"/>
        </w:rPr>
      </w:pPr>
      <w:r w:rsidRPr="72ECAA1A">
        <w:rPr>
          <w:lang w:val="sr-Latn-RS"/>
        </w:rPr>
        <w:t>Apliciranje za upravni odbor je dostupno ako su prijave za upravni odbor otvorene.</w:t>
      </w:r>
    </w:p>
    <w:p w14:paraId="7DBB32E1" w14:textId="280E72A1" w:rsidR="005C2E6F" w:rsidRDefault="668F768F" w:rsidP="72ECAA1A">
      <w:pPr>
        <w:pStyle w:val="Heading2"/>
      </w:pPr>
      <w:bookmarkStart w:id="24" w:name="_Toc137243928"/>
      <w:proofErr w:type="spellStart"/>
      <w:r>
        <w:t>Apliciranje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 xml:space="preserve"> – </w:t>
      </w:r>
      <w:proofErr w:type="spellStart"/>
      <w:r>
        <w:t>otvaranje</w:t>
      </w:r>
      <w:proofErr w:type="spellEnd"/>
      <w:r>
        <w:t xml:space="preserve"> </w:t>
      </w:r>
      <w:proofErr w:type="spellStart"/>
      <w:r>
        <w:t>prijava</w:t>
      </w:r>
      <w:bookmarkEnd w:id="24"/>
      <w:proofErr w:type="spellEnd"/>
    </w:p>
    <w:p w14:paraId="78646C5C" w14:textId="7297DBDE" w:rsidR="005C2E6F" w:rsidRDefault="70A66DBA" w:rsidP="72ECAA1A">
      <w:pPr>
        <w:ind w:firstLine="720"/>
      </w:pP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zatvorene</w:t>
      </w:r>
      <w:proofErr w:type="spellEnd"/>
      <w:r>
        <w:t xml:space="preserve"> </w:t>
      </w:r>
      <w:proofErr w:type="spellStart"/>
      <w:r>
        <w:t>prijave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>, a</w:t>
      </w:r>
      <w:r w:rsidR="668F768F">
        <w:t xml:space="preserve">dministrator </w:t>
      </w:r>
      <w:proofErr w:type="spellStart"/>
      <w:r w:rsidR="668F768F">
        <w:t>na</w:t>
      </w:r>
      <w:proofErr w:type="spellEnd"/>
      <w:r w:rsidR="668F768F">
        <w:t xml:space="preserve"> </w:t>
      </w:r>
      <w:proofErr w:type="spellStart"/>
      <w:r w:rsidR="668F768F">
        <w:t>svojoj</w:t>
      </w:r>
      <w:proofErr w:type="spellEnd"/>
      <w:r w:rsidR="668F768F">
        <w:t xml:space="preserve"> </w:t>
      </w:r>
      <w:proofErr w:type="spellStart"/>
      <w:r w:rsidR="668F768F">
        <w:t>početnoj</w:t>
      </w:r>
      <w:proofErr w:type="spellEnd"/>
      <w:r w:rsidR="668F768F">
        <w:t xml:space="preserve"> </w:t>
      </w:r>
      <w:proofErr w:type="spellStart"/>
      <w:r w:rsidR="668F768F">
        <w:t>strani</w:t>
      </w:r>
      <w:proofErr w:type="spellEnd"/>
      <w:r w:rsidR="668F768F">
        <w:t xml:space="preserve"> </w:t>
      </w:r>
      <w:proofErr w:type="spellStart"/>
      <w:r w:rsidR="668F768F">
        <w:t>ima</w:t>
      </w:r>
      <w:proofErr w:type="spellEnd"/>
      <w:r w:rsidR="668F768F">
        <w:t xml:space="preserve"> </w:t>
      </w:r>
      <w:proofErr w:type="spellStart"/>
      <w:r w:rsidR="668F768F">
        <w:t>opciju</w:t>
      </w:r>
      <w:proofErr w:type="spellEnd"/>
      <w:r w:rsidR="668F768F">
        <w:t xml:space="preserve"> </w:t>
      </w:r>
      <w:proofErr w:type="spellStart"/>
      <w:r w:rsidR="490E17CD" w:rsidRPr="72ECAA1A">
        <w:rPr>
          <w:i/>
          <w:iCs/>
        </w:rPr>
        <w:t>Otvori</w:t>
      </w:r>
      <w:proofErr w:type="spellEnd"/>
      <w:r w:rsidR="490E17CD" w:rsidRPr="72ECAA1A">
        <w:rPr>
          <w:i/>
          <w:iCs/>
        </w:rPr>
        <w:t xml:space="preserve"> </w:t>
      </w:r>
      <w:proofErr w:type="spellStart"/>
      <w:r w:rsidR="490E17CD" w:rsidRPr="72ECAA1A">
        <w:rPr>
          <w:i/>
          <w:iCs/>
        </w:rPr>
        <w:t>prijave</w:t>
      </w:r>
      <w:proofErr w:type="spellEnd"/>
      <w:r w:rsidR="490E17CD" w:rsidRPr="72ECAA1A">
        <w:rPr>
          <w:i/>
          <w:iCs/>
        </w:rPr>
        <w:t xml:space="preserve"> za bord</w:t>
      </w:r>
      <w:r w:rsidR="490E17CD" w:rsidRPr="72ECAA1A">
        <w:t xml:space="preserve">, </w:t>
      </w:r>
      <w:proofErr w:type="spellStart"/>
      <w:r w:rsidR="490E17CD" w:rsidRPr="72ECAA1A">
        <w:t>što</w:t>
      </w:r>
      <w:proofErr w:type="spellEnd"/>
      <w:r w:rsidR="490E17CD" w:rsidRPr="72ECAA1A">
        <w:t xml:space="preserve"> </w:t>
      </w:r>
      <w:proofErr w:type="spellStart"/>
      <w:r w:rsidR="490E17CD" w:rsidRPr="72ECAA1A">
        <w:t>ostalim</w:t>
      </w:r>
      <w:proofErr w:type="spellEnd"/>
      <w:r w:rsidR="490E17CD" w:rsidRPr="72ECAA1A">
        <w:t xml:space="preserve"> </w:t>
      </w:r>
      <w:proofErr w:type="spellStart"/>
      <w:r w:rsidR="490E17CD" w:rsidRPr="72ECAA1A">
        <w:t>članovima</w:t>
      </w:r>
      <w:proofErr w:type="spellEnd"/>
      <w:r w:rsidR="490E17CD" w:rsidRPr="72ECAA1A">
        <w:t xml:space="preserve"> </w:t>
      </w:r>
      <w:proofErr w:type="spellStart"/>
      <w:r w:rsidR="490E17CD" w:rsidRPr="72ECAA1A">
        <w:t>omogućava</w:t>
      </w:r>
      <w:proofErr w:type="spellEnd"/>
      <w:r w:rsidR="490E17CD" w:rsidRPr="72ECAA1A">
        <w:t xml:space="preserve"> </w:t>
      </w:r>
      <w:proofErr w:type="spellStart"/>
      <w:r w:rsidR="490E17CD" w:rsidRPr="72ECAA1A">
        <w:t>opciju</w:t>
      </w:r>
      <w:proofErr w:type="spellEnd"/>
      <w:r w:rsidR="490E17CD" w:rsidRPr="72ECAA1A">
        <w:t xml:space="preserve"> da se </w:t>
      </w:r>
      <w:proofErr w:type="spellStart"/>
      <w:r w:rsidR="490E17CD" w:rsidRPr="72ECAA1A">
        <w:t>prijave</w:t>
      </w:r>
      <w:proofErr w:type="spellEnd"/>
      <w:r w:rsidR="490E17CD" w:rsidRPr="72ECAA1A">
        <w:t xml:space="preserve"> za </w:t>
      </w:r>
      <w:proofErr w:type="spellStart"/>
      <w:r w:rsidR="490E17CD" w:rsidRPr="72ECAA1A">
        <w:t>upravni</w:t>
      </w:r>
      <w:proofErr w:type="spellEnd"/>
      <w:r w:rsidR="490E17CD" w:rsidRPr="72ECAA1A">
        <w:t xml:space="preserve"> </w:t>
      </w:r>
      <w:proofErr w:type="spellStart"/>
      <w:r w:rsidR="490E17CD" w:rsidRPr="72ECAA1A">
        <w:t>odbor</w:t>
      </w:r>
      <w:proofErr w:type="spellEnd"/>
      <w:r w:rsidR="490E17CD" w:rsidRPr="72ECAA1A">
        <w:t>.</w:t>
      </w:r>
    </w:p>
    <w:p w14:paraId="5F7ED7DA" w14:textId="7C2E5C30" w:rsidR="005C2E6F" w:rsidRDefault="490E17CD" w:rsidP="72ECAA1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03532DCF" wp14:editId="3E00C049">
            <wp:extent cx="2057400" cy="4362466"/>
            <wp:effectExtent l="0" t="0" r="0" b="0"/>
            <wp:docPr id="329445367" name="Picture 32944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105" w14:textId="6E938766" w:rsidR="005C2E6F" w:rsidRDefault="490E17CD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30 – Otvaranje prijava za upravni odbor</w:t>
      </w:r>
    </w:p>
    <w:p w14:paraId="1B6D1012" w14:textId="6EEB3861" w:rsidR="005C2E6F" w:rsidRDefault="005C2E6F" w:rsidP="72ECAA1A">
      <w:pPr>
        <w:ind w:firstLine="720"/>
      </w:pPr>
    </w:p>
    <w:p w14:paraId="148DA738" w14:textId="078BA2CB" w:rsidR="005C2E6F" w:rsidRDefault="668F768F" w:rsidP="72ECAA1A">
      <w:pPr>
        <w:pStyle w:val="Heading2"/>
      </w:pPr>
      <w:bookmarkStart w:id="25" w:name="_Toc137243929"/>
      <w:proofErr w:type="spellStart"/>
      <w:r>
        <w:t>Apliciranje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 xml:space="preserve"> – </w:t>
      </w:r>
      <w:proofErr w:type="spellStart"/>
      <w:r>
        <w:t>zatvaranje</w:t>
      </w:r>
      <w:proofErr w:type="spellEnd"/>
      <w:r>
        <w:t xml:space="preserve"> </w:t>
      </w:r>
      <w:proofErr w:type="spellStart"/>
      <w:r>
        <w:t>prijava</w:t>
      </w:r>
      <w:bookmarkEnd w:id="25"/>
      <w:proofErr w:type="spellEnd"/>
    </w:p>
    <w:p w14:paraId="178C56CA" w14:textId="2E004FF8" w:rsidR="005C2E6F" w:rsidRDefault="005C2E6F" w:rsidP="72ECAA1A"/>
    <w:p w14:paraId="0879C934" w14:textId="017429D8" w:rsidR="005C2E6F" w:rsidRDefault="7369F4A6" w:rsidP="72ECAA1A">
      <w:pPr>
        <w:ind w:firstLine="720"/>
      </w:pP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zatvorene</w:t>
      </w:r>
      <w:proofErr w:type="spellEnd"/>
      <w:r>
        <w:t xml:space="preserve"> </w:t>
      </w:r>
      <w:proofErr w:type="spellStart"/>
      <w:r>
        <w:t>prijave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 xml:space="preserve">, administrator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svojoj</w:t>
      </w:r>
      <w:proofErr w:type="spellEnd"/>
      <w:r>
        <w:t xml:space="preserve"> </w:t>
      </w:r>
      <w:proofErr w:type="spellStart"/>
      <w:r>
        <w:t>početnoj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Zatvori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prijave</w:t>
      </w:r>
      <w:proofErr w:type="spellEnd"/>
      <w:r w:rsidRPr="72ECAA1A">
        <w:rPr>
          <w:i/>
          <w:iCs/>
        </w:rPr>
        <w:t xml:space="preserve"> za bord</w:t>
      </w:r>
      <w:r w:rsidRPr="72ECAA1A">
        <w:t xml:space="preserve">, </w:t>
      </w:r>
      <w:proofErr w:type="spellStart"/>
      <w:r w:rsidRPr="72ECAA1A">
        <w:t>što</w:t>
      </w:r>
      <w:proofErr w:type="spellEnd"/>
      <w:r w:rsidRPr="72ECAA1A">
        <w:t xml:space="preserve"> </w:t>
      </w:r>
      <w:proofErr w:type="spellStart"/>
      <w:r w:rsidRPr="72ECAA1A">
        <w:t>ostalim</w:t>
      </w:r>
      <w:proofErr w:type="spellEnd"/>
      <w:r w:rsidRPr="72ECAA1A">
        <w:t xml:space="preserve"> </w:t>
      </w:r>
      <w:proofErr w:type="spellStart"/>
      <w:r w:rsidRPr="72ECAA1A">
        <w:t>članovima</w:t>
      </w:r>
      <w:proofErr w:type="spellEnd"/>
      <w:r w:rsidRPr="72ECAA1A">
        <w:t xml:space="preserve"> </w:t>
      </w:r>
      <w:proofErr w:type="spellStart"/>
      <w:r w:rsidRPr="72ECAA1A">
        <w:t>onemogućava</w:t>
      </w:r>
      <w:proofErr w:type="spellEnd"/>
      <w:r w:rsidRPr="72ECAA1A">
        <w:t xml:space="preserve"> </w:t>
      </w:r>
      <w:proofErr w:type="spellStart"/>
      <w:r w:rsidRPr="72ECAA1A">
        <w:t>opciju</w:t>
      </w:r>
      <w:proofErr w:type="spellEnd"/>
      <w:r w:rsidRPr="72ECAA1A">
        <w:t xml:space="preserve"> da se </w:t>
      </w:r>
      <w:proofErr w:type="spellStart"/>
      <w:r w:rsidRPr="72ECAA1A">
        <w:t>prijave</w:t>
      </w:r>
      <w:proofErr w:type="spellEnd"/>
      <w:r w:rsidRPr="72ECAA1A">
        <w:t xml:space="preserve"> za </w:t>
      </w:r>
      <w:proofErr w:type="spellStart"/>
      <w:r w:rsidRPr="72ECAA1A">
        <w:t>upravni</w:t>
      </w:r>
      <w:proofErr w:type="spellEnd"/>
      <w:r w:rsidRPr="72ECAA1A">
        <w:t xml:space="preserve"> </w:t>
      </w:r>
      <w:proofErr w:type="spellStart"/>
      <w:r w:rsidRPr="72ECAA1A">
        <w:t>odbor</w:t>
      </w:r>
      <w:proofErr w:type="spellEnd"/>
      <w:r w:rsidRPr="72ECAA1A">
        <w:t>.</w:t>
      </w:r>
    </w:p>
    <w:p w14:paraId="58CBF268" w14:textId="6B0F9A77" w:rsidR="005C2E6F" w:rsidRDefault="005C2E6F" w:rsidP="72ECAA1A">
      <w:pPr>
        <w:ind w:firstLine="720"/>
      </w:pPr>
    </w:p>
    <w:p w14:paraId="15E3BC31" w14:textId="15A97557" w:rsidR="005C2E6F" w:rsidRDefault="781EDD19" w:rsidP="72ECAA1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4A76F91" wp14:editId="6CF03ED1">
            <wp:extent cx="2057400" cy="4371975"/>
            <wp:effectExtent l="0" t="0" r="0" b="0"/>
            <wp:docPr id="462577894" name="Picture 462577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85B3" w14:textId="29C544E4" w:rsidR="005C2E6F" w:rsidRDefault="005C2E6F" w:rsidP="72ECAA1A">
      <w:pPr>
        <w:ind w:left="432"/>
        <w:rPr>
          <w:highlight w:val="yellow"/>
          <w:lang w:val="sr-Latn-RS"/>
        </w:rPr>
      </w:pPr>
    </w:p>
    <w:p w14:paraId="318E21EE" w14:textId="705DAD22" w:rsidR="005C2E6F" w:rsidRDefault="781EDD19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31 – Zatvaranje prijava za upravni odbor</w:t>
      </w:r>
    </w:p>
    <w:p w14:paraId="53E7381A" w14:textId="00B2C4F5" w:rsidR="005C2E6F" w:rsidRDefault="781EDD19" w:rsidP="72ECAA1A">
      <w:pPr>
        <w:pStyle w:val="Heading2"/>
      </w:pPr>
      <w:bookmarkStart w:id="26" w:name="_Toc137243930"/>
      <w:proofErr w:type="spellStart"/>
      <w:r>
        <w:t>Apliciranje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 xml:space="preserve"> – </w:t>
      </w:r>
      <w:proofErr w:type="spellStart"/>
      <w:r>
        <w:t>pravljenje</w:t>
      </w:r>
      <w:proofErr w:type="spellEnd"/>
      <w:r>
        <w:t xml:space="preserve"> </w:t>
      </w:r>
      <w:proofErr w:type="spellStart"/>
      <w:r>
        <w:t>prijave</w:t>
      </w:r>
      <w:bookmarkEnd w:id="26"/>
      <w:proofErr w:type="spellEnd"/>
    </w:p>
    <w:p w14:paraId="6C2C1F1A" w14:textId="0F6D793B" w:rsidR="005C2E6F" w:rsidRDefault="1417820E" w:rsidP="72ECAA1A">
      <w:pPr>
        <w:ind w:firstLine="720"/>
      </w:pP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otvorene</w:t>
      </w:r>
      <w:proofErr w:type="spellEnd"/>
      <w:r>
        <w:t xml:space="preserve"> </w:t>
      </w:r>
      <w:proofErr w:type="spellStart"/>
      <w:r>
        <w:t>prijave</w:t>
      </w:r>
      <w:proofErr w:type="spellEnd"/>
      <w:r>
        <w:t xml:space="preserve"> za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profila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je </w:t>
      </w:r>
      <w:proofErr w:type="spellStart"/>
      <w:r>
        <w:t>omogućena</w:t>
      </w:r>
      <w:proofErr w:type="spellEnd"/>
      <w:r>
        <w:t xml:space="preserve"> </w:t>
      </w:r>
      <w:proofErr w:type="spellStart"/>
      <w:r>
        <w:t>opcija</w:t>
      </w:r>
      <w:proofErr w:type="spellEnd"/>
      <w:r w:rsidR="7EB1BB66" w:rsidRPr="72ECAA1A">
        <w:rPr>
          <w:i/>
          <w:iCs/>
        </w:rPr>
        <w:t xml:space="preserve"> </w:t>
      </w:r>
      <w:proofErr w:type="spellStart"/>
      <w:r w:rsidR="7EB1BB66" w:rsidRPr="72ECAA1A">
        <w:rPr>
          <w:i/>
          <w:iCs/>
        </w:rPr>
        <w:t>Apliciranje</w:t>
      </w:r>
      <w:proofErr w:type="spellEnd"/>
      <w:r w:rsidR="7EB1BB66" w:rsidRPr="72ECAA1A">
        <w:rPr>
          <w:i/>
          <w:iCs/>
        </w:rPr>
        <w:t xml:space="preserve"> za </w:t>
      </w:r>
      <w:proofErr w:type="spellStart"/>
      <w:r w:rsidR="7EB1BB66" w:rsidRPr="72ECAA1A">
        <w:rPr>
          <w:i/>
          <w:iCs/>
        </w:rPr>
        <w:t>Upravni</w:t>
      </w:r>
      <w:proofErr w:type="spellEnd"/>
      <w:r w:rsidR="7EB1BB66" w:rsidRPr="72ECAA1A">
        <w:rPr>
          <w:i/>
          <w:iCs/>
        </w:rPr>
        <w:t xml:space="preserve"> </w:t>
      </w:r>
      <w:proofErr w:type="spellStart"/>
      <w:r w:rsidR="7EB1BB66" w:rsidRPr="72ECAA1A">
        <w:rPr>
          <w:i/>
          <w:iCs/>
        </w:rPr>
        <w:t>odbor</w:t>
      </w:r>
      <w:proofErr w:type="spellEnd"/>
      <w:r w:rsidR="7EB1BB66" w:rsidRPr="72ECAA1A">
        <w:rPr>
          <w:i/>
          <w:iCs/>
        </w:rPr>
        <w:t xml:space="preserve">. </w:t>
      </w:r>
      <w:proofErr w:type="spellStart"/>
      <w:r w:rsidR="7EB1BB66" w:rsidRPr="72ECAA1A">
        <w:t>Klikom</w:t>
      </w:r>
      <w:proofErr w:type="spellEnd"/>
      <w:r w:rsidR="7EB1BB66" w:rsidRPr="72ECAA1A">
        <w:t xml:space="preserve"> </w:t>
      </w:r>
      <w:proofErr w:type="spellStart"/>
      <w:r w:rsidR="7EB1BB66" w:rsidRPr="72ECAA1A">
        <w:t>na</w:t>
      </w:r>
      <w:proofErr w:type="spellEnd"/>
      <w:r w:rsidR="7EB1BB66" w:rsidRPr="72ECAA1A">
        <w:t xml:space="preserve"> </w:t>
      </w:r>
      <w:proofErr w:type="spellStart"/>
      <w:r w:rsidR="7EB1BB66" w:rsidRPr="72ECAA1A">
        <w:t>tu</w:t>
      </w:r>
      <w:proofErr w:type="spellEnd"/>
      <w:r w:rsidR="7EB1BB66" w:rsidRPr="72ECAA1A">
        <w:t xml:space="preserve"> </w:t>
      </w:r>
      <w:proofErr w:type="spellStart"/>
      <w:r w:rsidR="7EB1BB66" w:rsidRPr="72ECAA1A">
        <w:t>opciju</w:t>
      </w:r>
      <w:proofErr w:type="spellEnd"/>
      <w:r w:rsidR="7EB1BB66" w:rsidRPr="72ECAA1A">
        <w:t xml:space="preserve"> se </w:t>
      </w:r>
      <w:proofErr w:type="spellStart"/>
      <w:r w:rsidR="7EB1BB66" w:rsidRPr="72ECAA1A">
        <w:t>otvara</w:t>
      </w:r>
      <w:proofErr w:type="spellEnd"/>
      <w:r w:rsidR="7EB1BB66" w:rsidRPr="72ECAA1A">
        <w:t xml:space="preserve"> </w:t>
      </w:r>
      <w:proofErr w:type="spellStart"/>
      <w:r w:rsidR="7EB1BB66" w:rsidRPr="72ECAA1A">
        <w:t>stranica</w:t>
      </w:r>
      <w:proofErr w:type="spellEnd"/>
      <w:r w:rsidR="7EB1BB66" w:rsidRPr="72ECAA1A">
        <w:t xml:space="preserve"> za </w:t>
      </w:r>
      <w:proofErr w:type="spellStart"/>
      <w:r w:rsidR="7EB1BB66" w:rsidRPr="72ECAA1A">
        <w:t>pravljenje</w:t>
      </w:r>
      <w:proofErr w:type="spellEnd"/>
      <w:r w:rsidR="7EB1BB66" w:rsidRPr="72ECAA1A">
        <w:t xml:space="preserve"> </w:t>
      </w:r>
      <w:proofErr w:type="spellStart"/>
      <w:r w:rsidR="7EB1BB66" w:rsidRPr="72ECAA1A">
        <w:t>nove</w:t>
      </w:r>
      <w:proofErr w:type="spellEnd"/>
      <w:r w:rsidR="7EB1BB66" w:rsidRPr="72ECAA1A">
        <w:t xml:space="preserve"> </w:t>
      </w:r>
      <w:proofErr w:type="spellStart"/>
      <w:r w:rsidR="7EB1BB66" w:rsidRPr="72ECAA1A">
        <w:t>prijave</w:t>
      </w:r>
      <w:proofErr w:type="spellEnd"/>
      <w:r w:rsidR="7EB1BB66" w:rsidRPr="72ECAA1A">
        <w:t xml:space="preserve"> za </w:t>
      </w:r>
      <w:proofErr w:type="spellStart"/>
      <w:r w:rsidR="7EB1BB66" w:rsidRPr="72ECAA1A">
        <w:t>Upravni</w:t>
      </w:r>
      <w:proofErr w:type="spellEnd"/>
      <w:r w:rsidR="7EB1BB66" w:rsidRPr="72ECAA1A">
        <w:t xml:space="preserve"> </w:t>
      </w:r>
      <w:proofErr w:type="spellStart"/>
      <w:r w:rsidR="7EB1BB66" w:rsidRPr="72ECAA1A">
        <w:t>odbor</w:t>
      </w:r>
      <w:proofErr w:type="spellEnd"/>
      <w:r w:rsidR="7EB1BB66" w:rsidRPr="72ECAA1A">
        <w:t xml:space="preserve">, </w:t>
      </w:r>
      <w:proofErr w:type="spellStart"/>
      <w:r w:rsidR="7EB1BB66" w:rsidRPr="72ECAA1A">
        <w:t>gde</w:t>
      </w:r>
      <w:proofErr w:type="spellEnd"/>
      <w:r w:rsidR="7EB1BB66" w:rsidRPr="72ECAA1A">
        <w:t xml:space="preserve"> je </w:t>
      </w:r>
      <w:proofErr w:type="spellStart"/>
      <w:r w:rsidR="5E042DFF" w:rsidRPr="72ECAA1A">
        <w:t>obavezno</w:t>
      </w:r>
      <w:proofErr w:type="spellEnd"/>
      <w:r w:rsidR="5E042DFF" w:rsidRPr="72ECAA1A">
        <w:t xml:space="preserve"> </w:t>
      </w:r>
      <w:proofErr w:type="spellStart"/>
      <w:r w:rsidR="5E042DFF" w:rsidRPr="72ECAA1A">
        <w:t>izabrati</w:t>
      </w:r>
      <w:proofErr w:type="spellEnd"/>
      <w:r w:rsidR="5E042DFF" w:rsidRPr="72ECAA1A">
        <w:t xml:space="preserve"> </w:t>
      </w:r>
      <w:proofErr w:type="spellStart"/>
      <w:r w:rsidR="5E042DFF" w:rsidRPr="72ECAA1A">
        <w:t>poziciju</w:t>
      </w:r>
      <w:proofErr w:type="spellEnd"/>
      <w:r w:rsidR="5E042DFF" w:rsidRPr="72ECAA1A">
        <w:t xml:space="preserve"> za </w:t>
      </w:r>
      <w:proofErr w:type="spellStart"/>
      <w:r w:rsidR="5E042DFF" w:rsidRPr="72ECAA1A">
        <w:t>koju</w:t>
      </w:r>
      <w:proofErr w:type="spellEnd"/>
      <w:r w:rsidR="5E042DFF" w:rsidRPr="72ECAA1A">
        <w:t xml:space="preserve"> se </w:t>
      </w:r>
      <w:proofErr w:type="spellStart"/>
      <w:r w:rsidR="5E042DFF" w:rsidRPr="72ECAA1A">
        <w:t>član</w:t>
      </w:r>
      <w:proofErr w:type="spellEnd"/>
      <w:r w:rsidR="5E042DFF" w:rsidRPr="72ECAA1A">
        <w:t xml:space="preserve"> </w:t>
      </w:r>
      <w:proofErr w:type="spellStart"/>
      <w:r w:rsidR="5E042DFF" w:rsidRPr="72ECAA1A">
        <w:t>prijavljuje</w:t>
      </w:r>
      <w:proofErr w:type="spellEnd"/>
      <w:r w:rsidR="5E042DFF" w:rsidRPr="72ECAA1A">
        <w:t xml:space="preserve"> I </w:t>
      </w:r>
      <w:proofErr w:type="spellStart"/>
      <w:r w:rsidR="5E042DFF" w:rsidRPr="72ECAA1A">
        <w:t>popuniti</w:t>
      </w:r>
      <w:proofErr w:type="spellEnd"/>
      <w:r w:rsidR="5E042DFF" w:rsidRPr="72ECAA1A">
        <w:t xml:space="preserve"> polje za </w:t>
      </w:r>
      <w:proofErr w:type="spellStart"/>
      <w:r w:rsidR="5E042DFF" w:rsidRPr="72ECAA1A">
        <w:t>motivaciono</w:t>
      </w:r>
      <w:proofErr w:type="spellEnd"/>
      <w:r w:rsidR="5E042DFF" w:rsidRPr="72ECAA1A">
        <w:t xml:space="preserve"> pismo. </w:t>
      </w:r>
      <w:proofErr w:type="spellStart"/>
      <w:r w:rsidR="5E042DFF" w:rsidRPr="72ECAA1A">
        <w:t>Klikom</w:t>
      </w:r>
      <w:proofErr w:type="spellEnd"/>
      <w:r w:rsidR="5E042DFF" w:rsidRPr="72ECAA1A">
        <w:t xml:space="preserve"> </w:t>
      </w:r>
      <w:proofErr w:type="spellStart"/>
      <w:r w:rsidR="5E042DFF" w:rsidRPr="72ECAA1A">
        <w:t>na</w:t>
      </w:r>
      <w:proofErr w:type="spellEnd"/>
      <w:r w:rsidR="5E042DFF" w:rsidRPr="72ECAA1A">
        <w:t xml:space="preserve"> </w:t>
      </w:r>
      <w:proofErr w:type="spellStart"/>
      <w:r w:rsidR="7BFB85C9" w:rsidRPr="72ECAA1A">
        <w:t>dugme</w:t>
      </w:r>
      <w:proofErr w:type="spellEnd"/>
      <w:r w:rsidR="7BFB85C9" w:rsidRPr="72ECAA1A">
        <w:t xml:space="preserve"> </w:t>
      </w:r>
      <w:proofErr w:type="spellStart"/>
      <w:r w:rsidR="5E042DFF" w:rsidRPr="72ECAA1A">
        <w:rPr>
          <w:i/>
          <w:iCs/>
        </w:rPr>
        <w:t>Prijavi</w:t>
      </w:r>
      <w:proofErr w:type="spellEnd"/>
      <w:r w:rsidR="5E042DFF" w:rsidRPr="72ECAA1A">
        <w:rPr>
          <w:i/>
          <w:iCs/>
        </w:rPr>
        <w:t xml:space="preserve"> se</w:t>
      </w:r>
      <w:r w:rsidR="7C117185" w:rsidRPr="72ECAA1A">
        <w:rPr>
          <w:i/>
          <w:iCs/>
        </w:rPr>
        <w:t>,</w:t>
      </w:r>
      <w:r w:rsidR="7C117185" w:rsidRPr="72ECAA1A">
        <w:t xml:space="preserve"> </w:t>
      </w:r>
      <w:proofErr w:type="spellStart"/>
      <w:r w:rsidR="7C117185" w:rsidRPr="72ECAA1A">
        <w:t>član</w:t>
      </w:r>
      <w:proofErr w:type="spellEnd"/>
      <w:r w:rsidR="7C117185" w:rsidRPr="72ECAA1A">
        <w:t xml:space="preserve"> </w:t>
      </w:r>
      <w:proofErr w:type="spellStart"/>
      <w:r w:rsidR="7C117185" w:rsidRPr="72ECAA1A">
        <w:t>šalje</w:t>
      </w:r>
      <w:proofErr w:type="spellEnd"/>
      <w:r w:rsidR="7C117185" w:rsidRPr="72ECAA1A">
        <w:t xml:space="preserve"> </w:t>
      </w:r>
      <w:proofErr w:type="spellStart"/>
      <w:r w:rsidR="7C117185" w:rsidRPr="72ECAA1A">
        <w:t>svoju</w:t>
      </w:r>
      <w:proofErr w:type="spellEnd"/>
      <w:r w:rsidR="7C117185" w:rsidRPr="72ECAA1A">
        <w:t xml:space="preserve"> </w:t>
      </w:r>
      <w:proofErr w:type="spellStart"/>
      <w:r w:rsidR="7C117185" w:rsidRPr="72ECAA1A">
        <w:t>prijavu</w:t>
      </w:r>
      <w:proofErr w:type="spellEnd"/>
      <w:r w:rsidR="7C117185" w:rsidRPr="72ECAA1A">
        <w:t xml:space="preserve"> za </w:t>
      </w:r>
      <w:proofErr w:type="spellStart"/>
      <w:r w:rsidR="7C117185" w:rsidRPr="72ECAA1A">
        <w:t>upravni</w:t>
      </w:r>
      <w:proofErr w:type="spellEnd"/>
      <w:r w:rsidR="7C117185" w:rsidRPr="72ECAA1A">
        <w:t xml:space="preserve"> </w:t>
      </w:r>
      <w:proofErr w:type="spellStart"/>
      <w:r w:rsidR="7C117185" w:rsidRPr="72ECAA1A">
        <w:t>odbor</w:t>
      </w:r>
      <w:proofErr w:type="spellEnd"/>
      <w:r w:rsidR="7C117185" w:rsidRPr="72ECAA1A">
        <w:t>.</w:t>
      </w:r>
    </w:p>
    <w:p w14:paraId="383F88C8" w14:textId="6E445353" w:rsidR="005C2E6F" w:rsidRDefault="005C2E6F" w:rsidP="72ECAA1A">
      <w:pPr>
        <w:jc w:val="center"/>
        <w:rPr>
          <w:lang w:val="sr-Latn-RS"/>
        </w:rPr>
      </w:pPr>
    </w:p>
    <w:p w14:paraId="34B88546" w14:textId="09371A6F" w:rsidR="005C2E6F" w:rsidRDefault="1417820E" w:rsidP="72ECAA1A">
      <w:pPr>
        <w:ind w:left="432"/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A8C5CB8" wp14:editId="57AD6DAB">
            <wp:extent cx="1800225" cy="4429125"/>
            <wp:effectExtent l="0" t="0" r="0" b="0"/>
            <wp:docPr id="813337903" name="Picture 81333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1CB" w14:textId="759E5041" w:rsidR="005C2E6F" w:rsidRDefault="005C2E6F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3</w:t>
      </w:r>
      <w:r w:rsidR="4082CF3D" w:rsidRPr="72ECAA1A">
        <w:rPr>
          <w:lang w:val="sr-Latn-RS"/>
        </w:rPr>
        <w:t>2 – Profil kada su prijave za Upravni odbor otvorene</w:t>
      </w:r>
    </w:p>
    <w:p w14:paraId="402ED789" w14:textId="6B5B6F7C" w:rsidR="005C2E6F" w:rsidRDefault="4082CF3D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14EF60F" wp14:editId="58E305EC">
            <wp:extent cx="1238250" cy="4476766"/>
            <wp:effectExtent l="0" t="0" r="0" b="0"/>
            <wp:docPr id="1052819227" name="Picture 1052819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84D9" w14:textId="77777777" w:rsidR="005C2E6F" w:rsidRDefault="005C2E6F" w:rsidP="72ECAA1A">
      <w:pPr>
        <w:ind w:left="432"/>
        <w:rPr>
          <w:lang w:val="sr-Latn-RS"/>
        </w:rPr>
      </w:pPr>
    </w:p>
    <w:p w14:paraId="4E68701E" w14:textId="33054A69" w:rsidR="005C2E6F" w:rsidRPr="00477208" w:rsidRDefault="005C2E6F" w:rsidP="72ECAA1A">
      <w:pPr>
        <w:ind w:left="432"/>
        <w:rPr>
          <w:lang w:val="sr-Latn-RS"/>
        </w:rPr>
      </w:pPr>
    </w:p>
    <w:p w14:paraId="17A20F55" w14:textId="455079DB" w:rsidR="005A5FE2" w:rsidRDefault="005C2E6F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3</w:t>
      </w:r>
      <w:r w:rsidR="7FABE690" w:rsidRPr="72ECAA1A">
        <w:rPr>
          <w:lang w:val="sr-Latn-RS"/>
        </w:rPr>
        <w:t>3</w:t>
      </w:r>
      <w:r w:rsidRPr="72ECAA1A">
        <w:rPr>
          <w:lang w:val="sr-Latn-RS"/>
        </w:rPr>
        <w:t xml:space="preserve"> – </w:t>
      </w:r>
      <w:r w:rsidR="263BD83A" w:rsidRPr="72ECAA1A">
        <w:rPr>
          <w:lang w:val="sr-Latn-RS"/>
        </w:rPr>
        <w:t>Forma za apliciranje za Upravni odbor</w:t>
      </w:r>
    </w:p>
    <w:p w14:paraId="61E4BA76" w14:textId="27D32053" w:rsidR="00415CAC" w:rsidRDefault="00415CAC" w:rsidP="72ECAA1A">
      <w:pPr>
        <w:ind w:left="432"/>
        <w:jc w:val="center"/>
        <w:rPr>
          <w:highlight w:val="yellow"/>
          <w:lang w:val="sr-Latn-RS"/>
        </w:rPr>
      </w:pPr>
    </w:p>
    <w:p w14:paraId="0198D26A" w14:textId="36ACAE73" w:rsidR="00477208" w:rsidRDefault="00477208" w:rsidP="72ECAA1A">
      <w:pPr>
        <w:ind w:left="432"/>
        <w:rPr>
          <w:highlight w:val="yellow"/>
          <w:lang w:val="sr-Latn-RS"/>
        </w:rPr>
      </w:pPr>
    </w:p>
    <w:p w14:paraId="5ECCEA8C" w14:textId="65AE294E" w:rsidR="0064279A" w:rsidRDefault="5824A35E" w:rsidP="72ECAA1A">
      <w:pPr>
        <w:pStyle w:val="Heading1"/>
        <w:rPr>
          <w:lang w:val="sr-Latn-CS"/>
        </w:rPr>
      </w:pPr>
      <w:bookmarkStart w:id="27" w:name="_Toc137243931"/>
      <w:r w:rsidRPr="72ECAA1A">
        <w:rPr>
          <w:lang w:val="sr-Latn-CS"/>
        </w:rPr>
        <w:t>Autentifikacija članova</w:t>
      </w:r>
      <w:bookmarkEnd w:id="27"/>
    </w:p>
    <w:p w14:paraId="0851F1DA" w14:textId="276A5E33" w:rsidR="0064279A" w:rsidRDefault="296806DF" w:rsidP="72ECAA1A">
      <w:pPr>
        <w:ind w:left="432"/>
        <w:rPr>
          <w:lang w:val="sr-Latn-CS"/>
        </w:rPr>
      </w:pPr>
      <w:r w:rsidRPr="72ECAA1A">
        <w:rPr>
          <w:lang w:val="sr-Latn-CS"/>
        </w:rPr>
        <w:t xml:space="preserve">Administrator </w:t>
      </w:r>
      <w:r w:rsidR="7455E6B6" w:rsidRPr="72ECAA1A">
        <w:rPr>
          <w:lang w:val="sr-Latn-CS"/>
        </w:rPr>
        <w:t xml:space="preserve">sa svoje početne strane izborom opcije </w:t>
      </w:r>
      <w:r w:rsidR="7455E6B6" w:rsidRPr="72ECAA1A">
        <w:rPr>
          <w:i/>
          <w:iCs/>
          <w:lang w:val="sr-Latn-CS"/>
        </w:rPr>
        <w:t xml:space="preserve">Zahtevi za autentifikaciju </w:t>
      </w:r>
      <w:r w:rsidR="32FACBE8" w:rsidRPr="72ECAA1A">
        <w:rPr>
          <w:lang w:val="sr-Latn-CS"/>
        </w:rPr>
        <w:t xml:space="preserve">otvara stranicu sa listom zahteva za autentifikaciju. Klikom na jedan od njih, </w:t>
      </w:r>
      <w:r w:rsidR="6BA7E35F" w:rsidRPr="72ECAA1A">
        <w:rPr>
          <w:lang w:val="sr-Latn-CS"/>
        </w:rPr>
        <w:t xml:space="preserve">otvara se stranica sa informacijama unetim pri registraciji izabranog korisnika. </w:t>
      </w:r>
      <w:r w:rsidR="24D1A684" w:rsidRPr="72ECAA1A">
        <w:rPr>
          <w:lang w:val="sr-Latn-CS"/>
        </w:rPr>
        <w:t xml:space="preserve">Klikom na opciju </w:t>
      </w:r>
      <w:r w:rsidR="24D1A684" w:rsidRPr="72ECAA1A">
        <w:rPr>
          <w:i/>
          <w:iCs/>
          <w:lang w:val="sr-Latn-CS"/>
        </w:rPr>
        <w:t xml:space="preserve">Prihvati </w:t>
      </w:r>
      <w:r w:rsidR="24D1A684" w:rsidRPr="72ECAA1A">
        <w:rPr>
          <w:lang w:val="sr-Latn-CS"/>
        </w:rPr>
        <w:t xml:space="preserve">ili </w:t>
      </w:r>
      <w:r w:rsidR="24D1A684" w:rsidRPr="72ECAA1A">
        <w:rPr>
          <w:i/>
          <w:iCs/>
          <w:lang w:val="sr-Latn-CS"/>
        </w:rPr>
        <w:t xml:space="preserve">Obriši </w:t>
      </w:r>
      <w:r w:rsidR="24D1A684" w:rsidRPr="72ECAA1A">
        <w:rPr>
          <w:lang w:val="sr-Latn-CS"/>
        </w:rPr>
        <w:t>administrator može da prihvati zahtev za autentifikaciju ili da ga obriše.</w:t>
      </w:r>
    </w:p>
    <w:p w14:paraId="4BD9D3C8" w14:textId="276A5E33" w:rsidR="0064279A" w:rsidRDefault="33D80725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E118A14" wp14:editId="67931082">
            <wp:extent cx="2057400" cy="4352956"/>
            <wp:effectExtent l="0" t="0" r="0" b="0"/>
            <wp:docPr id="958880823" name="Picture 95888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7466" w14:textId="5E33B0FD" w:rsidR="0064279A" w:rsidRDefault="0064279A" w:rsidP="133980A4">
      <w:pPr>
        <w:ind w:left="432"/>
      </w:pPr>
    </w:p>
    <w:p w14:paraId="1FE4579B" w14:textId="70CE95DC" w:rsidR="00415CAC" w:rsidRDefault="00415CAC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3</w:t>
      </w:r>
      <w:r w:rsidR="5485948C" w:rsidRPr="72ECAA1A">
        <w:rPr>
          <w:lang w:val="sr-Latn-CS"/>
        </w:rPr>
        <w:t>4</w:t>
      </w:r>
      <w:r w:rsidRPr="72ECAA1A">
        <w:rPr>
          <w:lang w:val="sr-Latn-CS"/>
        </w:rPr>
        <w:t xml:space="preserve"> – </w:t>
      </w:r>
      <w:r w:rsidR="14B70232" w:rsidRPr="72ECAA1A">
        <w:rPr>
          <w:lang w:val="sr-Latn-CS"/>
        </w:rPr>
        <w:t>Lista zahteva za autentifikaciju</w:t>
      </w:r>
    </w:p>
    <w:p w14:paraId="1601942D" w14:textId="63158C2E" w:rsidR="00415CAC" w:rsidRDefault="14B70232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8826BEE" wp14:editId="00D200B0">
            <wp:extent cx="2057400" cy="4391040"/>
            <wp:effectExtent l="0" t="0" r="0" b="0"/>
            <wp:docPr id="1770512794" name="Picture 17705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4508" w14:textId="2B3E0A46" w:rsidR="00415CAC" w:rsidRDefault="00415CAC" w:rsidP="133980A4">
      <w:pPr>
        <w:ind w:left="432"/>
      </w:pPr>
    </w:p>
    <w:p w14:paraId="33CB3712" w14:textId="32A57B16" w:rsidR="00415CAC" w:rsidRDefault="00415CAC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3</w:t>
      </w:r>
      <w:r w:rsidR="785F5098" w:rsidRPr="72ECAA1A">
        <w:rPr>
          <w:lang w:val="sr-Latn-CS"/>
        </w:rPr>
        <w:t>5</w:t>
      </w:r>
      <w:r w:rsidRPr="72ECAA1A">
        <w:rPr>
          <w:lang w:val="sr-Latn-CS"/>
        </w:rPr>
        <w:t xml:space="preserve"> – </w:t>
      </w:r>
      <w:r w:rsidR="44567EDB" w:rsidRPr="72ECAA1A">
        <w:rPr>
          <w:lang w:val="sr-Latn-CS"/>
        </w:rPr>
        <w:t>Pregled zahteva za autentifikaciju</w:t>
      </w:r>
    </w:p>
    <w:p w14:paraId="160C8E59" w14:textId="77777777" w:rsidR="00415CAC" w:rsidRDefault="00415CAC" w:rsidP="133980A4">
      <w:pPr>
        <w:ind w:left="432"/>
        <w:jc w:val="center"/>
        <w:rPr>
          <w:highlight w:val="yellow"/>
          <w:lang w:val="sr-Latn-CS"/>
        </w:rPr>
      </w:pPr>
    </w:p>
    <w:p w14:paraId="3E83AE8E" w14:textId="0B4AB670" w:rsidR="00415CAC" w:rsidRDefault="34CB01F1" w:rsidP="72ECAA1A">
      <w:pPr>
        <w:pStyle w:val="Heading2"/>
      </w:pPr>
      <w:bookmarkStart w:id="28" w:name="_Toc137243932"/>
      <w:proofErr w:type="spellStart"/>
      <w:r>
        <w:t>Autentifikacija</w:t>
      </w:r>
      <w:proofErr w:type="spellEnd"/>
      <w:r>
        <w:t xml:space="preserve"> </w:t>
      </w:r>
      <w:proofErr w:type="spellStart"/>
      <w:r>
        <w:t>članova</w:t>
      </w:r>
      <w:proofErr w:type="spellEnd"/>
      <w:r>
        <w:t xml:space="preserve"> - </w:t>
      </w:r>
      <w:proofErr w:type="spellStart"/>
      <w:r>
        <w:t>prihvatanje</w:t>
      </w:r>
      <w:proofErr w:type="spellEnd"/>
      <w:r>
        <w:t xml:space="preserve"> </w:t>
      </w:r>
      <w:proofErr w:type="spellStart"/>
      <w:r>
        <w:t>zahteva</w:t>
      </w:r>
      <w:bookmarkEnd w:id="28"/>
      <w:proofErr w:type="spellEnd"/>
    </w:p>
    <w:p w14:paraId="44278CDF" w14:textId="3582E71B" w:rsidR="00415CAC" w:rsidRDefault="5D4FF61C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Prihvati</w:t>
      </w:r>
      <w:proofErr w:type="spellEnd"/>
      <w:r w:rsidRPr="72ECAA1A">
        <w:t xml:space="preserve">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dijalog</w:t>
      </w:r>
      <w:proofErr w:type="spellEnd"/>
      <w:r w:rsidRPr="72ECAA1A">
        <w:t xml:space="preserve"> za </w:t>
      </w:r>
      <w:proofErr w:type="spellStart"/>
      <w:r w:rsidRPr="72ECAA1A">
        <w:t>unos</w:t>
      </w:r>
      <w:proofErr w:type="spellEnd"/>
      <w:r w:rsidRPr="72ECAA1A">
        <w:t xml:space="preserve"> email-a I </w:t>
      </w:r>
      <w:proofErr w:type="spellStart"/>
      <w:r w:rsidRPr="72ECAA1A">
        <w:t>šifre</w:t>
      </w:r>
      <w:proofErr w:type="spellEnd"/>
      <w:r w:rsidRPr="72ECAA1A">
        <w:t xml:space="preserve"> za </w:t>
      </w:r>
      <w:proofErr w:type="spellStart"/>
      <w:r w:rsidRPr="72ECAA1A">
        <w:t>nalog</w:t>
      </w:r>
      <w:proofErr w:type="spellEnd"/>
      <w:r w:rsidRPr="72ECAA1A">
        <w:t xml:space="preserve"> koji </w:t>
      </w:r>
      <w:proofErr w:type="spellStart"/>
      <w:r w:rsidR="0FABE0A8" w:rsidRPr="72ECAA1A">
        <w:t>će</w:t>
      </w:r>
      <w:proofErr w:type="spellEnd"/>
      <w:r w:rsidR="0FABE0A8" w:rsidRPr="72ECAA1A">
        <w:t xml:space="preserve"> se </w:t>
      </w:r>
      <w:proofErr w:type="spellStart"/>
      <w:r w:rsidR="0FABE0A8" w:rsidRPr="72ECAA1A">
        <w:t>napraviti</w:t>
      </w:r>
      <w:proofErr w:type="spellEnd"/>
      <w:r w:rsidR="0FABE0A8" w:rsidRPr="72ECAA1A">
        <w:t xml:space="preserve"> za </w:t>
      </w:r>
      <w:proofErr w:type="spellStart"/>
      <w:r w:rsidR="0FABE0A8" w:rsidRPr="72ECAA1A">
        <w:t>člana</w:t>
      </w:r>
      <w:proofErr w:type="spellEnd"/>
      <w:r w:rsidR="0FABE0A8" w:rsidRPr="72ECAA1A">
        <w:t xml:space="preserve"> koji se </w:t>
      </w:r>
      <w:proofErr w:type="spellStart"/>
      <w:r w:rsidR="0FABE0A8" w:rsidRPr="72ECAA1A">
        <w:t>registrovao</w:t>
      </w:r>
      <w:proofErr w:type="spellEnd"/>
      <w:r w:rsidR="0FABE0A8" w:rsidRPr="72ECAA1A">
        <w:t xml:space="preserve">. Oba </w:t>
      </w:r>
      <w:proofErr w:type="spellStart"/>
      <w:r w:rsidR="0FABE0A8" w:rsidRPr="72ECAA1A">
        <w:t>polja</w:t>
      </w:r>
      <w:proofErr w:type="spellEnd"/>
      <w:r w:rsidR="0FABE0A8" w:rsidRPr="72ECAA1A">
        <w:t xml:space="preserve"> </w:t>
      </w:r>
      <w:proofErr w:type="spellStart"/>
      <w:r w:rsidR="0FABE0A8" w:rsidRPr="72ECAA1A">
        <w:t>su</w:t>
      </w:r>
      <w:proofErr w:type="spellEnd"/>
      <w:r w:rsidR="0FABE0A8" w:rsidRPr="72ECAA1A">
        <w:t xml:space="preserve"> </w:t>
      </w:r>
      <w:proofErr w:type="spellStart"/>
      <w:r w:rsidR="0FABE0A8" w:rsidRPr="72ECAA1A">
        <w:t>obavezna</w:t>
      </w:r>
      <w:proofErr w:type="spellEnd"/>
      <w:r w:rsidR="0FABE0A8" w:rsidRPr="72ECAA1A">
        <w:t xml:space="preserve">. </w:t>
      </w:r>
      <w:proofErr w:type="spellStart"/>
      <w:r w:rsidR="0FABE0A8" w:rsidRPr="72ECAA1A">
        <w:t>Kada</w:t>
      </w:r>
      <w:proofErr w:type="spellEnd"/>
      <w:r w:rsidR="0FABE0A8" w:rsidRPr="72ECAA1A">
        <w:t xml:space="preserve"> </w:t>
      </w:r>
      <w:proofErr w:type="spellStart"/>
      <w:r w:rsidR="0FABE0A8" w:rsidRPr="72ECAA1A">
        <w:t>su</w:t>
      </w:r>
      <w:proofErr w:type="spellEnd"/>
      <w:r w:rsidR="0FABE0A8" w:rsidRPr="72ECAA1A">
        <w:t xml:space="preserve"> </w:t>
      </w:r>
      <w:proofErr w:type="spellStart"/>
      <w:r w:rsidR="0FABE0A8" w:rsidRPr="72ECAA1A">
        <w:t>popunjena</w:t>
      </w:r>
      <w:proofErr w:type="spellEnd"/>
      <w:r w:rsidR="6CC51F67" w:rsidRPr="72ECAA1A">
        <w:t xml:space="preserve">, </w:t>
      </w:r>
      <w:r w:rsidR="12D80F4D" w:rsidRPr="72ECAA1A">
        <w:t xml:space="preserve">administrator </w:t>
      </w:r>
      <w:proofErr w:type="spellStart"/>
      <w:r w:rsidR="12D80F4D" w:rsidRPr="72ECAA1A">
        <w:t>klikom</w:t>
      </w:r>
      <w:proofErr w:type="spellEnd"/>
      <w:r w:rsidR="12D80F4D" w:rsidRPr="72ECAA1A">
        <w:t xml:space="preserve"> </w:t>
      </w:r>
      <w:proofErr w:type="spellStart"/>
      <w:r w:rsidR="12D80F4D" w:rsidRPr="72ECAA1A">
        <w:t>na</w:t>
      </w:r>
      <w:proofErr w:type="spellEnd"/>
      <w:r w:rsidR="12D80F4D" w:rsidRPr="72ECAA1A">
        <w:t xml:space="preserve"> </w:t>
      </w:r>
      <w:proofErr w:type="spellStart"/>
      <w:r w:rsidR="12D80F4D" w:rsidRPr="72ECAA1A">
        <w:t>dugme</w:t>
      </w:r>
      <w:proofErr w:type="spellEnd"/>
      <w:r w:rsidR="12D80F4D" w:rsidRPr="72ECAA1A">
        <w:t xml:space="preserve"> </w:t>
      </w:r>
      <w:proofErr w:type="spellStart"/>
      <w:r w:rsidR="12D80F4D" w:rsidRPr="72ECAA1A">
        <w:rPr>
          <w:i/>
          <w:iCs/>
        </w:rPr>
        <w:t>Napravi</w:t>
      </w:r>
      <w:proofErr w:type="spellEnd"/>
      <w:r w:rsidR="12D80F4D" w:rsidRPr="72ECAA1A">
        <w:rPr>
          <w:i/>
          <w:iCs/>
        </w:rPr>
        <w:t xml:space="preserve"> </w:t>
      </w:r>
      <w:proofErr w:type="spellStart"/>
      <w:r w:rsidR="12D80F4D" w:rsidRPr="72ECAA1A">
        <w:rPr>
          <w:i/>
          <w:iCs/>
        </w:rPr>
        <w:t>nalog</w:t>
      </w:r>
      <w:proofErr w:type="spellEnd"/>
      <w:r w:rsidR="12D80F4D" w:rsidRPr="72ECAA1A">
        <w:t xml:space="preserve"> </w:t>
      </w:r>
      <w:proofErr w:type="spellStart"/>
      <w:r w:rsidR="12D80F4D" w:rsidRPr="72ECAA1A">
        <w:t>kreira</w:t>
      </w:r>
      <w:proofErr w:type="spellEnd"/>
      <w:r w:rsidR="12D80F4D" w:rsidRPr="72ECAA1A">
        <w:t xml:space="preserve"> </w:t>
      </w:r>
      <w:proofErr w:type="spellStart"/>
      <w:r w:rsidR="12D80F4D" w:rsidRPr="72ECAA1A">
        <w:t>nalog</w:t>
      </w:r>
      <w:proofErr w:type="spellEnd"/>
      <w:r w:rsidR="12D80F4D" w:rsidRPr="72ECAA1A">
        <w:t xml:space="preserve"> za </w:t>
      </w:r>
      <w:proofErr w:type="spellStart"/>
      <w:r w:rsidR="12D80F4D" w:rsidRPr="72ECAA1A">
        <w:t>registrovanog</w:t>
      </w:r>
      <w:proofErr w:type="spellEnd"/>
      <w:r w:rsidR="12D80F4D" w:rsidRPr="72ECAA1A">
        <w:t xml:space="preserve"> </w:t>
      </w:r>
      <w:proofErr w:type="spellStart"/>
      <w:r w:rsidR="12D80F4D" w:rsidRPr="72ECAA1A">
        <w:t>člana</w:t>
      </w:r>
      <w:proofErr w:type="spellEnd"/>
      <w:r w:rsidR="12D80F4D" w:rsidRPr="72ECAA1A">
        <w:t>.</w:t>
      </w:r>
    </w:p>
    <w:p w14:paraId="3B2638CA" w14:textId="36720EF9" w:rsidR="00415CAC" w:rsidRDefault="00415CAC" w:rsidP="72ECAA1A"/>
    <w:p w14:paraId="6B4DDB48" w14:textId="5365D741" w:rsidR="00415CAC" w:rsidRDefault="12D80F4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1FE5F1F7" wp14:editId="6F6D995E">
            <wp:extent cx="2057400" cy="4381530"/>
            <wp:effectExtent l="0" t="0" r="0" b="0"/>
            <wp:docPr id="222201523" name="Picture 22220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2AB" w14:textId="44F86420" w:rsidR="00415CAC" w:rsidRDefault="12D80F4D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35 – Prihvatanje zahteva za autentifikaciju</w:t>
      </w:r>
    </w:p>
    <w:p w14:paraId="06CD59F4" w14:textId="77DCDDC5" w:rsidR="00415CAC" w:rsidRDefault="00415CAC" w:rsidP="72ECAA1A">
      <w:pPr>
        <w:jc w:val="center"/>
      </w:pPr>
    </w:p>
    <w:p w14:paraId="3D4533C4" w14:textId="51591DE0" w:rsidR="00415CAC" w:rsidRDefault="34CB01F1" w:rsidP="72ECAA1A">
      <w:pPr>
        <w:pStyle w:val="Heading2"/>
      </w:pPr>
      <w:bookmarkStart w:id="29" w:name="_Toc137243933"/>
      <w:proofErr w:type="spellStart"/>
      <w:r>
        <w:t>Autentifikacija</w:t>
      </w:r>
      <w:proofErr w:type="spellEnd"/>
      <w:r>
        <w:t xml:space="preserve"> </w:t>
      </w:r>
      <w:proofErr w:type="spellStart"/>
      <w:r>
        <w:t>članova</w:t>
      </w:r>
      <w:proofErr w:type="spellEnd"/>
      <w:r>
        <w:t xml:space="preserve"> - </w:t>
      </w:r>
      <w:proofErr w:type="spellStart"/>
      <w:r>
        <w:t>odbijanje</w:t>
      </w:r>
      <w:proofErr w:type="spellEnd"/>
      <w:r>
        <w:t xml:space="preserve"> </w:t>
      </w:r>
      <w:proofErr w:type="spellStart"/>
      <w:r>
        <w:t>zahteva</w:t>
      </w:r>
      <w:bookmarkEnd w:id="29"/>
      <w:proofErr w:type="spellEnd"/>
    </w:p>
    <w:p w14:paraId="1729A1E8" w14:textId="7A3C7AAA" w:rsidR="00415CAC" w:rsidRDefault="42FAC5FF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Obriši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dijalog</w:t>
      </w:r>
      <w:proofErr w:type="spellEnd"/>
      <w:r w:rsidRPr="72ECAA1A">
        <w:t xml:space="preserve"> za </w:t>
      </w:r>
      <w:proofErr w:type="spellStart"/>
      <w:r w:rsidRPr="72ECAA1A">
        <w:t>brisanje</w:t>
      </w:r>
      <w:proofErr w:type="spellEnd"/>
      <w:r w:rsidRPr="72ECAA1A">
        <w:t xml:space="preserve"> </w:t>
      </w:r>
      <w:proofErr w:type="spellStart"/>
      <w:r w:rsidRPr="72ECAA1A">
        <w:t>zahteva</w:t>
      </w:r>
      <w:proofErr w:type="spellEnd"/>
      <w:r w:rsidRPr="72ECAA1A">
        <w:t xml:space="preserve"> za </w:t>
      </w:r>
      <w:proofErr w:type="spellStart"/>
      <w:r w:rsidRPr="72ECAA1A">
        <w:t>autentifikaciju</w:t>
      </w:r>
      <w:proofErr w:type="spellEnd"/>
      <w:r w:rsidRPr="72ECAA1A">
        <w:t xml:space="preserve">. </w:t>
      </w:r>
      <w:proofErr w:type="spellStart"/>
      <w:r w:rsidRPr="72ECAA1A">
        <w:t>Klikom</w:t>
      </w:r>
      <w:proofErr w:type="spellEnd"/>
      <w:r w:rsidRPr="72ECAA1A">
        <w:t xml:space="preserve"> </w:t>
      </w:r>
      <w:proofErr w:type="spellStart"/>
      <w:r w:rsidRPr="72ECAA1A">
        <w:t>na</w:t>
      </w:r>
      <w:proofErr w:type="spellEnd"/>
      <w:r w:rsidRPr="72ECAA1A">
        <w:t xml:space="preserve"> </w:t>
      </w:r>
      <w:r w:rsidRPr="72ECAA1A">
        <w:rPr>
          <w:i/>
          <w:iCs/>
        </w:rPr>
        <w:t xml:space="preserve">Da </w:t>
      </w:r>
      <w:proofErr w:type="spellStart"/>
      <w:r w:rsidRPr="72ECAA1A">
        <w:t>briše</w:t>
      </w:r>
      <w:proofErr w:type="spellEnd"/>
      <w:r w:rsidRPr="72ECAA1A">
        <w:t xml:space="preserve"> se </w:t>
      </w:r>
      <w:proofErr w:type="spellStart"/>
      <w:r w:rsidRPr="72ECAA1A">
        <w:t>zahtev</w:t>
      </w:r>
      <w:proofErr w:type="spellEnd"/>
      <w:r w:rsidRPr="72ECAA1A">
        <w:t>.</w:t>
      </w:r>
    </w:p>
    <w:p w14:paraId="51EA76F6" w14:textId="2EBDAEF8" w:rsidR="00415CAC" w:rsidRDefault="00415CAC" w:rsidP="72ECAA1A"/>
    <w:p w14:paraId="7ABDB9E1" w14:textId="7DA1E819" w:rsidR="00415CAC" w:rsidRDefault="42FAC5FF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572D004" wp14:editId="5AA61402">
            <wp:extent cx="2114550" cy="4410106"/>
            <wp:effectExtent l="0" t="0" r="0" b="0"/>
            <wp:docPr id="645922510" name="Picture 64592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83F3" w14:textId="72A1543F" w:rsidR="00415CAC" w:rsidRDefault="42FAC5FF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36 – Brisanje zahteva za autentifikaciju</w:t>
      </w:r>
    </w:p>
    <w:p w14:paraId="5B90ECDD" w14:textId="4B273E8C" w:rsidR="00415CAC" w:rsidRDefault="00415CAC" w:rsidP="72ECAA1A">
      <w:pPr>
        <w:ind w:left="432"/>
        <w:jc w:val="center"/>
        <w:rPr>
          <w:highlight w:val="yellow"/>
          <w:lang w:val="sr-Latn-CS"/>
        </w:rPr>
      </w:pPr>
    </w:p>
    <w:p w14:paraId="61DBCB80" w14:textId="138EFB58" w:rsidR="00415CAC" w:rsidRDefault="45A9B8CF" w:rsidP="72ECAA1A">
      <w:pPr>
        <w:pStyle w:val="Heading1"/>
        <w:rPr>
          <w:lang w:val="sr-Latn-CS"/>
        </w:rPr>
      </w:pPr>
      <w:bookmarkStart w:id="30" w:name="_Toc137243934"/>
      <w:r w:rsidRPr="72ECAA1A">
        <w:rPr>
          <w:lang w:val="sr-Latn-CS"/>
        </w:rPr>
        <w:t>Ažuriranje podataka o sebi</w:t>
      </w:r>
      <w:bookmarkEnd w:id="30"/>
    </w:p>
    <w:p w14:paraId="24C57286" w14:textId="7541973B" w:rsidR="00DA6AD5" w:rsidRDefault="3AC48473" w:rsidP="72ECAA1A">
      <w:pPr>
        <w:ind w:left="432"/>
        <w:rPr>
          <w:lang w:val="sr-Latn-CS"/>
        </w:rPr>
      </w:pPr>
      <w:r w:rsidRPr="72ECAA1A">
        <w:rPr>
          <w:lang w:val="sr-Latn-CS"/>
        </w:rPr>
        <w:t xml:space="preserve">Iz stranice profila, klikom na dugme </w:t>
      </w:r>
      <w:r w:rsidRPr="72ECAA1A">
        <w:rPr>
          <w:i/>
          <w:iCs/>
          <w:lang w:val="sr-Latn-CS"/>
        </w:rPr>
        <w:t>Izmeni profil</w:t>
      </w:r>
      <w:r w:rsidRPr="72ECAA1A">
        <w:rPr>
          <w:lang w:val="sr-Latn-CS"/>
        </w:rPr>
        <w:t xml:space="preserve"> otvara se stranica za </w:t>
      </w:r>
      <w:r w:rsidR="0E522E88" w:rsidRPr="72ECAA1A">
        <w:rPr>
          <w:lang w:val="sr-Latn-CS"/>
        </w:rPr>
        <w:t xml:space="preserve">ažuriranje podataka člana. U formi je moguće izmeniti priloženu sliku, priloženi CV, ime, prezime, broj telefona i korisničko ime na instagramu. </w:t>
      </w:r>
      <w:r w:rsidR="7ECECC22" w:rsidRPr="72ECAA1A">
        <w:rPr>
          <w:lang w:val="sr-Latn-CS"/>
        </w:rPr>
        <w:t xml:space="preserve">Nakon što član izmeni željene podatke, klikom na dugme </w:t>
      </w:r>
      <w:r w:rsidR="7ECECC22" w:rsidRPr="72ECAA1A">
        <w:rPr>
          <w:i/>
          <w:iCs/>
          <w:lang w:val="sr-Latn-CS"/>
        </w:rPr>
        <w:t>Ažuriraj profil</w:t>
      </w:r>
      <w:r w:rsidR="7ECECC22" w:rsidRPr="72ECAA1A">
        <w:rPr>
          <w:lang w:val="sr-Latn-CS"/>
        </w:rPr>
        <w:t xml:space="preserve"> se čuvaju napravljene promene.</w:t>
      </w:r>
    </w:p>
    <w:p w14:paraId="4901A7E3" w14:textId="6DDA81DC" w:rsidR="00DA6AD5" w:rsidRDefault="3AC48473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69FCFE8" wp14:editId="1FC2DFA4">
            <wp:extent cx="1371600" cy="4438680"/>
            <wp:effectExtent l="0" t="0" r="0" b="0"/>
            <wp:docPr id="1807412849" name="Picture 180741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7F7D" w14:textId="3CE126AC" w:rsidR="00DA6AD5" w:rsidRDefault="00DA6AD5" w:rsidP="133980A4">
      <w:pPr>
        <w:ind w:left="432"/>
      </w:pPr>
    </w:p>
    <w:p w14:paraId="1231B7F4" w14:textId="699458D0" w:rsidR="00DA6AD5" w:rsidRDefault="00DA6AD5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78EC67E0" w:rsidRPr="72ECAA1A">
        <w:rPr>
          <w:lang w:val="sr-Latn-CS"/>
        </w:rPr>
        <w:t>37</w:t>
      </w:r>
      <w:r w:rsidRPr="72ECAA1A">
        <w:rPr>
          <w:lang w:val="sr-Latn-CS"/>
        </w:rPr>
        <w:t xml:space="preserve"> – </w:t>
      </w:r>
      <w:r w:rsidR="5E6ED0AF" w:rsidRPr="72ECAA1A">
        <w:rPr>
          <w:lang w:val="sr-Latn-CS"/>
        </w:rPr>
        <w:t>Ažuriranje podataka</w:t>
      </w:r>
    </w:p>
    <w:p w14:paraId="0E1F3911" w14:textId="3F2D43EA" w:rsidR="00DA6AD5" w:rsidRDefault="00DA6AD5" w:rsidP="72ECAA1A">
      <w:pPr>
        <w:ind w:left="432"/>
        <w:jc w:val="center"/>
        <w:rPr>
          <w:highlight w:val="yellow"/>
          <w:lang w:val="sr-Latn-CS"/>
        </w:rPr>
      </w:pPr>
    </w:p>
    <w:p w14:paraId="5EDCEF54" w14:textId="77777777" w:rsidR="00DA6AD5" w:rsidRDefault="00DA6AD5" w:rsidP="133980A4">
      <w:pPr>
        <w:ind w:left="432"/>
        <w:jc w:val="center"/>
        <w:rPr>
          <w:highlight w:val="yellow"/>
          <w:lang w:val="sr-Latn-CS"/>
        </w:rPr>
      </w:pPr>
    </w:p>
    <w:p w14:paraId="5CD66585" w14:textId="77777777" w:rsidR="00DA6AD5" w:rsidRDefault="00DA6AD5" w:rsidP="72ECAA1A">
      <w:pPr>
        <w:ind w:left="432"/>
        <w:jc w:val="center"/>
        <w:rPr>
          <w:lang w:val="sr-Latn-CS"/>
        </w:rPr>
      </w:pPr>
    </w:p>
    <w:p w14:paraId="280190C2" w14:textId="2BCC3A8A" w:rsidR="00DA6AD5" w:rsidRDefault="0EA1901E" w:rsidP="72ECAA1A">
      <w:pPr>
        <w:pStyle w:val="Heading1"/>
        <w:rPr>
          <w:lang w:val="sr-Latn-CS"/>
        </w:rPr>
      </w:pPr>
      <w:bookmarkStart w:id="31" w:name="_Toc137243935"/>
      <w:r w:rsidRPr="72ECAA1A">
        <w:rPr>
          <w:lang w:val="sr-Latn-CS"/>
        </w:rPr>
        <w:t>Deaktiviranje</w:t>
      </w:r>
      <w:bookmarkEnd w:id="31"/>
    </w:p>
    <w:p w14:paraId="59B9C44A" w14:textId="2CE4C8AA" w:rsidR="16887014" w:rsidRDefault="16887014" w:rsidP="72ECAA1A">
      <w:pPr>
        <w:ind w:left="432"/>
        <w:rPr>
          <w:i/>
          <w:iCs/>
          <w:lang w:val="sr-Latn-CS"/>
        </w:rPr>
      </w:pPr>
      <w:r w:rsidRPr="72ECAA1A">
        <w:rPr>
          <w:lang w:val="sr-Latn-CS"/>
        </w:rPr>
        <w:t xml:space="preserve">Na stranici profila korisnika, klikom </w:t>
      </w:r>
      <w:r w:rsidR="46AB26C6" w:rsidRPr="72ECAA1A">
        <w:rPr>
          <w:lang w:val="sr-Latn-CS"/>
        </w:rPr>
        <w:t xml:space="preserve">na opciju </w:t>
      </w:r>
      <w:r w:rsidR="24F6FDDE" w:rsidRPr="72ECAA1A">
        <w:rPr>
          <w:i/>
          <w:iCs/>
          <w:lang w:val="sr-Latn-CS"/>
        </w:rPr>
        <w:t>Deaktiviraj se</w:t>
      </w:r>
      <w:r w:rsidR="24F6FDDE" w:rsidRPr="72ECAA1A">
        <w:rPr>
          <w:lang w:val="sr-Latn-CS"/>
        </w:rPr>
        <w:t xml:space="preserve"> se otvara dijalog za deaktivaciju. Klikom na opciju </w:t>
      </w:r>
      <w:r w:rsidR="24F6FDDE" w:rsidRPr="72ECAA1A">
        <w:rPr>
          <w:i/>
          <w:iCs/>
          <w:lang w:val="sr-Latn-CS"/>
        </w:rPr>
        <w:t>Da</w:t>
      </w:r>
      <w:r w:rsidR="24F6FDDE" w:rsidRPr="72ECAA1A">
        <w:rPr>
          <w:lang w:val="sr-Latn-CS"/>
        </w:rPr>
        <w:t xml:space="preserve"> član se aktivira, čime se onemogućava opcija da mu se direktn</w:t>
      </w:r>
      <w:r w:rsidR="50EC5205" w:rsidRPr="72ECAA1A">
        <w:rPr>
          <w:lang w:val="sr-Latn-CS"/>
        </w:rPr>
        <w:t>o zada zaduženje.</w:t>
      </w:r>
      <w:r w:rsidR="1BDA31DD" w:rsidRPr="72ECAA1A">
        <w:rPr>
          <w:lang w:val="sr-Latn-CS"/>
        </w:rPr>
        <w:t xml:space="preserve"> Kada je član neaktivan, dugme </w:t>
      </w:r>
      <w:r w:rsidR="1BDA31DD" w:rsidRPr="72ECAA1A">
        <w:rPr>
          <w:i/>
          <w:iCs/>
          <w:lang w:val="sr-Latn-CS"/>
        </w:rPr>
        <w:t xml:space="preserve">Deaktiviraj se </w:t>
      </w:r>
      <w:r w:rsidR="1BDA31DD" w:rsidRPr="72ECAA1A">
        <w:rPr>
          <w:lang w:val="sr-Latn-CS"/>
        </w:rPr>
        <w:t xml:space="preserve">je zamenjeno dugmetom </w:t>
      </w:r>
      <w:r w:rsidR="1BDA31DD" w:rsidRPr="72ECAA1A">
        <w:rPr>
          <w:i/>
          <w:iCs/>
          <w:lang w:val="sr-Latn-CS"/>
        </w:rPr>
        <w:t xml:space="preserve">Aktiviraj se </w:t>
      </w:r>
      <w:r w:rsidR="1BDA31DD" w:rsidRPr="72ECAA1A">
        <w:rPr>
          <w:lang w:val="sr-Latn-CS"/>
        </w:rPr>
        <w:t>kojim član može da se aktivira.</w:t>
      </w:r>
    </w:p>
    <w:p w14:paraId="32EB80D7" w14:textId="77777777" w:rsidR="00AA3BCC" w:rsidRDefault="00AA3BCC" w:rsidP="133980A4">
      <w:pPr>
        <w:ind w:left="432"/>
        <w:rPr>
          <w:highlight w:val="yellow"/>
          <w:lang w:val="sr-Latn-CS"/>
        </w:rPr>
      </w:pPr>
    </w:p>
    <w:p w14:paraId="0FBA8942" w14:textId="1091F959" w:rsidR="00AA3BCC" w:rsidRPr="00DA6AD5" w:rsidRDefault="50EC5205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ED7B99" wp14:editId="44176D7A">
            <wp:extent cx="2114550" cy="4410106"/>
            <wp:effectExtent l="0" t="0" r="0" b="0"/>
            <wp:docPr id="434549534" name="Picture 434549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425FB" wp14:editId="27DAEC56">
            <wp:extent cx="2114550" cy="4400550"/>
            <wp:effectExtent l="0" t="0" r="0" b="0"/>
            <wp:docPr id="582589783" name="Picture 582589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5198" w14:textId="4EE31E21" w:rsidR="00AA3BCC" w:rsidRDefault="00AA3BCC" w:rsidP="133980A4">
      <w:pPr>
        <w:ind w:left="720"/>
      </w:pPr>
    </w:p>
    <w:p w14:paraId="12B6D291" w14:textId="23A23B90" w:rsidR="00AA3BCC" w:rsidRDefault="00AA3BCC" w:rsidP="72ECAA1A">
      <w:pPr>
        <w:ind w:left="720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66C108F8" w:rsidRPr="72ECAA1A">
        <w:rPr>
          <w:lang w:val="sr-Latn-CS"/>
        </w:rPr>
        <w:t>38</w:t>
      </w:r>
      <w:r w:rsidRPr="72ECAA1A">
        <w:rPr>
          <w:lang w:val="sr-Latn-CS"/>
        </w:rPr>
        <w:t xml:space="preserve"> – D</w:t>
      </w:r>
      <w:r w:rsidR="3D0BF166" w:rsidRPr="72ECAA1A">
        <w:rPr>
          <w:lang w:val="sr-Latn-CS"/>
        </w:rPr>
        <w:t>eaktiviranje</w:t>
      </w:r>
    </w:p>
    <w:p w14:paraId="0AB8CDD0" w14:textId="77777777" w:rsidR="00AA3BCC" w:rsidRDefault="00AA3BCC" w:rsidP="133980A4">
      <w:pPr>
        <w:ind w:left="720"/>
        <w:jc w:val="center"/>
        <w:rPr>
          <w:highlight w:val="yellow"/>
          <w:lang w:val="sr-Latn-CS"/>
        </w:rPr>
      </w:pPr>
    </w:p>
    <w:p w14:paraId="6EBC5377" w14:textId="7A0474E6" w:rsidR="00AA3BCC" w:rsidRDefault="3D0BF166" w:rsidP="72ECAA1A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11DBD1F8" wp14:editId="2AEB0A24">
            <wp:extent cx="2114550" cy="4381530"/>
            <wp:effectExtent l="0" t="0" r="0" b="0"/>
            <wp:docPr id="366399965" name="Picture 366399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8ECA0" wp14:editId="7F367096">
            <wp:extent cx="2114550" cy="4391040"/>
            <wp:effectExtent l="0" t="0" r="0" b="0"/>
            <wp:docPr id="480486928" name="Picture 48048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131" w14:textId="75E35CD4" w:rsidR="00AA3BCC" w:rsidRDefault="00AA3BCC" w:rsidP="133980A4">
      <w:pPr>
        <w:ind w:left="720"/>
      </w:pPr>
    </w:p>
    <w:p w14:paraId="6F63D378" w14:textId="259D4F46" w:rsidR="00AA3BCC" w:rsidRDefault="00AA3BCC" w:rsidP="72ECAA1A">
      <w:pPr>
        <w:ind w:left="720"/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5508F8EC" w:rsidRPr="72ECAA1A">
        <w:rPr>
          <w:lang w:val="sr-Latn-CS"/>
        </w:rPr>
        <w:t>39</w:t>
      </w:r>
      <w:r w:rsidRPr="72ECAA1A">
        <w:rPr>
          <w:lang w:val="sr-Latn-CS"/>
        </w:rPr>
        <w:t xml:space="preserve"> – </w:t>
      </w:r>
      <w:r w:rsidR="4F905AB3" w:rsidRPr="72ECAA1A">
        <w:rPr>
          <w:lang w:val="sr-Latn-CS"/>
        </w:rPr>
        <w:t>Aktiviranje</w:t>
      </w:r>
    </w:p>
    <w:p w14:paraId="63B4874C" w14:textId="77777777" w:rsidR="00AA3BCC" w:rsidRDefault="00AA3BCC" w:rsidP="133980A4">
      <w:pPr>
        <w:ind w:left="720"/>
        <w:jc w:val="center"/>
        <w:rPr>
          <w:highlight w:val="yellow"/>
          <w:lang w:val="sr-Latn-CS"/>
        </w:rPr>
      </w:pPr>
    </w:p>
    <w:p w14:paraId="1FB74D3F" w14:textId="77777777" w:rsidR="00AA3BCC" w:rsidRDefault="00AA3BCC" w:rsidP="133980A4">
      <w:pPr>
        <w:ind w:left="720"/>
        <w:jc w:val="center"/>
        <w:rPr>
          <w:highlight w:val="yellow"/>
          <w:lang w:val="sr-Latn-CS"/>
        </w:rPr>
      </w:pPr>
    </w:p>
    <w:p w14:paraId="561B2D2C" w14:textId="77777777" w:rsidR="00AA3BCC" w:rsidRDefault="00AA3BCC" w:rsidP="133980A4">
      <w:pPr>
        <w:ind w:left="720"/>
        <w:jc w:val="center"/>
        <w:rPr>
          <w:highlight w:val="yellow"/>
          <w:lang w:val="sr-Latn-CS"/>
        </w:rPr>
      </w:pPr>
    </w:p>
    <w:p w14:paraId="6BA0CF2B" w14:textId="77777777" w:rsidR="00AA3BCC" w:rsidRDefault="00AA3BCC" w:rsidP="133980A4">
      <w:pPr>
        <w:ind w:left="720"/>
        <w:jc w:val="center"/>
        <w:rPr>
          <w:highlight w:val="yellow"/>
          <w:lang w:val="sr-Latn-CS"/>
        </w:rPr>
      </w:pPr>
    </w:p>
    <w:p w14:paraId="13388AD4" w14:textId="2FC252DA" w:rsidR="00AA3BCC" w:rsidRDefault="1385FE9D" w:rsidP="72ECAA1A">
      <w:pPr>
        <w:pStyle w:val="Heading1"/>
        <w:rPr>
          <w:lang w:val="sr-Latn-CS"/>
        </w:rPr>
      </w:pPr>
      <w:bookmarkStart w:id="32" w:name="_Toc137243936"/>
      <w:r w:rsidRPr="72ECAA1A">
        <w:rPr>
          <w:lang w:val="sr-Latn-CS"/>
        </w:rPr>
        <w:t>Menjanje šifre</w:t>
      </w:r>
      <w:bookmarkEnd w:id="32"/>
    </w:p>
    <w:p w14:paraId="4B5F277D" w14:textId="5628B714" w:rsidR="4E627C7E" w:rsidRDefault="4E627C7E" w:rsidP="72ECAA1A">
      <w:pPr>
        <w:ind w:left="432"/>
        <w:rPr>
          <w:lang w:val="sr-Latn-CS"/>
        </w:rPr>
      </w:pPr>
      <w:r w:rsidRPr="72ECAA1A">
        <w:rPr>
          <w:lang w:val="sr-Latn-CS"/>
        </w:rPr>
        <w:t xml:space="preserve">Iz stranice profila, klikom na dugme </w:t>
      </w:r>
      <w:r w:rsidRPr="72ECAA1A">
        <w:rPr>
          <w:i/>
          <w:iCs/>
          <w:lang w:val="sr-Latn-CS"/>
        </w:rPr>
        <w:t>Promeni lozinku</w:t>
      </w:r>
      <w:r w:rsidRPr="72ECAA1A">
        <w:rPr>
          <w:lang w:val="sr-Latn-CS"/>
        </w:rPr>
        <w:t xml:space="preserve">, otvara se dijalog za promenu šifre člana. Dijalog </w:t>
      </w:r>
      <w:r w:rsidR="781E9CCC" w:rsidRPr="72ECAA1A">
        <w:rPr>
          <w:lang w:val="sr-Latn-CS"/>
        </w:rPr>
        <w:t xml:space="preserve">sadrži polja za unos stare i nove lozinke. Klikom na dugme u dijalogu </w:t>
      </w:r>
      <w:r w:rsidR="781E9CCC" w:rsidRPr="72ECAA1A">
        <w:rPr>
          <w:i/>
          <w:iCs/>
          <w:lang w:val="sr-Latn-CS"/>
        </w:rPr>
        <w:t>Promeni lozinku</w:t>
      </w:r>
      <w:r w:rsidR="781E9CCC" w:rsidRPr="72ECAA1A">
        <w:rPr>
          <w:lang w:val="sr-Latn-CS"/>
        </w:rPr>
        <w:t>, ukoliko su uneta stara i nova lozinka validne, promeniće</w:t>
      </w:r>
      <w:r w:rsidR="0366638D" w:rsidRPr="72ECAA1A">
        <w:rPr>
          <w:lang w:val="sr-Latn-CS"/>
        </w:rPr>
        <w:t xml:space="preserve"> se lozinka za nalog člana.</w:t>
      </w:r>
    </w:p>
    <w:p w14:paraId="5DF9357B" w14:textId="77777777" w:rsidR="00E31C7D" w:rsidRDefault="00E31C7D" w:rsidP="133980A4">
      <w:pPr>
        <w:ind w:left="432"/>
        <w:rPr>
          <w:highlight w:val="yellow"/>
          <w:lang w:val="sr-Latn-CS"/>
        </w:rPr>
      </w:pPr>
    </w:p>
    <w:p w14:paraId="3C859583" w14:textId="37461F3F" w:rsidR="00E31C7D" w:rsidRDefault="0366638D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40E6E50" wp14:editId="1E241003">
            <wp:extent cx="2057400" cy="4381530"/>
            <wp:effectExtent l="0" t="0" r="0" b="0"/>
            <wp:docPr id="181042745" name="Picture 18104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760F" w14:textId="4D0260F6" w:rsidR="007D3F08" w:rsidRDefault="00E31C7D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4</w:t>
      </w:r>
      <w:r w:rsidR="408A837A" w:rsidRPr="72ECAA1A">
        <w:rPr>
          <w:lang w:val="sr-Latn-CS"/>
        </w:rPr>
        <w:t>0 – Menjanje šifre</w:t>
      </w:r>
    </w:p>
    <w:p w14:paraId="05A616B0" w14:textId="77777777" w:rsidR="007D3F08" w:rsidRDefault="007D3F08" w:rsidP="72ECAA1A">
      <w:pPr>
        <w:ind w:left="432"/>
        <w:jc w:val="center"/>
        <w:rPr>
          <w:lang w:val="sr-Latn-CS"/>
        </w:rPr>
      </w:pPr>
    </w:p>
    <w:p w14:paraId="4FC10D5E" w14:textId="258E9F73" w:rsidR="00E31C7D" w:rsidRDefault="0F43BED3" w:rsidP="72ECAA1A">
      <w:pPr>
        <w:pStyle w:val="Heading1"/>
        <w:rPr>
          <w:lang w:val="sr-Latn-CS"/>
        </w:rPr>
      </w:pPr>
      <w:bookmarkStart w:id="33" w:name="_Toc137243937"/>
      <w:r w:rsidRPr="72ECAA1A">
        <w:rPr>
          <w:lang w:val="sr-Latn-CS"/>
        </w:rPr>
        <w:t>Pregled uloga</w:t>
      </w:r>
      <w:bookmarkEnd w:id="33"/>
    </w:p>
    <w:p w14:paraId="7EA39CE5" w14:textId="1D5010B1" w:rsidR="6F01D0CB" w:rsidRDefault="6F01D0CB" w:rsidP="72ECAA1A">
      <w:pPr>
        <w:ind w:left="432"/>
        <w:rPr>
          <w:lang w:val="sr-Latn-CS"/>
        </w:rPr>
      </w:pPr>
      <w:r w:rsidRPr="72ECAA1A">
        <w:rPr>
          <w:lang w:val="sr-Latn-CS"/>
        </w:rPr>
        <w:t xml:space="preserve">Na stranici profila, klikom na dugme </w:t>
      </w:r>
      <w:r w:rsidRPr="72ECAA1A">
        <w:rPr>
          <w:i/>
          <w:iCs/>
          <w:lang w:val="sr-Latn-CS"/>
        </w:rPr>
        <w:t xml:space="preserve">Moje uloge </w:t>
      </w:r>
      <w:r w:rsidR="3C28E47C" w:rsidRPr="72ECAA1A">
        <w:rPr>
          <w:lang w:val="sr-Latn-CS"/>
        </w:rPr>
        <w:t xml:space="preserve">otvara se stranica </w:t>
      </w:r>
      <w:r w:rsidR="2E1309B6" w:rsidRPr="72ECAA1A">
        <w:rPr>
          <w:lang w:val="sr-Latn-CS"/>
        </w:rPr>
        <w:t>sa spiskom timova u kojima se član nalazi i pozicija na kojima se član nalazi</w:t>
      </w:r>
      <w:r w:rsidR="19631540" w:rsidRPr="72ECAA1A">
        <w:rPr>
          <w:lang w:val="sr-Latn-CS"/>
        </w:rPr>
        <w:t>.</w:t>
      </w:r>
    </w:p>
    <w:p w14:paraId="4B822501" w14:textId="77777777" w:rsidR="007D3F08" w:rsidRDefault="007D3F08" w:rsidP="133980A4">
      <w:pPr>
        <w:ind w:left="432"/>
        <w:rPr>
          <w:highlight w:val="yellow"/>
          <w:lang w:val="sr-Latn-CS"/>
        </w:rPr>
      </w:pPr>
    </w:p>
    <w:p w14:paraId="5AD277B8" w14:textId="2728E376" w:rsidR="007D3F08" w:rsidRDefault="19631540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9624968" wp14:editId="566DAFC6">
            <wp:extent cx="2114550" cy="4381530"/>
            <wp:effectExtent l="0" t="0" r="0" b="0"/>
            <wp:docPr id="809163090" name="Picture 80916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B55" w14:textId="53519148" w:rsidR="002463B5" w:rsidRPr="007D3F08" w:rsidRDefault="002463B5" w:rsidP="72ECAA1A">
      <w:pPr>
        <w:ind w:left="432"/>
        <w:jc w:val="center"/>
        <w:rPr>
          <w:lang w:val="sr-Latn-CS"/>
        </w:rPr>
      </w:pPr>
      <w:r w:rsidRPr="72ECAA1A">
        <w:rPr>
          <w:lang w:val="sr-Latn-CS"/>
        </w:rPr>
        <w:t>Slika 4</w:t>
      </w:r>
      <w:r w:rsidR="49C80B41" w:rsidRPr="72ECAA1A">
        <w:rPr>
          <w:lang w:val="sr-Latn-CS"/>
        </w:rPr>
        <w:t xml:space="preserve">1 </w:t>
      </w:r>
      <w:r w:rsidRPr="72ECAA1A">
        <w:rPr>
          <w:lang w:val="sr-Latn-CS"/>
        </w:rPr>
        <w:t>–</w:t>
      </w:r>
      <w:r w:rsidR="7CC64B7F" w:rsidRPr="72ECAA1A">
        <w:rPr>
          <w:lang w:val="sr-Latn-CS"/>
        </w:rPr>
        <w:t xml:space="preserve"> Pregled uloga</w:t>
      </w:r>
    </w:p>
    <w:p w14:paraId="0ED014DB" w14:textId="77777777" w:rsidR="00E31C7D" w:rsidRDefault="00E31C7D" w:rsidP="133980A4">
      <w:pPr>
        <w:ind w:left="432"/>
        <w:rPr>
          <w:highlight w:val="yellow"/>
          <w:lang w:val="sr-Latn-CS"/>
        </w:rPr>
      </w:pPr>
    </w:p>
    <w:p w14:paraId="14535144" w14:textId="74FAFD6F" w:rsidR="01D098BD" w:rsidRDefault="01D098BD" w:rsidP="72ECAA1A">
      <w:pPr>
        <w:pStyle w:val="Heading1"/>
        <w:rPr>
          <w:szCs w:val="28"/>
          <w:lang w:val="sr-Latn-CS"/>
        </w:rPr>
      </w:pPr>
      <w:bookmarkStart w:id="34" w:name="_Toc137243938"/>
      <w:r w:rsidRPr="72ECAA1A">
        <w:rPr>
          <w:lang w:val="sr-Latn-CS"/>
        </w:rPr>
        <w:t xml:space="preserve">Objavljivanje </w:t>
      </w:r>
      <w:r w:rsidR="43A367B0" w:rsidRPr="72ECAA1A">
        <w:rPr>
          <w:lang w:val="sr-Latn-CS"/>
        </w:rPr>
        <w:t>obaveštenja</w:t>
      </w:r>
      <w:bookmarkEnd w:id="34"/>
    </w:p>
    <w:p w14:paraId="15946128" w14:textId="44A5EE51" w:rsidR="00D37273" w:rsidRDefault="43A367B0" w:rsidP="72ECAA1A">
      <w:pPr>
        <w:ind w:left="432"/>
        <w:rPr>
          <w:lang w:val="sr-Latn-RS"/>
        </w:rPr>
      </w:pPr>
      <w:r w:rsidRPr="72ECAA1A">
        <w:rPr>
          <w:lang w:val="sr-Latn-RS"/>
        </w:rPr>
        <w:t>Članovi mogu da objavljuju interna obaveštenja za timove u kojima se nalaze,</w:t>
      </w:r>
      <w:r w:rsidR="173111C5" w:rsidRPr="72ECAA1A">
        <w:rPr>
          <w:lang w:val="sr-Latn-RS"/>
        </w:rPr>
        <w:t xml:space="preserve"> </w:t>
      </w:r>
      <w:r w:rsidRPr="72ECAA1A">
        <w:rPr>
          <w:lang w:val="sr-Latn-RS"/>
        </w:rPr>
        <w:t>da objavljuju zvanična obaveštenja za timove za koje su nadležni i</w:t>
      </w:r>
      <w:r w:rsidR="5435B161" w:rsidRPr="72ECAA1A">
        <w:rPr>
          <w:lang w:val="sr-Latn-RS"/>
        </w:rPr>
        <w:t xml:space="preserve"> da prave zahteve za objavu zvaničnih obaveštenja za timove u kojima se nalaze a za koje nisu nadležni</w:t>
      </w:r>
      <w:r w:rsidR="3B0ACDD1" w:rsidRPr="72ECAA1A">
        <w:rPr>
          <w:lang w:val="sr-Latn-RS"/>
        </w:rPr>
        <w:t>.</w:t>
      </w:r>
    </w:p>
    <w:p w14:paraId="1529C14C" w14:textId="667DF14D" w:rsidR="3B0ACDD1" w:rsidRDefault="3B0ACDD1" w:rsidP="72ECAA1A">
      <w:pPr>
        <w:pStyle w:val="Heading2"/>
      </w:pPr>
      <w:bookmarkStart w:id="35" w:name="_Toc137243939"/>
      <w:proofErr w:type="spellStart"/>
      <w:r>
        <w:t>Objavljivanje</w:t>
      </w:r>
      <w:proofErr w:type="spellEnd"/>
      <w:r>
        <w:t xml:space="preserve"> </w:t>
      </w:r>
      <w:proofErr w:type="spellStart"/>
      <w:r>
        <w:t>obaveštenja</w:t>
      </w:r>
      <w:proofErr w:type="spellEnd"/>
      <w:r>
        <w:t xml:space="preserve"> - interna </w:t>
      </w:r>
      <w:proofErr w:type="spellStart"/>
      <w:r>
        <w:t>obaveštenja</w:t>
      </w:r>
      <w:bookmarkEnd w:id="35"/>
      <w:proofErr w:type="spellEnd"/>
    </w:p>
    <w:p w14:paraId="1F19FCA7" w14:textId="0416C10A" w:rsidR="3B0ACDD1" w:rsidRDefault="1ED170DF" w:rsidP="72ECAA1A">
      <w:proofErr w:type="spellStart"/>
      <w:r>
        <w:t>Navigacijom</w:t>
      </w:r>
      <w:proofErr w:type="spellEnd"/>
      <w:r>
        <w:t xml:space="preserve"> do </w:t>
      </w:r>
      <w:proofErr w:type="spellStart"/>
      <w:r>
        <w:t>željenog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događaja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72ECAA1A">
        <w:rPr>
          <w:i/>
          <w:iCs/>
        </w:rPr>
        <w:t>General</w:t>
      </w:r>
      <w:r w:rsidRPr="72ECAA1A">
        <w:t xml:space="preserve"> </w:t>
      </w:r>
      <w:proofErr w:type="spellStart"/>
      <w:r w:rsidRPr="72ECAA1A">
        <w:t>stranice</w:t>
      </w:r>
      <w:proofErr w:type="spellEnd"/>
      <w:r w:rsidRPr="72ECAA1A">
        <w:t xml:space="preserve">, </w:t>
      </w:r>
      <w:r w:rsidR="096BAA38" w:rsidRPr="72ECAA1A">
        <w:t xml:space="preserve">I </w:t>
      </w:r>
      <w:proofErr w:type="spellStart"/>
      <w:r w:rsidR="096BAA38" w:rsidRPr="72ECAA1A">
        <w:t>odabirom</w:t>
      </w:r>
      <w:proofErr w:type="spellEnd"/>
      <w:r w:rsidR="096BAA38" w:rsidRPr="72ECAA1A">
        <w:t xml:space="preserve"> </w:t>
      </w:r>
      <w:proofErr w:type="spellStart"/>
      <w:r w:rsidR="096BAA38" w:rsidRPr="72ECAA1A">
        <w:t>opcije</w:t>
      </w:r>
      <w:proofErr w:type="spellEnd"/>
      <w:r w:rsidR="096BAA38" w:rsidRPr="72ECAA1A">
        <w:t xml:space="preserve"> </w:t>
      </w:r>
      <w:r w:rsidR="096BAA38" w:rsidRPr="72ECAA1A">
        <w:rPr>
          <w:i/>
          <w:iCs/>
        </w:rPr>
        <w:t xml:space="preserve">Interna </w:t>
      </w:r>
      <w:proofErr w:type="spellStart"/>
      <w:r w:rsidR="096BAA38" w:rsidRPr="72ECAA1A">
        <w:rPr>
          <w:i/>
          <w:iCs/>
        </w:rPr>
        <w:t>obaveštenja</w:t>
      </w:r>
      <w:proofErr w:type="spellEnd"/>
      <w:r w:rsidR="096BAA38" w:rsidRPr="72ECAA1A">
        <w:t xml:space="preserve">, </w:t>
      </w:r>
      <w:proofErr w:type="spellStart"/>
      <w:r w:rsidR="5350CFB4" w:rsidRPr="72ECAA1A">
        <w:t>članu</w:t>
      </w:r>
      <w:proofErr w:type="spellEnd"/>
      <w:r w:rsidR="5350CFB4" w:rsidRPr="72ECAA1A">
        <w:t xml:space="preserve"> se </w:t>
      </w:r>
      <w:proofErr w:type="spellStart"/>
      <w:r w:rsidR="5350CFB4" w:rsidRPr="72ECAA1A">
        <w:t>prikazuje</w:t>
      </w:r>
      <w:proofErr w:type="spellEnd"/>
      <w:r w:rsidR="5350CFB4" w:rsidRPr="72ECAA1A">
        <w:t xml:space="preserve"> </w:t>
      </w:r>
      <w:proofErr w:type="spellStart"/>
      <w:r w:rsidR="5350CFB4" w:rsidRPr="72ECAA1A">
        <w:t>dugme</w:t>
      </w:r>
      <w:proofErr w:type="spellEnd"/>
      <w:r w:rsidR="5350CFB4" w:rsidRPr="72ECAA1A">
        <w:t xml:space="preserve"> </w:t>
      </w:r>
      <w:proofErr w:type="spellStart"/>
      <w:r w:rsidR="5350CFB4" w:rsidRPr="72ECAA1A">
        <w:rPr>
          <w:i/>
          <w:iCs/>
        </w:rPr>
        <w:t>Objavi</w:t>
      </w:r>
      <w:proofErr w:type="spellEnd"/>
      <w:r w:rsidR="5350CFB4" w:rsidRPr="72ECAA1A">
        <w:rPr>
          <w:i/>
          <w:iCs/>
        </w:rPr>
        <w:t xml:space="preserve"> novo </w:t>
      </w:r>
      <w:proofErr w:type="spellStart"/>
      <w:r w:rsidR="5350CFB4" w:rsidRPr="72ECAA1A">
        <w:rPr>
          <w:i/>
          <w:iCs/>
        </w:rPr>
        <w:t>obaveštenje</w:t>
      </w:r>
      <w:proofErr w:type="spellEnd"/>
      <w:r w:rsidR="5350CFB4" w:rsidRPr="72ECAA1A">
        <w:rPr>
          <w:i/>
          <w:iCs/>
        </w:rPr>
        <w:t xml:space="preserve">. </w:t>
      </w:r>
      <w:proofErr w:type="spellStart"/>
      <w:r w:rsidR="5350CFB4" w:rsidRPr="72ECAA1A">
        <w:t>Klikom</w:t>
      </w:r>
      <w:proofErr w:type="spellEnd"/>
      <w:r w:rsidR="5350CFB4" w:rsidRPr="72ECAA1A">
        <w:t xml:space="preserve"> </w:t>
      </w:r>
      <w:proofErr w:type="spellStart"/>
      <w:r w:rsidR="5350CFB4" w:rsidRPr="72ECAA1A">
        <w:t>na</w:t>
      </w:r>
      <w:proofErr w:type="spellEnd"/>
      <w:r w:rsidR="5350CFB4" w:rsidRPr="72ECAA1A">
        <w:t xml:space="preserve"> </w:t>
      </w:r>
      <w:proofErr w:type="spellStart"/>
      <w:r w:rsidR="5350CFB4" w:rsidRPr="72ECAA1A">
        <w:t>ovo</w:t>
      </w:r>
      <w:proofErr w:type="spellEnd"/>
      <w:r w:rsidR="5350CFB4" w:rsidRPr="72ECAA1A">
        <w:t xml:space="preserve"> </w:t>
      </w:r>
      <w:proofErr w:type="spellStart"/>
      <w:r w:rsidR="5350CFB4" w:rsidRPr="72ECAA1A">
        <w:t>dugme</w:t>
      </w:r>
      <w:proofErr w:type="spellEnd"/>
      <w:r w:rsidR="5350CFB4" w:rsidRPr="72ECAA1A">
        <w:t xml:space="preserve">, </w:t>
      </w:r>
      <w:proofErr w:type="spellStart"/>
      <w:r w:rsidR="5350CFB4" w:rsidRPr="72ECAA1A">
        <w:t>otvara</w:t>
      </w:r>
      <w:proofErr w:type="spellEnd"/>
      <w:r w:rsidR="5350CFB4" w:rsidRPr="72ECAA1A">
        <w:t xml:space="preserve"> se </w:t>
      </w:r>
      <w:proofErr w:type="spellStart"/>
      <w:r w:rsidR="5350CFB4" w:rsidRPr="72ECAA1A">
        <w:t>dijalog</w:t>
      </w:r>
      <w:proofErr w:type="spellEnd"/>
      <w:r w:rsidR="5350CFB4" w:rsidRPr="72ECAA1A">
        <w:t xml:space="preserve"> za </w:t>
      </w:r>
      <w:proofErr w:type="spellStart"/>
      <w:r w:rsidR="5350CFB4" w:rsidRPr="72ECAA1A">
        <w:t>objavu</w:t>
      </w:r>
      <w:proofErr w:type="spellEnd"/>
      <w:r w:rsidR="5350CFB4" w:rsidRPr="72ECAA1A">
        <w:t xml:space="preserve"> </w:t>
      </w:r>
      <w:proofErr w:type="spellStart"/>
      <w:r w:rsidR="5350CFB4" w:rsidRPr="72ECAA1A">
        <w:t>internog</w:t>
      </w:r>
      <w:proofErr w:type="spellEnd"/>
      <w:r w:rsidR="5350CFB4" w:rsidRPr="72ECAA1A">
        <w:t xml:space="preserve"> </w:t>
      </w:r>
      <w:proofErr w:type="spellStart"/>
      <w:r w:rsidR="5350CFB4" w:rsidRPr="72ECAA1A">
        <w:t>obaveštenja</w:t>
      </w:r>
      <w:proofErr w:type="spellEnd"/>
      <w:r w:rsidR="5350CFB4" w:rsidRPr="72ECAA1A">
        <w:t xml:space="preserve">, </w:t>
      </w:r>
      <w:proofErr w:type="spellStart"/>
      <w:r w:rsidR="11F5B4E6" w:rsidRPr="72ECAA1A">
        <w:t>sa</w:t>
      </w:r>
      <w:proofErr w:type="spellEnd"/>
      <w:r w:rsidR="11F5B4E6" w:rsidRPr="72ECAA1A">
        <w:t xml:space="preserve"> </w:t>
      </w:r>
      <w:proofErr w:type="spellStart"/>
      <w:r w:rsidR="11F5B4E6" w:rsidRPr="72ECAA1A">
        <w:t>poljima</w:t>
      </w:r>
      <w:proofErr w:type="spellEnd"/>
      <w:r w:rsidR="11F5B4E6" w:rsidRPr="72ECAA1A">
        <w:t xml:space="preserve"> za </w:t>
      </w:r>
      <w:proofErr w:type="spellStart"/>
      <w:r w:rsidR="11F5B4E6" w:rsidRPr="72ECAA1A">
        <w:t>naslov</w:t>
      </w:r>
      <w:proofErr w:type="spellEnd"/>
      <w:r w:rsidR="11F5B4E6" w:rsidRPr="72ECAA1A">
        <w:t xml:space="preserve"> I </w:t>
      </w:r>
      <w:proofErr w:type="spellStart"/>
      <w:r w:rsidR="11F5B4E6" w:rsidRPr="72ECAA1A">
        <w:t>sadržaj</w:t>
      </w:r>
      <w:proofErr w:type="spellEnd"/>
      <w:r w:rsidR="11F5B4E6" w:rsidRPr="72ECAA1A">
        <w:t xml:space="preserve"> </w:t>
      </w:r>
      <w:proofErr w:type="spellStart"/>
      <w:r w:rsidR="11F5B4E6" w:rsidRPr="72ECAA1A">
        <w:t>obaveštenja</w:t>
      </w:r>
      <w:proofErr w:type="spellEnd"/>
      <w:r w:rsidR="11F5B4E6" w:rsidRPr="72ECAA1A">
        <w:t xml:space="preserve">. Ova </w:t>
      </w:r>
      <w:proofErr w:type="spellStart"/>
      <w:r w:rsidR="11F5B4E6" w:rsidRPr="72ECAA1A">
        <w:t>polja</w:t>
      </w:r>
      <w:proofErr w:type="spellEnd"/>
      <w:r w:rsidR="11F5B4E6" w:rsidRPr="72ECAA1A">
        <w:t xml:space="preserve"> </w:t>
      </w:r>
      <w:proofErr w:type="spellStart"/>
      <w:r w:rsidR="11F5B4E6" w:rsidRPr="72ECAA1A">
        <w:t>su</w:t>
      </w:r>
      <w:proofErr w:type="spellEnd"/>
      <w:r w:rsidR="11F5B4E6" w:rsidRPr="72ECAA1A">
        <w:t xml:space="preserve"> </w:t>
      </w:r>
      <w:proofErr w:type="spellStart"/>
      <w:r w:rsidR="11F5B4E6" w:rsidRPr="72ECAA1A">
        <w:t>obavezna</w:t>
      </w:r>
      <w:proofErr w:type="spellEnd"/>
      <w:r w:rsidR="11F5B4E6" w:rsidRPr="72ECAA1A">
        <w:t xml:space="preserve">. </w:t>
      </w:r>
      <w:proofErr w:type="spellStart"/>
      <w:r w:rsidR="11F5B4E6" w:rsidRPr="72ECAA1A">
        <w:t>Klikom</w:t>
      </w:r>
      <w:proofErr w:type="spellEnd"/>
      <w:r w:rsidR="11F5B4E6" w:rsidRPr="72ECAA1A">
        <w:t xml:space="preserve"> </w:t>
      </w:r>
      <w:proofErr w:type="spellStart"/>
      <w:r w:rsidR="11F5B4E6" w:rsidRPr="72ECAA1A">
        <w:t>na</w:t>
      </w:r>
      <w:proofErr w:type="spellEnd"/>
      <w:r w:rsidR="11F5B4E6" w:rsidRPr="72ECAA1A">
        <w:t xml:space="preserve"> </w:t>
      </w:r>
      <w:proofErr w:type="spellStart"/>
      <w:r w:rsidR="11F5B4E6" w:rsidRPr="72ECAA1A">
        <w:t>dugme</w:t>
      </w:r>
      <w:proofErr w:type="spellEnd"/>
      <w:r w:rsidR="11F5B4E6" w:rsidRPr="72ECAA1A">
        <w:t xml:space="preserve"> </w:t>
      </w:r>
      <w:proofErr w:type="spellStart"/>
      <w:r w:rsidR="11F5B4E6" w:rsidRPr="72ECAA1A">
        <w:rPr>
          <w:i/>
          <w:iCs/>
        </w:rPr>
        <w:t>Objavi</w:t>
      </w:r>
      <w:proofErr w:type="spellEnd"/>
      <w:r w:rsidR="11F5B4E6" w:rsidRPr="72ECAA1A">
        <w:t xml:space="preserve"> </w:t>
      </w:r>
      <w:proofErr w:type="spellStart"/>
      <w:r w:rsidR="11F5B4E6" w:rsidRPr="72ECAA1A">
        <w:t>objavljuje</w:t>
      </w:r>
      <w:proofErr w:type="spellEnd"/>
      <w:r w:rsidR="11F5B4E6" w:rsidRPr="72ECAA1A">
        <w:t xml:space="preserve"> se </w:t>
      </w:r>
      <w:proofErr w:type="spellStart"/>
      <w:r w:rsidR="11F5B4E6" w:rsidRPr="72ECAA1A">
        <w:t>interno</w:t>
      </w:r>
      <w:proofErr w:type="spellEnd"/>
      <w:r w:rsidR="11F5B4E6" w:rsidRPr="72ECAA1A">
        <w:t xml:space="preserve"> </w:t>
      </w:r>
      <w:proofErr w:type="spellStart"/>
      <w:r w:rsidR="11F5B4E6" w:rsidRPr="72ECAA1A">
        <w:t>obaveštenje</w:t>
      </w:r>
      <w:proofErr w:type="spellEnd"/>
      <w:r w:rsidR="11F5B4E6" w:rsidRPr="72ECAA1A">
        <w:t xml:space="preserve"> u </w:t>
      </w:r>
      <w:proofErr w:type="spellStart"/>
      <w:r w:rsidR="11F5B4E6" w:rsidRPr="72ECAA1A">
        <w:t>izabranom</w:t>
      </w:r>
      <w:proofErr w:type="spellEnd"/>
      <w:r w:rsidR="11F5B4E6" w:rsidRPr="72ECAA1A">
        <w:t xml:space="preserve"> </w:t>
      </w:r>
      <w:proofErr w:type="spellStart"/>
      <w:r w:rsidR="11F5B4E6" w:rsidRPr="72ECAA1A">
        <w:t>timu</w:t>
      </w:r>
      <w:proofErr w:type="spellEnd"/>
      <w:r w:rsidR="11F5B4E6" w:rsidRPr="72ECAA1A">
        <w:t>.</w:t>
      </w:r>
    </w:p>
    <w:p w14:paraId="2DAD9D39" w14:textId="1FB5669A" w:rsidR="11F5B4E6" w:rsidRDefault="11F5B4E6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78333084" wp14:editId="5948C3CF">
            <wp:extent cx="2114550" cy="4391040"/>
            <wp:effectExtent l="0" t="0" r="0" b="0"/>
            <wp:docPr id="1059344604" name="Picture 105934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1900" w14:textId="4DE1328C" w:rsidR="11F5B4E6" w:rsidRDefault="11F5B4E6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42 – Dugme za objavu internog obaveštenja</w:t>
      </w:r>
    </w:p>
    <w:p w14:paraId="411E67A7" w14:textId="4BFC9E83" w:rsidR="11F5B4E6" w:rsidRDefault="11F5B4E6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6178FD" wp14:editId="006155B8">
            <wp:extent cx="2114550" cy="4391040"/>
            <wp:effectExtent l="0" t="0" r="0" b="0"/>
            <wp:docPr id="732675524" name="Picture 7326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A104" w14:textId="7F67077A" w:rsidR="11F5B4E6" w:rsidRDefault="11F5B4E6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42 – Dijalog za objavu internog obaveštenja</w:t>
      </w:r>
    </w:p>
    <w:p w14:paraId="18AD736E" w14:textId="30CF8701" w:rsidR="72ECAA1A" w:rsidRDefault="72ECAA1A" w:rsidP="72ECAA1A"/>
    <w:p w14:paraId="50FC961F" w14:textId="657C7AF8" w:rsidR="1ED170DF" w:rsidRDefault="1ED170DF" w:rsidP="72ECAA1A">
      <w:pPr>
        <w:pStyle w:val="Heading2"/>
      </w:pPr>
      <w:bookmarkStart w:id="36" w:name="_Toc137243940"/>
      <w:proofErr w:type="spellStart"/>
      <w:r>
        <w:t>Objavljivanje</w:t>
      </w:r>
      <w:proofErr w:type="spellEnd"/>
      <w:r>
        <w:t xml:space="preserve"> </w:t>
      </w:r>
      <w:proofErr w:type="spellStart"/>
      <w:r>
        <w:t>obaveštenja</w:t>
      </w:r>
      <w:proofErr w:type="spellEnd"/>
      <w:r>
        <w:t xml:space="preserve"> - </w:t>
      </w:r>
      <w:proofErr w:type="spellStart"/>
      <w:r>
        <w:t>zvanična</w:t>
      </w:r>
      <w:proofErr w:type="spellEnd"/>
      <w:r>
        <w:t xml:space="preserve"> </w:t>
      </w:r>
      <w:proofErr w:type="spellStart"/>
      <w:r>
        <w:t>obaveštenja</w:t>
      </w:r>
      <w:bookmarkEnd w:id="36"/>
      <w:proofErr w:type="spellEnd"/>
    </w:p>
    <w:p w14:paraId="028B33A1" w14:textId="6FBD9F09" w:rsidR="72CE6156" w:rsidRDefault="72CE6156" w:rsidP="72ECAA1A">
      <w:proofErr w:type="spellStart"/>
      <w:r>
        <w:t>Navigacijom</w:t>
      </w:r>
      <w:proofErr w:type="spellEnd"/>
      <w:r>
        <w:t xml:space="preserve"> do </w:t>
      </w:r>
      <w:proofErr w:type="spellStart"/>
      <w:r>
        <w:t>željenog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događaja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72ECAA1A">
        <w:rPr>
          <w:i/>
          <w:iCs/>
        </w:rPr>
        <w:t>General</w:t>
      </w:r>
      <w:r w:rsidRPr="72ECAA1A">
        <w:t xml:space="preserve"> </w:t>
      </w:r>
      <w:proofErr w:type="spellStart"/>
      <w:r w:rsidRPr="72ECAA1A">
        <w:t>stranice</w:t>
      </w:r>
      <w:proofErr w:type="spellEnd"/>
      <w:r w:rsidRPr="72ECAA1A">
        <w:t xml:space="preserve">, I </w:t>
      </w:r>
      <w:proofErr w:type="spellStart"/>
      <w:r w:rsidRPr="72ECAA1A">
        <w:t>odabirom</w:t>
      </w:r>
      <w:proofErr w:type="spellEnd"/>
      <w:r w:rsidRPr="72ECAA1A">
        <w:t xml:space="preserve"> </w:t>
      </w:r>
      <w:proofErr w:type="spellStart"/>
      <w:r w:rsidRPr="72ECAA1A">
        <w:t>opcije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Zvanićna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obaveštenja</w:t>
      </w:r>
      <w:proofErr w:type="spellEnd"/>
      <w:r w:rsidRPr="72ECAA1A">
        <w:t xml:space="preserve">, </w:t>
      </w:r>
      <w:proofErr w:type="spellStart"/>
      <w:r w:rsidRPr="72ECAA1A">
        <w:t>članu</w:t>
      </w:r>
      <w:proofErr w:type="spellEnd"/>
      <w:r w:rsidRPr="72ECAA1A">
        <w:t xml:space="preserve"> koji je </w:t>
      </w:r>
      <w:proofErr w:type="spellStart"/>
      <w:r w:rsidRPr="72ECAA1A">
        <w:t>nadležan</w:t>
      </w:r>
      <w:proofErr w:type="spellEnd"/>
      <w:r w:rsidRPr="72ECAA1A">
        <w:t xml:space="preserve"> za </w:t>
      </w:r>
      <w:proofErr w:type="spellStart"/>
      <w:r w:rsidRPr="72ECAA1A">
        <w:t>tim</w:t>
      </w:r>
      <w:proofErr w:type="spellEnd"/>
      <w:r w:rsidRPr="72ECAA1A">
        <w:t xml:space="preserve"> se </w:t>
      </w:r>
      <w:proofErr w:type="spellStart"/>
      <w:r w:rsidRPr="72ECAA1A">
        <w:t>prikazuje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Objavi</w:t>
      </w:r>
      <w:proofErr w:type="spellEnd"/>
      <w:r w:rsidRPr="72ECAA1A">
        <w:rPr>
          <w:i/>
          <w:iCs/>
        </w:rPr>
        <w:t xml:space="preserve"> novo </w:t>
      </w:r>
      <w:proofErr w:type="spellStart"/>
      <w:r w:rsidRPr="72ECAA1A">
        <w:rPr>
          <w:i/>
          <w:iCs/>
        </w:rPr>
        <w:t>obaveštenje</w:t>
      </w:r>
      <w:proofErr w:type="spellEnd"/>
      <w:r w:rsidRPr="72ECAA1A">
        <w:rPr>
          <w:i/>
          <w:iCs/>
        </w:rPr>
        <w:t xml:space="preserve">. </w:t>
      </w:r>
      <w:proofErr w:type="spellStart"/>
      <w:r w:rsidRPr="72ECAA1A">
        <w:t>Klikom</w:t>
      </w:r>
      <w:proofErr w:type="spellEnd"/>
      <w:r w:rsidRPr="72ECAA1A">
        <w:t xml:space="preserve"> </w:t>
      </w:r>
      <w:proofErr w:type="spellStart"/>
      <w:r w:rsidRPr="72ECAA1A">
        <w:t>na</w:t>
      </w:r>
      <w:proofErr w:type="spellEnd"/>
      <w:r w:rsidRPr="72ECAA1A">
        <w:t xml:space="preserve"> </w:t>
      </w:r>
      <w:proofErr w:type="spellStart"/>
      <w:r w:rsidRPr="72ECAA1A">
        <w:t>ovo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dijalog</w:t>
      </w:r>
      <w:proofErr w:type="spellEnd"/>
      <w:r w:rsidRPr="72ECAA1A">
        <w:t xml:space="preserve"> za </w:t>
      </w:r>
      <w:proofErr w:type="spellStart"/>
      <w:r w:rsidRPr="72ECAA1A">
        <w:t>objavu</w:t>
      </w:r>
      <w:proofErr w:type="spellEnd"/>
      <w:r w:rsidRPr="72ECAA1A">
        <w:t xml:space="preserve"> </w:t>
      </w:r>
      <w:proofErr w:type="spellStart"/>
      <w:r w:rsidR="5B868CB4" w:rsidRPr="72ECAA1A">
        <w:t>zvaničnog</w:t>
      </w:r>
      <w:proofErr w:type="spellEnd"/>
      <w:r w:rsidRPr="72ECAA1A">
        <w:t xml:space="preserve"> </w:t>
      </w:r>
      <w:proofErr w:type="spellStart"/>
      <w:r w:rsidRPr="72ECAA1A">
        <w:t>obaveštenja</w:t>
      </w:r>
      <w:proofErr w:type="spellEnd"/>
      <w:r w:rsidRPr="72ECAA1A">
        <w:t xml:space="preserve">, </w:t>
      </w:r>
      <w:proofErr w:type="spellStart"/>
      <w:r w:rsidRPr="72ECAA1A">
        <w:t>sa</w:t>
      </w:r>
      <w:proofErr w:type="spellEnd"/>
      <w:r w:rsidRPr="72ECAA1A">
        <w:t xml:space="preserve"> </w:t>
      </w:r>
      <w:proofErr w:type="spellStart"/>
      <w:r w:rsidRPr="72ECAA1A">
        <w:t>poljima</w:t>
      </w:r>
      <w:proofErr w:type="spellEnd"/>
      <w:r w:rsidRPr="72ECAA1A">
        <w:t xml:space="preserve"> za </w:t>
      </w:r>
      <w:proofErr w:type="spellStart"/>
      <w:r w:rsidRPr="72ECAA1A">
        <w:t>naslov</w:t>
      </w:r>
      <w:proofErr w:type="spellEnd"/>
      <w:r w:rsidRPr="72ECAA1A">
        <w:t xml:space="preserve"> I </w:t>
      </w:r>
      <w:proofErr w:type="spellStart"/>
      <w:r w:rsidRPr="72ECAA1A">
        <w:t>sadržaj</w:t>
      </w:r>
      <w:proofErr w:type="spellEnd"/>
      <w:r w:rsidRPr="72ECAA1A">
        <w:t xml:space="preserve"> </w:t>
      </w:r>
      <w:proofErr w:type="spellStart"/>
      <w:r w:rsidRPr="72ECAA1A">
        <w:t>obaveštenja</w:t>
      </w:r>
      <w:proofErr w:type="spellEnd"/>
      <w:r w:rsidRPr="72ECAA1A">
        <w:t xml:space="preserve">. Ova </w:t>
      </w:r>
      <w:proofErr w:type="spellStart"/>
      <w:r w:rsidRPr="72ECAA1A">
        <w:t>polja</w:t>
      </w:r>
      <w:proofErr w:type="spellEnd"/>
      <w:r w:rsidRPr="72ECAA1A">
        <w:t xml:space="preserve"> </w:t>
      </w:r>
      <w:proofErr w:type="spellStart"/>
      <w:r w:rsidRPr="72ECAA1A">
        <w:t>su</w:t>
      </w:r>
      <w:proofErr w:type="spellEnd"/>
      <w:r w:rsidRPr="72ECAA1A">
        <w:t xml:space="preserve"> </w:t>
      </w:r>
      <w:proofErr w:type="spellStart"/>
      <w:r w:rsidRPr="72ECAA1A">
        <w:t>obavezna</w:t>
      </w:r>
      <w:proofErr w:type="spellEnd"/>
      <w:r w:rsidRPr="72ECAA1A">
        <w:t xml:space="preserve">. </w:t>
      </w:r>
      <w:proofErr w:type="spellStart"/>
      <w:r w:rsidRPr="72ECAA1A">
        <w:t>Klikom</w:t>
      </w:r>
      <w:proofErr w:type="spellEnd"/>
      <w:r w:rsidRPr="72ECAA1A">
        <w:t xml:space="preserve"> </w:t>
      </w:r>
      <w:proofErr w:type="spellStart"/>
      <w:r w:rsidRPr="72ECAA1A">
        <w:t>na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Objavi</w:t>
      </w:r>
      <w:proofErr w:type="spellEnd"/>
      <w:r w:rsidRPr="72ECAA1A">
        <w:t xml:space="preserve"> </w:t>
      </w:r>
      <w:proofErr w:type="spellStart"/>
      <w:r w:rsidRPr="72ECAA1A">
        <w:t>objavljuje</w:t>
      </w:r>
      <w:proofErr w:type="spellEnd"/>
      <w:r w:rsidRPr="72ECAA1A">
        <w:t xml:space="preserve"> se </w:t>
      </w:r>
      <w:proofErr w:type="spellStart"/>
      <w:r w:rsidR="5E6D0A54" w:rsidRPr="72ECAA1A">
        <w:t>zvanično</w:t>
      </w:r>
      <w:proofErr w:type="spellEnd"/>
      <w:r w:rsidRPr="72ECAA1A">
        <w:t xml:space="preserve"> </w:t>
      </w:r>
      <w:proofErr w:type="spellStart"/>
      <w:r w:rsidRPr="72ECAA1A">
        <w:t>obaveštenje</w:t>
      </w:r>
      <w:proofErr w:type="spellEnd"/>
      <w:r w:rsidRPr="72ECAA1A">
        <w:t xml:space="preserve"> u </w:t>
      </w:r>
      <w:proofErr w:type="spellStart"/>
      <w:r w:rsidRPr="72ECAA1A">
        <w:t>izabranom</w:t>
      </w:r>
      <w:proofErr w:type="spellEnd"/>
      <w:r w:rsidRPr="72ECAA1A">
        <w:t xml:space="preserve"> </w:t>
      </w:r>
      <w:proofErr w:type="spellStart"/>
      <w:r w:rsidRPr="72ECAA1A">
        <w:t>timu</w:t>
      </w:r>
      <w:proofErr w:type="spellEnd"/>
      <w:r w:rsidRPr="72ECAA1A">
        <w:t>.</w:t>
      </w:r>
    </w:p>
    <w:p w14:paraId="1355D67E" w14:textId="52A4C679" w:rsidR="706F5197" w:rsidRDefault="706F5197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9652BAF" wp14:editId="52787F38">
            <wp:extent cx="2114550" cy="4410106"/>
            <wp:effectExtent l="0" t="0" r="0" b="0"/>
            <wp:docPr id="1951533068" name="Picture 195153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6EB" w14:textId="45874757" w:rsidR="706F5197" w:rsidRDefault="706F5197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43 – Dijalog za objavu zvaničnog obaveštenja</w:t>
      </w:r>
    </w:p>
    <w:p w14:paraId="65525B85" w14:textId="2E14934E" w:rsidR="72ECAA1A" w:rsidRDefault="72ECAA1A" w:rsidP="72ECAA1A">
      <w:pPr>
        <w:jc w:val="center"/>
      </w:pPr>
    </w:p>
    <w:p w14:paraId="20CEFFEC" w14:textId="68AE738B" w:rsidR="1ED170DF" w:rsidRDefault="1ED170DF" w:rsidP="72ECAA1A">
      <w:pPr>
        <w:pStyle w:val="Heading2"/>
      </w:pPr>
      <w:bookmarkStart w:id="37" w:name="_Toc137243941"/>
      <w:proofErr w:type="spellStart"/>
      <w:r>
        <w:t>Objavljivanje</w:t>
      </w:r>
      <w:proofErr w:type="spellEnd"/>
      <w:r>
        <w:t xml:space="preserve"> </w:t>
      </w:r>
      <w:proofErr w:type="spellStart"/>
      <w:r>
        <w:t>obaveštenja</w:t>
      </w:r>
      <w:proofErr w:type="spellEnd"/>
      <w:r>
        <w:t xml:space="preserve"> - </w:t>
      </w:r>
      <w:proofErr w:type="spellStart"/>
      <w:r>
        <w:t>zahtev</w:t>
      </w:r>
      <w:proofErr w:type="spellEnd"/>
      <w:r>
        <w:t xml:space="preserve"> za </w:t>
      </w:r>
      <w:proofErr w:type="spellStart"/>
      <w:r>
        <w:t>objavu</w:t>
      </w:r>
      <w:proofErr w:type="spellEnd"/>
      <w:r>
        <w:t xml:space="preserve"> </w:t>
      </w:r>
      <w:proofErr w:type="spellStart"/>
      <w:r>
        <w:t>zvaničnog</w:t>
      </w:r>
      <w:proofErr w:type="spellEnd"/>
      <w:r>
        <w:t xml:space="preserve"> </w:t>
      </w:r>
      <w:proofErr w:type="spellStart"/>
      <w:r>
        <w:t>obaveštenja</w:t>
      </w:r>
      <w:bookmarkEnd w:id="37"/>
      <w:proofErr w:type="spellEnd"/>
    </w:p>
    <w:p w14:paraId="3D9E4002" w14:textId="7D700E7E" w:rsidR="372FCEE4" w:rsidRDefault="372FCEE4" w:rsidP="72ECAA1A">
      <w:proofErr w:type="spellStart"/>
      <w:r>
        <w:t>Navigacijom</w:t>
      </w:r>
      <w:proofErr w:type="spellEnd"/>
      <w:r>
        <w:t xml:space="preserve"> do </w:t>
      </w:r>
      <w:proofErr w:type="spellStart"/>
      <w:r>
        <w:t>željenog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događaja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72ECAA1A">
        <w:rPr>
          <w:i/>
          <w:iCs/>
        </w:rPr>
        <w:t>General</w:t>
      </w:r>
      <w:r w:rsidRPr="72ECAA1A">
        <w:t xml:space="preserve"> </w:t>
      </w:r>
      <w:proofErr w:type="spellStart"/>
      <w:r w:rsidRPr="72ECAA1A">
        <w:t>stranice</w:t>
      </w:r>
      <w:proofErr w:type="spellEnd"/>
      <w:r w:rsidRPr="72ECAA1A">
        <w:t xml:space="preserve">, I </w:t>
      </w:r>
      <w:proofErr w:type="spellStart"/>
      <w:r w:rsidRPr="72ECAA1A">
        <w:t>odabirom</w:t>
      </w:r>
      <w:proofErr w:type="spellEnd"/>
      <w:r w:rsidRPr="72ECAA1A">
        <w:t xml:space="preserve"> </w:t>
      </w:r>
      <w:proofErr w:type="spellStart"/>
      <w:r w:rsidRPr="72ECAA1A">
        <w:t>opcije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Zvanićna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obaveštenja</w:t>
      </w:r>
      <w:proofErr w:type="spellEnd"/>
      <w:r w:rsidRPr="72ECAA1A">
        <w:t xml:space="preserve">, </w:t>
      </w:r>
      <w:proofErr w:type="spellStart"/>
      <w:r w:rsidRPr="72ECAA1A">
        <w:t>članu</w:t>
      </w:r>
      <w:proofErr w:type="spellEnd"/>
      <w:r w:rsidRPr="72ECAA1A">
        <w:t xml:space="preserve"> koji je deo </w:t>
      </w:r>
      <w:proofErr w:type="spellStart"/>
      <w:r w:rsidRPr="72ECAA1A">
        <w:t>tima</w:t>
      </w:r>
      <w:proofErr w:type="spellEnd"/>
      <w:r w:rsidRPr="72ECAA1A">
        <w:t xml:space="preserve"> </w:t>
      </w:r>
      <w:proofErr w:type="spellStart"/>
      <w:r w:rsidRPr="72ECAA1A">
        <w:t>ali</w:t>
      </w:r>
      <w:proofErr w:type="spellEnd"/>
      <w:r w:rsidRPr="72ECAA1A">
        <w:t xml:space="preserve"> </w:t>
      </w:r>
      <w:proofErr w:type="spellStart"/>
      <w:r w:rsidRPr="72ECAA1A">
        <w:t>nije</w:t>
      </w:r>
      <w:proofErr w:type="spellEnd"/>
      <w:r w:rsidRPr="72ECAA1A">
        <w:t xml:space="preserve"> </w:t>
      </w:r>
      <w:proofErr w:type="spellStart"/>
      <w:r w:rsidRPr="72ECAA1A">
        <w:t>nadležan</w:t>
      </w:r>
      <w:proofErr w:type="spellEnd"/>
      <w:r w:rsidRPr="72ECAA1A">
        <w:t xml:space="preserve"> za </w:t>
      </w:r>
      <w:proofErr w:type="spellStart"/>
      <w:r w:rsidRPr="72ECAA1A">
        <w:t>tim</w:t>
      </w:r>
      <w:proofErr w:type="spellEnd"/>
      <w:r w:rsidRPr="72ECAA1A">
        <w:t xml:space="preserve"> se </w:t>
      </w:r>
      <w:proofErr w:type="spellStart"/>
      <w:r w:rsidRPr="72ECAA1A">
        <w:t>prikazuje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ONapravi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zahtev</w:t>
      </w:r>
      <w:proofErr w:type="spellEnd"/>
      <w:r w:rsidRPr="72ECAA1A">
        <w:rPr>
          <w:i/>
          <w:iCs/>
        </w:rPr>
        <w:t xml:space="preserve"> za </w:t>
      </w:r>
      <w:proofErr w:type="spellStart"/>
      <w:r w:rsidRPr="72ECAA1A">
        <w:rPr>
          <w:i/>
          <w:iCs/>
        </w:rPr>
        <w:t>objavu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novog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obaveštenj</w:t>
      </w:r>
      <w:r w:rsidR="2092084A" w:rsidRPr="72ECAA1A">
        <w:rPr>
          <w:i/>
          <w:iCs/>
        </w:rPr>
        <w:t>a</w:t>
      </w:r>
      <w:proofErr w:type="spellEnd"/>
      <w:r w:rsidRPr="72ECAA1A">
        <w:rPr>
          <w:i/>
          <w:iCs/>
        </w:rPr>
        <w:t xml:space="preserve">. </w:t>
      </w:r>
      <w:proofErr w:type="spellStart"/>
      <w:r w:rsidRPr="72ECAA1A">
        <w:t>Klikom</w:t>
      </w:r>
      <w:proofErr w:type="spellEnd"/>
      <w:r w:rsidRPr="72ECAA1A">
        <w:t xml:space="preserve"> </w:t>
      </w:r>
      <w:proofErr w:type="spellStart"/>
      <w:r w:rsidRPr="72ECAA1A">
        <w:t>na</w:t>
      </w:r>
      <w:proofErr w:type="spellEnd"/>
      <w:r w:rsidRPr="72ECAA1A">
        <w:t xml:space="preserve"> </w:t>
      </w:r>
      <w:proofErr w:type="spellStart"/>
      <w:r w:rsidRPr="72ECAA1A">
        <w:t>ovo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, </w:t>
      </w:r>
      <w:proofErr w:type="spellStart"/>
      <w:r w:rsidRPr="72ECAA1A">
        <w:t>otvara</w:t>
      </w:r>
      <w:proofErr w:type="spellEnd"/>
      <w:r w:rsidRPr="72ECAA1A">
        <w:t xml:space="preserve"> se </w:t>
      </w:r>
      <w:proofErr w:type="spellStart"/>
      <w:r w:rsidRPr="72ECAA1A">
        <w:t>dijalog</w:t>
      </w:r>
      <w:proofErr w:type="spellEnd"/>
      <w:r w:rsidRPr="72ECAA1A">
        <w:t xml:space="preserve"> za </w:t>
      </w:r>
      <w:proofErr w:type="spellStart"/>
      <w:r w:rsidR="1AAFA408" w:rsidRPr="72ECAA1A">
        <w:t>zahtev</w:t>
      </w:r>
      <w:proofErr w:type="spellEnd"/>
      <w:r w:rsidR="1AAFA408" w:rsidRPr="72ECAA1A">
        <w:t xml:space="preserve"> za </w:t>
      </w:r>
      <w:proofErr w:type="spellStart"/>
      <w:r w:rsidR="1AAFA408" w:rsidRPr="72ECAA1A">
        <w:t>objavu</w:t>
      </w:r>
      <w:proofErr w:type="spellEnd"/>
      <w:r w:rsidR="1AAFA408" w:rsidRPr="72ECAA1A">
        <w:t xml:space="preserve"> </w:t>
      </w:r>
      <w:proofErr w:type="spellStart"/>
      <w:r w:rsidRPr="72ECAA1A">
        <w:t>zvanično</w:t>
      </w:r>
      <w:r w:rsidR="63D4EE8B" w:rsidRPr="72ECAA1A">
        <w:t>g</w:t>
      </w:r>
      <w:proofErr w:type="spellEnd"/>
      <w:r w:rsidRPr="72ECAA1A">
        <w:t xml:space="preserve"> </w:t>
      </w:r>
      <w:proofErr w:type="spellStart"/>
      <w:r w:rsidRPr="72ECAA1A">
        <w:t>obaveštenja</w:t>
      </w:r>
      <w:proofErr w:type="spellEnd"/>
      <w:r w:rsidRPr="72ECAA1A">
        <w:t xml:space="preserve">, </w:t>
      </w:r>
      <w:proofErr w:type="spellStart"/>
      <w:r w:rsidRPr="72ECAA1A">
        <w:t>sa</w:t>
      </w:r>
      <w:proofErr w:type="spellEnd"/>
      <w:r w:rsidRPr="72ECAA1A">
        <w:t xml:space="preserve"> </w:t>
      </w:r>
      <w:proofErr w:type="spellStart"/>
      <w:r w:rsidRPr="72ECAA1A">
        <w:t>poljima</w:t>
      </w:r>
      <w:proofErr w:type="spellEnd"/>
      <w:r w:rsidRPr="72ECAA1A">
        <w:t xml:space="preserve"> za </w:t>
      </w:r>
      <w:proofErr w:type="spellStart"/>
      <w:r w:rsidRPr="72ECAA1A">
        <w:t>naslov</w:t>
      </w:r>
      <w:proofErr w:type="spellEnd"/>
      <w:r w:rsidRPr="72ECAA1A">
        <w:t xml:space="preserve"> I </w:t>
      </w:r>
      <w:proofErr w:type="spellStart"/>
      <w:r w:rsidRPr="72ECAA1A">
        <w:t>sadržaj</w:t>
      </w:r>
      <w:proofErr w:type="spellEnd"/>
      <w:r w:rsidRPr="72ECAA1A">
        <w:t xml:space="preserve"> </w:t>
      </w:r>
      <w:proofErr w:type="spellStart"/>
      <w:r w:rsidRPr="72ECAA1A">
        <w:t>obaveštenja</w:t>
      </w:r>
      <w:proofErr w:type="spellEnd"/>
      <w:r w:rsidRPr="72ECAA1A">
        <w:t xml:space="preserve">. Ova </w:t>
      </w:r>
      <w:proofErr w:type="spellStart"/>
      <w:r w:rsidRPr="72ECAA1A">
        <w:t>polja</w:t>
      </w:r>
      <w:proofErr w:type="spellEnd"/>
      <w:r w:rsidRPr="72ECAA1A">
        <w:t xml:space="preserve"> </w:t>
      </w:r>
      <w:proofErr w:type="spellStart"/>
      <w:r w:rsidRPr="72ECAA1A">
        <w:t>su</w:t>
      </w:r>
      <w:proofErr w:type="spellEnd"/>
      <w:r w:rsidRPr="72ECAA1A">
        <w:t xml:space="preserve"> </w:t>
      </w:r>
      <w:proofErr w:type="spellStart"/>
      <w:r w:rsidRPr="72ECAA1A">
        <w:t>obavezna</w:t>
      </w:r>
      <w:proofErr w:type="spellEnd"/>
      <w:r w:rsidRPr="72ECAA1A">
        <w:t xml:space="preserve">. </w:t>
      </w:r>
      <w:proofErr w:type="spellStart"/>
      <w:r w:rsidRPr="72ECAA1A">
        <w:t>Klikom</w:t>
      </w:r>
      <w:proofErr w:type="spellEnd"/>
      <w:r w:rsidRPr="72ECAA1A">
        <w:t xml:space="preserve"> </w:t>
      </w:r>
      <w:proofErr w:type="spellStart"/>
      <w:r w:rsidRPr="72ECAA1A">
        <w:t>na</w:t>
      </w:r>
      <w:proofErr w:type="spellEnd"/>
      <w:r w:rsidRPr="72ECAA1A">
        <w:t xml:space="preserve"> </w:t>
      </w:r>
      <w:proofErr w:type="spellStart"/>
      <w:r w:rsidRPr="72ECAA1A">
        <w:t>dugme</w:t>
      </w:r>
      <w:proofErr w:type="spellEnd"/>
      <w:r w:rsidRPr="72ECAA1A">
        <w:t xml:space="preserve"> </w:t>
      </w:r>
      <w:proofErr w:type="spellStart"/>
      <w:r w:rsidRPr="72ECAA1A">
        <w:rPr>
          <w:i/>
          <w:iCs/>
        </w:rPr>
        <w:t>Objavi</w:t>
      </w:r>
      <w:proofErr w:type="spellEnd"/>
      <w:r w:rsidRPr="72ECAA1A">
        <w:t xml:space="preserve"> </w:t>
      </w:r>
      <w:proofErr w:type="spellStart"/>
      <w:r w:rsidR="031135DC" w:rsidRPr="72ECAA1A">
        <w:t>pravi</w:t>
      </w:r>
      <w:proofErr w:type="spellEnd"/>
      <w:r w:rsidR="031135DC" w:rsidRPr="72ECAA1A">
        <w:t xml:space="preserve"> se </w:t>
      </w:r>
      <w:proofErr w:type="spellStart"/>
      <w:r w:rsidR="031135DC" w:rsidRPr="72ECAA1A">
        <w:t>zahtev</w:t>
      </w:r>
      <w:proofErr w:type="spellEnd"/>
      <w:r w:rsidR="031135DC" w:rsidRPr="72ECAA1A">
        <w:t xml:space="preserve"> za </w:t>
      </w:r>
      <w:proofErr w:type="spellStart"/>
      <w:r w:rsidR="031135DC" w:rsidRPr="72ECAA1A">
        <w:t>objavu</w:t>
      </w:r>
      <w:proofErr w:type="spellEnd"/>
      <w:r w:rsidR="031135DC" w:rsidRPr="72ECAA1A">
        <w:t xml:space="preserve"> </w:t>
      </w:r>
      <w:proofErr w:type="spellStart"/>
      <w:r w:rsidR="031135DC" w:rsidRPr="72ECAA1A">
        <w:t>zvaničnog</w:t>
      </w:r>
      <w:proofErr w:type="spellEnd"/>
      <w:r w:rsidR="031135DC" w:rsidRPr="72ECAA1A">
        <w:t xml:space="preserve"> </w:t>
      </w:r>
      <w:proofErr w:type="spellStart"/>
      <w:r w:rsidR="031135DC" w:rsidRPr="72ECAA1A">
        <w:t>obaveštenja</w:t>
      </w:r>
      <w:proofErr w:type="spellEnd"/>
      <w:r w:rsidR="031135DC" w:rsidRPr="72ECAA1A">
        <w:t xml:space="preserve"> u </w:t>
      </w:r>
      <w:proofErr w:type="spellStart"/>
      <w:r w:rsidR="031135DC" w:rsidRPr="72ECAA1A">
        <w:t>izabranom</w:t>
      </w:r>
      <w:proofErr w:type="spellEnd"/>
      <w:r w:rsidR="031135DC" w:rsidRPr="72ECAA1A">
        <w:t xml:space="preserve"> </w:t>
      </w:r>
      <w:proofErr w:type="spellStart"/>
      <w:r w:rsidR="031135DC" w:rsidRPr="72ECAA1A">
        <w:t>timu</w:t>
      </w:r>
      <w:proofErr w:type="spellEnd"/>
      <w:r w:rsidR="031135DC" w:rsidRPr="72ECAA1A">
        <w:t xml:space="preserve">. Ovi </w:t>
      </w:r>
      <w:proofErr w:type="spellStart"/>
      <w:r w:rsidR="031135DC" w:rsidRPr="72ECAA1A">
        <w:t>zahtevi</w:t>
      </w:r>
      <w:proofErr w:type="spellEnd"/>
      <w:r w:rsidR="031135DC" w:rsidRPr="72ECAA1A">
        <w:t xml:space="preserve"> </w:t>
      </w:r>
      <w:proofErr w:type="spellStart"/>
      <w:r w:rsidR="031135DC" w:rsidRPr="72ECAA1A">
        <w:t>su</w:t>
      </w:r>
      <w:proofErr w:type="spellEnd"/>
      <w:r w:rsidR="031135DC" w:rsidRPr="72ECAA1A">
        <w:t xml:space="preserve"> </w:t>
      </w:r>
      <w:proofErr w:type="spellStart"/>
      <w:r w:rsidR="031135DC" w:rsidRPr="72ECAA1A">
        <w:t>vidljivi</w:t>
      </w:r>
      <w:proofErr w:type="spellEnd"/>
      <w:r w:rsidR="031135DC" w:rsidRPr="72ECAA1A">
        <w:t xml:space="preserve"> </w:t>
      </w:r>
      <w:proofErr w:type="spellStart"/>
      <w:r w:rsidR="031135DC" w:rsidRPr="72ECAA1A">
        <w:t>samo</w:t>
      </w:r>
      <w:proofErr w:type="spellEnd"/>
      <w:r w:rsidR="031135DC" w:rsidRPr="72ECAA1A">
        <w:t xml:space="preserve"> </w:t>
      </w:r>
      <w:proofErr w:type="spellStart"/>
      <w:r w:rsidR="031135DC" w:rsidRPr="72ECAA1A">
        <w:t>članovima</w:t>
      </w:r>
      <w:proofErr w:type="spellEnd"/>
      <w:r w:rsidR="031135DC" w:rsidRPr="72ECAA1A">
        <w:t xml:space="preserve"> koji </w:t>
      </w:r>
      <w:proofErr w:type="spellStart"/>
      <w:r w:rsidR="031135DC" w:rsidRPr="72ECAA1A">
        <w:t>su</w:t>
      </w:r>
      <w:proofErr w:type="spellEnd"/>
      <w:r w:rsidR="031135DC" w:rsidRPr="72ECAA1A">
        <w:t xml:space="preserve"> </w:t>
      </w:r>
      <w:proofErr w:type="spellStart"/>
      <w:r w:rsidR="031135DC" w:rsidRPr="72ECAA1A">
        <w:t>nadležni</w:t>
      </w:r>
      <w:proofErr w:type="spellEnd"/>
      <w:r w:rsidR="031135DC" w:rsidRPr="72ECAA1A">
        <w:t xml:space="preserve"> za </w:t>
      </w:r>
      <w:proofErr w:type="spellStart"/>
      <w:r w:rsidR="031135DC" w:rsidRPr="72ECAA1A">
        <w:t>tim.</w:t>
      </w:r>
      <w:proofErr w:type="spellEnd"/>
      <w:r w:rsidR="031135DC" w:rsidRPr="72ECAA1A">
        <w:t xml:space="preserve"> </w:t>
      </w:r>
      <w:proofErr w:type="spellStart"/>
      <w:r w:rsidR="031135DC" w:rsidRPr="72ECAA1A">
        <w:t>Zahtevi</w:t>
      </w:r>
      <w:proofErr w:type="spellEnd"/>
      <w:r w:rsidR="031135DC" w:rsidRPr="72ECAA1A">
        <w:t xml:space="preserve"> </w:t>
      </w:r>
      <w:r w:rsidR="25F76AC8" w:rsidRPr="72ECAA1A">
        <w:t xml:space="preserve">se </w:t>
      </w:r>
      <w:proofErr w:type="spellStart"/>
      <w:r w:rsidR="25F76AC8" w:rsidRPr="72ECAA1A">
        <w:t>nalaze</w:t>
      </w:r>
      <w:proofErr w:type="spellEnd"/>
      <w:r w:rsidR="25F76AC8" w:rsidRPr="72ECAA1A">
        <w:t xml:space="preserve"> u </w:t>
      </w:r>
      <w:proofErr w:type="spellStart"/>
      <w:r w:rsidR="25F76AC8" w:rsidRPr="72ECAA1A">
        <w:t>listi</w:t>
      </w:r>
      <w:proofErr w:type="spellEnd"/>
      <w:r w:rsidR="25F76AC8" w:rsidRPr="72ECAA1A">
        <w:t xml:space="preserve"> </w:t>
      </w:r>
      <w:proofErr w:type="spellStart"/>
      <w:r w:rsidR="25F76AC8" w:rsidRPr="72ECAA1A">
        <w:t>gde</w:t>
      </w:r>
      <w:proofErr w:type="spellEnd"/>
      <w:r w:rsidR="25F76AC8" w:rsidRPr="72ECAA1A">
        <w:t xml:space="preserve"> </w:t>
      </w:r>
      <w:proofErr w:type="spellStart"/>
      <w:r w:rsidR="25F76AC8" w:rsidRPr="72ECAA1A">
        <w:t>su</w:t>
      </w:r>
      <w:proofErr w:type="spellEnd"/>
      <w:r w:rsidR="25F76AC8" w:rsidRPr="72ECAA1A">
        <w:t xml:space="preserve"> I </w:t>
      </w:r>
      <w:proofErr w:type="spellStart"/>
      <w:r w:rsidR="25F76AC8" w:rsidRPr="72ECAA1A">
        <w:t>objavljena</w:t>
      </w:r>
      <w:proofErr w:type="spellEnd"/>
      <w:r w:rsidR="25F76AC8" w:rsidRPr="72ECAA1A">
        <w:t xml:space="preserve"> </w:t>
      </w:r>
      <w:proofErr w:type="spellStart"/>
      <w:r w:rsidR="25F76AC8" w:rsidRPr="72ECAA1A">
        <w:t>obaveštenja</w:t>
      </w:r>
      <w:proofErr w:type="spellEnd"/>
      <w:r w:rsidR="25F76AC8" w:rsidRPr="72ECAA1A">
        <w:t xml:space="preserve"> I </w:t>
      </w:r>
      <w:proofErr w:type="spellStart"/>
      <w:r w:rsidR="25F76AC8" w:rsidRPr="72ECAA1A">
        <w:t>imaju</w:t>
      </w:r>
      <w:proofErr w:type="spellEnd"/>
      <w:r w:rsidR="25F76AC8" w:rsidRPr="72ECAA1A">
        <w:t xml:space="preserve"> </w:t>
      </w:r>
      <w:proofErr w:type="spellStart"/>
      <w:r w:rsidR="25F76AC8" w:rsidRPr="72ECAA1A">
        <w:t>opcije</w:t>
      </w:r>
      <w:proofErr w:type="spellEnd"/>
      <w:r w:rsidR="25F76AC8" w:rsidRPr="72ECAA1A">
        <w:t xml:space="preserve"> </w:t>
      </w:r>
      <w:proofErr w:type="spellStart"/>
      <w:r w:rsidR="25F76AC8" w:rsidRPr="72ECAA1A">
        <w:rPr>
          <w:i/>
          <w:iCs/>
        </w:rPr>
        <w:t>Prihvati</w:t>
      </w:r>
      <w:proofErr w:type="spellEnd"/>
      <w:r w:rsidR="25F76AC8" w:rsidRPr="72ECAA1A">
        <w:rPr>
          <w:i/>
          <w:iCs/>
        </w:rPr>
        <w:t xml:space="preserve"> </w:t>
      </w:r>
      <w:r w:rsidR="25F76AC8" w:rsidRPr="72ECAA1A">
        <w:t xml:space="preserve">I </w:t>
      </w:r>
      <w:proofErr w:type="spellStart"/>
      <w:r w:rsidR="13118B6A" w:rsidRPr="72ECAA1A">
        <w:rPr>
          <w:i/>
          <w:iCs/>
        </w:rPr>
        <w:t>Odbij</w:t>
      </w:r>
      <w:proofErr w:type="spellEnd"/>
      <w:r w:rsidR="13118B6A" w:rsidRPr="72ECAA1A">
        <w:t xml:space="preserve">. </w:t>
      </w:r>
      <w:proofErr w:type="spellStart"/>
      <w:r w:rsidR="13118B6A" w:rsidRPr="72ECAA1A">
        <w:t>Klikom</w:t>
      </w:r>
      <w:proofErr w:type="spellEnd"/>
      <w:r w:rsidR="13118B6A" w:rsidRPr="72ECAA1A">
        <w:t xml:space="preserve"> </w:t>
      </w:r>
      <w:proofErr w:type="spellStart"/>
      <w:r w:rsidR="13118B6A" w:rsidRPr="72ECAA1A">
        <w:t>na</w:t>
      </w:r>
      <w:proofErr w:type="spellEnd"/>
      <w:r w:rsidR="13118B6A" w:rsidRPr="72ECAA1A">
        <w:t xml:space="preserve"> </w:t>
      </w:r>
      <w:proofErr w:type="spellStart"/>
      <w:r w:rsidR="13118B6A" w:rsidRPr="72ECAA1A">
        <w:t>opciju</w:t>
      </w:r>
      <w:proofErr w:type="spellEnd"/>
      <w:r w:rsidR="13118B6A" w:rsidRPr="72ECAA1A">
        <w:t xml:space="preserve"> </w:t>
      </w:r>
      <w:proofErr w:type="spellStart"/>
      <w:r w:rsidR="13118B6A" w:rsidRPr="72ECAA1A">
        <w:rPr>
          <w:i/>
          <w:iCs/>
        </w:rPr>
        <w:t>Prihvati</w:t>
      </w:r>
      <w:proofErr w:type="spellEnd"/>
      <w:r w:rsidR="13118B6A" w:rsidRPr="72ECAA1A">
        <w:t xml:space="preserve">, </w:t>
      </w:r>
      <w:proofErr w:type="spellStart"/>
      <w:r w:rsidR="13118B6A" w:rsidRPr="72ECAA1A">
        <w:t>zahtev</w:t>
      </w:r>
      <w:proofErr w:type="spellEnd"/>
      <w:r w:rsidR="13118B6A" w:rsidRPr="72ECAA1A">
        <w:t xml:space="preserve"> </w:t>
      </w:r>
      <w:proofErr w:type="spellStart"/>
      <w:r w:rsidR="13118B6A" w:rsidRPr="72ECAA1A">
        <w:t>postaje</w:t>
      </w:r>
      <w:proofErr w:type="spellEnd"/>
      <w:r w:rsidR="13118B6A" w:rsidRPr="72ECAA1A">
        <w:t xml:space="preserve"> </w:t>
      </w:r>
      <w:proofErr w:type="spellStart"/>
      <w:r w:rsidR="13118B6A" w:rsidRPr="72ECAA1A">
        <w:t>svima</w:t>
      </w:r>
      <w:proofErr w:type="spellEnd"/>
      <w:r w:rsidR="13118B6A" w:rsidRPr="72ECAA1A">
        <w:t xml:space="preserve"> </w:t>
      </w:r>
      <w:proofErr w:type="spellStart"/>
      <w:r w:rsidR="13118B6A" w:rsidRPr="72ECAA1A">
        <w:t>vidljiv</w:t>
      </w:r>
      <w:proofErr w:type="spellEnd"/>
      <w:r w:rsidR="13118B6A" w:rsidRPr="72ECAA1A">
        <w:t xml:space="preserve"> </w:t>
      </w:r>
      <w:proofErr w:type="spellStart"/>
      <w:r w:rsidR="13118B6A" w:rsidRPr="72ECAA1A">
        <w:t>kao</w:t>
      </w:r>
      <w:proofErr w:type="spellEnd"/>
      <w:r w:rsidR="13118B6A" w:rsidRPr="72ECAA1A">
        <w:t xml:space="preserve"> </w:t>
      </w:r>
      <w:proofErr w:type="spellStart"/>
      <w:r w:rsidR="13118B6A" w:rsidRPr="72ECAA1A">
        <w:t>obično</w:t>
      </w:r>
      <w:proofErr w:type="spellEnd"/>
      <w:r w:rsidR="13118B6A" w:rsidRPr="72ECAA1A">
        <w:t xml:space="preserve"> </w:t>
      </w:r>
      <w:proofErr w:type="spellStart"/>
      <w:r w:rsidR="13118B6A" w:rsidRPr="72ECAA1A">
        <w:t>zvanično</w:t>
      </w:r>
      <w:proofErr w:type="spellEnd"/>
      <w:r w:rsidR="13118B6A" w:rsidRPr="72ECAA1A">
        <w:t xml:space="preserve"> </w:t>
      </w:r>
      <w:proofErr w:type="spellStart"/>
      <w:r w:rsidR="13118B6A" w:rsidRPr="72ECAA1A">
        <w:t>obaveštenje</w:t>
      </w:r>
      <w:proofErr w:type="spellEnd"/>
      <w:r w:rsidR="13118B6A" w:rsidRPr="72ECAA1A">
        <w:t>.</w:t>
      </w:r>
    </w:p>
    <w:p w14:paraId="7CBE0223" w14:textId="13F4D89C" w:rsidR="13118B6A" w:rsidRDefault="13118B6A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3C48CC" wp14:editId="54DCD48D">
            <wp:extent cx="2114550" cy="4410106"/>
            <wp:effectExtent l="0" t="0" r="0" b="0"/>
            <wp:docPr id="501260700" name="Picture 50126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F29A" w14:textId="3961BDA1" w:rsidR="00D37273" w:rsidRDefault="00D37273" w:rsidP="133980A4">
      <w:pPr>
        <w:ind w:left="432"/>
      </w:pPr>
    </w:p>
    <w:p w14:paraId="1D3D92AB" w14:textId="19EA047E" w:rsidR="00D37273" w:rsidRDefault="13118B6A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44 – Dugme za objavu zahteva za zvanično obaveštenje</w:t>
      </w:r>
    </w:p>
    <w:p w14:paraId="67CDB15A" w14:textId="0733C60D" w:rsidR="00D37273" w:rsidRDefault="00D37273" w:rsidP="72ECAA1A">
      <w:pPr>
        <w:ind w:left="432"/>
        <w:jc w:val="center"/>
        <w:rPr>
          <w:highlight w:val="yellow"/>
          <w:lang w:val="sr-Latn-RS"/>
        </w:rPr>
      </w:pPr>
    </w:p>
    <w:p w14:paraId="364D8A59" w14:textId="55273BC4" w:rsidR="00D37273" w:rsidRDefault="48157278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FC2962A" wp14:editId="703728C7">
            <wp:extent cx="2114550" cy="4400550"/>
            <wp:effectExtent l="0" t="0" r="0" b="0"/>
            <wp:docPr id="924551762" name="Picture 92455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401D" w14:textId="42F8FEBF" w:rsidR="00D37273" w:rsidRDefault="00D37273" w:rsidP="133980A4">
      <w:pPr>
        <w:ind w:left="432"/>
      </w:pPr>
    </w:p>
    <w:p w14:paraId="2BC572D3" w14:textId="6CFFED8A" w:rsidR="00D37273" w:rsidRDefault="00D37273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</w:t>
      </w:r>
      <w:r w:rsidR="038E2905" w:rsidRPr="72ECAA1A">
        <w:rPr>
          <w:lang w:val="sr-Latn-RS"/>
        </w:rPr>
        <w:t>45</w:t>
      </w:r>
      <w:r w:rsidRPr="72ECAA1A">
        <w:rPr>
          <w:lang w:val="sr-Latn-RS"/>
        </w:rPr>
        <w:t xml:space="preserve"> – </w:t>
      </w:r>
      <w:r w:rsidR="17E1B5FA" w:rsidRPr="72ECAA1A">
        <w:rPr>
          <w:lang w:val="sr-Latn-RS"/>
        </w:rPr>
        <w:t>Dijalog za objavu zahteva za zvanično obaveštenje</w:t>
      </w:r>
    </w:p>
    <w:p w14:paraId="2F404167" w14:textId="5D6298EB" w:rsidR="17E1B5FA" w:rsidRDefault="17E1B5FA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B014A19" wp14:editId="527411A5">
            <wp:extent cx="2057400" cy="4400550"/>
            <wp:effectExtent l="0" t="0" r="0" b="0"/>
            <wp:docPr id="1432083085" name="Picture 143208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5877" w14:textId="4B3F896D" w:rsidR="17E1B5FA" w:rsidRDefault="17E1B5FA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46 – Zahtev za objavu zvaničnog obaveštenja</w:t>
      </w:r>
    </w:p>
    <w:p w14:paraId="35C8AB24" w14:textId="43DAC05C" w:rsidR="72ECAA1A" w:rsidRDefault="72ECAA1A" w:rsidP="72ECAA1A">
      <w:pPr>
        <w:ind w:left="432"/>
        <w:jc w:val="center"/>
        <w:rPr>
          <w:lang w:val="sr-Latn-RS"/>
        </w:rPr>
      </w:pPr>
    </w:p>
    <w:p w14:paraId="50D2DDC5" w14:textId="77777777" w:rsidR="00D37273" w:rsidRDefault="00D37273" w:rsidP="133980A4">
      <w:pPr>
        <w:ind w:left="432"/>
        <w:jc w:val="center"/>
        <w:rPr>
          <w:highlight w:val="yellow"/>
          <w:lang w:val="sr-Latn-RS"/>
        </w:rPr>
      </w:pPr>
    </w:p>
    <w:p w14:paraId="4492B598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4B4D58B1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71505B49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32CAE952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2D65B48C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31CC3CD2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03461597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32B6F868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30646A41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174CFA23" w14:textId="77777777" w:rsidR="00D37273" w:rsidRDefault="00D37273" w:rsidP="133980A4">
      <w:pPr>
        <w:ind w:left="432"/>
        <w:rPr>
          <w:highlight w:val="yellow"/>
          <w:lang w:val="sr-Latn-RS"/>
        </w:rPr>
      </w:pPr>
    </w:p>
    <w:p w14:paraId="15C89C3F" w14:textId="27182FC4" w:rsidR="72ECAA1A" w:rsidRDefault="72ECAA1A" w:rsidP="72ECAA1A">
      <w:pPr>
        <w:ind w:left="432"/>
        <w:rPr>
          <w:highlight w:val="yellow"/>
          <w:lang w:val="sr-Latn-RS"/>
        </w:rPr>
      </w:pPr>
    </w:p>
    <w:p w14:paraId="2308CAFB" w14:textId="1BFEC8C9" w:rsidR="7205EDAD" w:rsidRDefault="7205EDAD" w:rsidP="72ECAA1A">
      <w:pPr>
        <w:pStyle w:val="Heading1"/>
        <w:rPr>
          <w:lang w:val="sr-Latn-RS"/>
        </w:rPr>
      </w:pPr>
      <w:bookmarkStart w:id="38" w:name="_Toc137243942"/>
      <w:r w:rsidRPr="72ECAA1A">
        <w:rPr>
          <w:lang w:val="sr-Latn-RS"/>
        </w:rPr>
        <w:t>Ažuriranje informacija o događaju</w:t>
      </w:r>
      <w:bookmarkEnd w:id="38"/>
    </w:p>
    <w:p w14:paraId="33A4036E" w14:textId="766462CF" w:rsidR="39222E00" w:rsidRDefault="39222E00" w:rsidP="72ECAA1A">
      <w:pPr>
        <w:rPr>
          <w:lang w:val="sr-Latn-RS"/>
        </w:rPr>
      </w:pPr>
      <w:r w:rsidRPr="72ECAA1A">
        <w:rPr>
          <w:lang w:val="sr-Latn-RS"/>
        </w:rPr>
        <w:t xml:space="preserve">Glavni organizator događaja i </w:t>
      </w:r>
      <w:r w:rsidR="3F88C464" w:rsidRPr="72ECAA1A">
        <w:rPr>
          <w:lang w:val="sr-Latn-RS"/>
        </w:rPr>
        <w:t xml:space="preserve">predsednik organizacije u stranici sa informacijama o događaju imaju opciju </w:t>
      </w:r>
      <w:r w:rsidR="3F88C464" w:rsidRPr="72ECAA1A">
        <w:rPr>
          <w:i/>
          <w:iCs/>
          <w:lang w:val="sr-Latn-RS"/>
        </w:rPr>
        <w:t>Edit</w:t>
      </w:r>
      <w:r w:rsidR="3F88C464" w:rsidRPr="72ECAA1A">
        <w:rPr>
          <w:lang w:val="sr-Latn-RS"/>
        </w:rPr>
        <w:t xml:space="preserve">. Klikom na tu opciju se otvara dijalog za promenu informacija o događaju. </w:t>
      </w:r>
      <w:r w:rsidR="36F02A85" w:rsidRPr="72ECAA1A">
        <w:rPr>
          <w:lang w:val="sr-Latn-RS"/>
        </w:rPr>
        <w:t xml:space="preserve">Dijalog sadrži polje za informacije o događaju i dugmiće </w:t>
      </w:r>
      <w:r w:rsidR="36F02A85" w:rsidRPr="72ECAA1A">
        <w:rPr>
          <w:i/>
          <w:iCs/>
          <w:lang w:val="sr-Latn-RS"/>
        </w:rPr>
        <w:t xml:space="preserve">Odustani </w:t>
      </w:r>
      <w:r w:rsidR="36F02A85" w:rsidRPr="72ECAA1A">
        <w:rPr>
          <w:lang w:val="sr-Latn-RS"/>
        </w:rPr>
        <w:t xml:space="preserve">i </w:t>
      </w:r>
      <w:r w:rsidR="36F02A85" w:rsidRPr="72ECAA1A">
        <w:rPr>
          <w:i/>
          <w:iCs/>
          <w:lang w:val="sr-Latn-RS"/>
        </w:rPr>
        <w:t xml:space="preserve">Sačuvaj. </w:t>
      </w:r>
      <w:r w:rsidR="36F02A85" w:rsidRPr="72ECAA1A">
        <w:rPr>
          <w:lang w:val="sr-Latn-RS"/>
        </w:rPr>
        <w:t xml:space="preserve">Klikom na dugme </w:t>
      </w:r>
      <w:r w:rsidR="36F02A85" w:rsidRPr="72ECAA1A">
        <w:rPr>
          <w:i/>
          <w:iCs/>
          <w:lang w:val="sr-Latn-RS"/>
        </w:rPr>
        <w:t>Sačuvaj</w:t>
      </w:r>
      <w:r w:rsidR="36F02A85" w:rsidRPr="72ECAA1A">
        <w:rPr>
          <w:lang w:val="sr-Latn-RS"/>
        </w:rPr>
        <w:t xml:space="preserve"> se čuvaju promene u informacijama o događaju koje su napravljene.</w:t>
      </w:r>
    </w:p>
    <w:p w14:paraId="112836A5" w14:textId="0E90530D" w:rsidR="01DE0A5D" w:rsidRDefault="01DE0A5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19306DB3" wp14:editId="01B1BB78">
            <wp:extent cx="2114550" cy="4400550"/>
            <wp:effectExtent l="0" t="0" r="0" b="0"/>
            <wp:docPr id="201182506" name="Picture 20118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A291" w14:textId="78B051F6" w:rsidR="72ECAA1A" w:rsidRDefault="72ECAA1A" w:rsidP="72ECAA1A">
      <w:pPr>
        <w:rPr>
          <w:highlight w:val="yellow"/>
          <w:lang w:val="sr-Latn-RS"/>
        </w:rPr>
      </w:pPr>
    </w:p>
    <w:p w14:paraId="70C20C97" w14:textId="1A3FAAD4" w:rsidR="01DE0A5D" w:rsidRDefault="01DE0A5D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47 – Dugme za promenu informacija o događaju</w:t>
      </w:r>
    </w:p>
    <w:p w14:paraId="65F5E277" w14:textId="25FB3920" w:rsidR="01DE0A5D" w:rsidRDefault="01DE0A5D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A45BFAC" wp14:editId="6B58AABE">
            <wp:extent cx="2114550" cy="4391040"/>
            <wp:effectExtent l="0" t="0" r="0" b="0"/>
            <wp:docPr id="1448015972" name="Picture 144801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2D61" w14:textId="6B4B61A4" w:rsidR="01DE0A5D" w:rsidRDefault="01DE0A5D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48 – Dijalog za promenu informacija o događaju</w:t>
      </w:r>
    </w:p>
    <w:p w14:paraId="58E5CD54" w14:textId="4C9CBFFB" w:rsidR="72ECAA1A" w:rsidRDefault="72ECAA1A" w:rsidP="72ECAA1A">
      <w:pPr>
        <w:ind w:left="432"/>
        <w:jc w:val="center"/>
        <w:rPr>
          <w:lang w:val="sr-Latn-RS"/>
        </w:rPr>
      </w:pPr>
    </w:p>
    <w:p w14:paraId="5969A046" w14:textId="30C59FB7" w:rsidR="72ECAA1A" w:rsidRDefault="72ECAA1A" w:rsidP="72ECAA1A">
      <w:pPr>
        <w:rPr>
          <w:highlight w:val="yellow"/>
          <w:lang w:val="sr-Latn-RS"/>
        </w:rPr>
      </w:pPr>
    </w:p>
    <w:p w14:paraId="4C88A442" w14:textId="7FAB4E37" w:rsidR="192FAC23" w:rsidRDefault="192FAC23" w:rsidP="72ECAA1A">
      <w:pPr>
        <w:pStyle w:val="Heading1"/>
        <w:rPr>
          <w:lang w:val="sr-Latn-RS"/>
        </w:rPr>
      </w:pPr>
      <w:bookmarkStart w:id="39" w:name="_Toc137243943"/>
      <w:r w:rsidRPr="72ECAA1A">
        <w:rPr>
          <w:lang w:val="sr-Latn-RS"/>
        </w:rPr>
        <w:t>Zadavanje zaduženja</w:t>
      </w:r>
      <w:bookmarkEnd w:id="39"/>
    </w:p>
    <w:p w14:paraId="582341BF" w14:textId="673CABFD" w:rsidR="4A0EABDB" w:rsidRDefault="4A0EABDB" w:rsidP="72ECAA1A">
      <w:pPr>
        <w:rPr>
          <w:lang w:val="sr-Latn-RS"/>
        </w:rPr>
      </w:pPr>
      <w:r w:rsidRPr="72ECAA1A">
        <w:rPr>
          <w:lang w:val="sr-Latn-RS"/>
        </w:rPr>
        <w:t xml:space="preserve">Članovi koji su u nekom organizacionom timu ili na poziciji u Upravnom odboru mogu da zadaju zaduženja </w:t>
      </w:r>
      <w:r w:rsidR="687BFCAD" w:rsidRPr="72ECAA1A">
        <w:rPr>
          <w:lang w:val="sr-Latn-RS"/>
        </w:rPr>
        <w:t xml:space="preserve">odabirom opcije </w:t>
      </w:r>
      <w:r w:rsidR="687BFCAD" w:rsidRPr="72ECAA1A">
        <w:rPr>
          <w:i/>
          <w:iCs/>
          <w:lang w:val="sr-Latn-RS"/>
        </w:rPr>
        <w:t>Novo zaduženje</w:t>
      </w:r>
      <w:r w:rsidR="687BFCAD" w:rsidRPr="72ECAA1A">
        <w:rPr>
          <w:lang w:val="sr-Latn-RS"/>
        </w:rPr>
        <w:t xml:space="preserve"> na </w:t>
      </w:r>
      <w:r w:rsidR="17910F23" w:rsidRPr="72ECAA1A">
        <w:rPr>
          <w:lang w:val="sr-Latn-RS"/>
        </w:rPr>
        <w:t>stranici zaduženja. Ovo otvara formu za dodavanje novog zaduženja koja sadrži</w:t>
      </w:r>
      <w:r w:rsidR="7D4A181F" w:rsidRPr="72ECAA1A">
        <w:rPr>
          <w:lang w:val="sr-Latn-RS"/>
        </w:rPr>
        <w:t xml:space="preserve"> polja za broj poena koje nosi zaduženje, naziv zaduženja, opis zaduženja, milestones od kojih se sastoji zaduženje, tim za koji j</w:t>
      </w:r>
      <w:r w:rsidR="6B1EB937" w:rsidRPr="72ECAA1A">
        <w:rPr>
          <w:lang w:val="sr-Latn-RS"/>
        </w:rPr>
        <w:t>e zaduženje, događaj za koji je vezano zaduženje</w:t>
      </w:r>
      <w:r w:rsidR="717D08FD" w:rsidRPr="72ECAA1A">
        <w:rPr>
          <w:lang w:val="sr-Latn-RS"/>
        </w:rPr>
        <w:t xml:space="preserve"> ukoliko nije zaduženje za upravni odbor</w:t>
      </w:r>
      <w:r w:rsidR="6B1EB937" w:rsidRPr="72ECAA1A">
        <w:rPr>
          <w:lang w:val="sr-Latn-RS"/>
        </w:rPr>
        <w:t xml:space="preserve">, krajnji rok za izradu zaduženja i opciju za odabir </w:t>
      </w:r>
      <w:r w:rsidR="425593B5" w:rsidRPr="72ECAA1A">
        <w:rPr>
          <w:lang w:val="sr-Latn-RS"/>
        </w:rPr>
        <w:t>kon</w:t>
      </w:r>
      <w:r w:rsidR="1325D7CF" w:rsidRPr="72ECAA1A">
        <w:rPr>
          <w:lang w:val="sr-Latn-RS"/>
        </w:rPr>
        <w:t>k</w:t>
      </w:r>
      <w:r w:rsidR="425593B5" w:rsidRPr="72ECAA1A">
        <w:rPr>
          <w:lang w:val="sr-Latn-RS"/>
        </w:rPr>
        <w:t>retne aktivne</w:t>
      </w:r>
      <w:r w:rsidR="6B1EB937" w:rsidRPr="72ECAA1A">
        <w:rPr>
          <w:lang w:val="sr-Latn-RS"/>
        </w:rPr>
        <w:t xml:space="preserve"> osobe u okviru izabranog tima koja </w:t>
      </w:r>
      <w:r w:rsidR="623FF8D4" w:rsidRPr="72ECAA1A">
        <w:rPr>
          <w:lang w:val="sr-Latn-RS"/>
        </w:rPr>
        <w:t>treba da radi na zaduženju.</w:t>
      </w:r>
      <w:r w:rsidR="67750D3A" w:rsidRPr="72ECAA1A">
        <w:rPr>
          <w:lang w:val="sr-Latn-RS"/>
        </w:rPr>
        <w:t xml:space="preserve"> </w:t>
      </w:r>
      <w:r w:rsidR="79575910" w:rsidRPr="72ECAA1A">
        <w:rPr>
          <w:lang w:val="sr-Latn-RS"/>
        </w:rPr>
        <w:t>Sva polja sem milestones i polja za odabir konkretne aktivne osobe su obavezna.</w:t>
      </w:r>
    </w:p>
    <w:p w14:paraId="04849B03" w14:textId="2CBFE558" w:rsidR="01006B63" w:rsidRDefault="01006B63" w:rsidP="72ECAA1A">
      <w:pPr>
        <w:pStyle w:val="Heading2"/>
      </w:pPr>
      <w:bookmarkStart w:id="40" w:name="_Toc137243944"/>
      <w:r w:rsidRPr="72ECAA1A">
        <w:rPr>
          <w:lang w:val="sr-Latn-RS"/>
        </w:rPr>
        <w:t>Zadavanje zaduženja</w:t>
      </w:r>
      <w:r>
        <w:t xml:space="preserve"> - </w:t>
      </w:r>
      <w:proofErr w:type="spellStart"/>
      <w:r>
        <w:t>upravni</w:t>
      </w:r>
      <w:proofErr w:type="spellEnd"/>
      <w:r>
        <w:t xml:space="preserve"> </w:t>
      </w:r>
      <w:proofErr w:type="spellStart"/>
      <w:r>
        <w:t>odbor</w:t>
      </w:r>
      <w:bookmarkEnd w:id="40"/>
      <w:proofErr w:type="spellEnd"/>
    </w:p>
    <w:p w14:paraId="2F5C9ADF" w14:textId="06B8F85A" w:rsidR="01006B63" w:rsidRDefault="01006B63" w:rsidP="72ECAA1A">
      <w:pPr>
        <w:rPr>
          <w:lang w:val="sr-Latn-RS"/>
        </w:rPr>
      </w:pPr>
      <w:r w:rsidRPr="72ECAA1A">
        <w:rPr>
          <w:lang w:val="sr-Latn-RS"/>
        </w:rPr>
        <w:t>Članovi Upravnog odbora mogu da zadaju zaduženje u okviru Upravnog odbora.</w:t>
      </w:r>
    </w:p>
    <w:p w14:paraId="2A14ED17" w14:textId="45ED6E81" w:rsidR="01006B63" w:rsidRDefault="01006B63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3A90734" wp14:editId="00BD66E6">
            <wp:extent cx="1152525" cy="4476766"/>
            <wp:effectExtent l="0" t="0" r="0" b="0"/>
            <wp:docPr id="1032733330" name="Picture 103273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4E4A" w14:textId="7F46CCAA" w:rsidR="01006B63" w:rsidRDefault="01006B63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4</w:t>
      </w:r>
      <w:r w:rsidR="6FC80746" w:rsidRPr="72ECAA1A">
        <w:rPr>
          <w:lang w:val="sr-Latn-RS"/>
        </w:rPr>
        <w:t>9</w:t>
      </w:r>
      <w:r w:rsidRPr="72ECAA1A">
        <w:rPr>
          <w:lang w:val="sr-Latn-RS"/>
        </w:rPr>
        <w:t xml:space="preserve"> – Zadavanje zaduženja - upravni odbor  </w:t>
      </w:r>
    </w:p>
    <w:p w14:paraId="5CFE0F17" w14:textId="4C9CBFFB" w:rsidR="72ECAA1A" w:rsidRDefault="72ECAA1A" w:rsidP="72ECAA1A">
      <w:pPr>
        <w:ind w:left="432"/>
        <w:jc w:val="center"/>
        <w:rPr>
          <w:lang w:val="sr-Latn-RS"/>
        </w:rPr>
      </w:pPr>
    </w:p>
    <w:p w14:paraId="0FECFBC1" w14:textId="11950D67" w:rsidR="01006B63" w:rsidRDefault="01006B63" w:rsidP="72ECAA1A">
      <w:pPr>
        <w:pStyle w:val="Heading2"/>
      </w:pPr>
      <w:bookmarkStart w:id="41" w:name="_Toc137243945"/>
      <w:r w:rsidRPr="72ECAA1A">
        <w:rPr>
          <w:lang w:val="sr-Latn-RS"/>
        </w:rPr>
        <w:t>Zadavanje zaduženja</w:t>
      </w:r>
      <w:r>
        <w:t xml:space="preserve"> - </w:t>
      </w:r>
      <w:proofErr w:type="spellStart"/>
      <w:r w:rsidR="1EF7C32D">
        <w:t>organizacioni</w:t>
      </w:r>
      <w:proofErr w:type="spellEnd"/>
      <w:r w:rsidR="1EF7C32D">
        <w:t xml:space="preserve"> </w:t>
      </w:r>
      <w:proofErr w:type="spellStart"/>
      <w:r w:rsidR="1EF7C32D">
        <w:t>tim</w:t>
      </w:r>
      <w:bookmarkEnd w:id="41"/>
      <w:proofErr w:type="spellEnd"/>
    </w:p>
    <w:p w14:paraId="3832E1C1" w14:textId="137B9805" w:rsidR="6F9E8074" w:rsidRDefault="6F9E8074" w:rsidP="72ECAA1A">
      <w:proofErr w:type="spellStart"/>
      <w:r>
        <w:t>Zaduženja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organizacionog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zadaju</w:t>
      </w:r>
      <w:proofErr w:type="spellEnd"/>
      <w:r>
        <w:t xml:space="preserve"> </w:t>
      </w:r>
      <w:proofErr w:type="spellStart"/>
      <w:r>
        <w:t>članovi</w:t>
      </w:r>
      <w:proofErr w:type="spellEnd"/>
      <w:r>
        <w:t xml:space="preserve"> </w:t>
      </w:r>
      <w:proofErr w:type="spellStart"/>
      <w:r>
        <w:t>organizacionog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I </w:t>
      </w:r>
      <w:proofErr w:type="spellStart"/>
      <w:r>
        <w:t>članovi</w:t>
      </w:r>
      <w:proofErr w:type="spellEnd"/>
      <w:r>
        <w:t xml:space="preserve"> </w:t>
      </w:r>
      <w:proofErr w:type="spellStart"/>
      <w:r>
        <w:t>upravnog</w:t>
      </w:r>
      <w:proofErr w:type="spellEnd"/>
      <w:r>
        <w:t xml:space="preserve"> </w:t>
      </w:r>
      <w:proofErr w:type="spellStart"/>
      <w:r>
        <w:t>odbora</w:t>
      </w:r>
      <w:proofErr w:type="spellEnd"/>
      <w:r>
        <w:t>.</w:t>
      </w:r>
    </w:p>
    <w:p w14:paraId="399FEA69" w14:textId="2DD3EF4E" w:rsidR="72ECAA1A" w:rsidRDefault="72ECAA1A" w:rsidP="72ECAA1A"/>
    <w:p w14:paraId="3E769B81" w14:textId="2DD3EF4E" w:rsidR="6F9E8074" w:rsidRDefault="6F9E8074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4CCBEC9" wp14:editId="5CCB83EB">
            <wp:extent cx="1095375" cy="4476766"/>
            <wp:effectExtent l="0" t="0" r="0" b="0"/>
            <wp:docPr id="1592499441" name="Picture 15924994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85CE" w14:textId="575D01D2" w:rsidR="6F9E8074" w:rsidRDefault="6F9E8074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50 – Zadavanje zaduženja - organizacioni tim </w:t>
      </w:r>
    </w:p>
    <w:p w14:paraId="035EDA50" w14:textId="7F3CD1DD" w:rsidR="6F9E8074" w:rsidRDefault="6F9E8074" w:rsidP="72ECAA1A">
      <w:pPr>
        <w:pStyle w:val="Heading2"/>
      </w:pPr>
      <w:bookmarkStart w:id="42" w:name="_Toc137243946"/>
      <w:r w:rsidRPr="72ECAA1A">
        <w:rPr>
          <w:lang w:val="sr-Latn-RS"/>
        </w:rPr>
        <w:t>Zadavanje zaduženja</w:t>
      </w:r>
      <w:r>
        <w:t xml:space="preserve"> - za </w:t>
      </w:r>
      <w:proofErr w:type="spellStart"/>
      <w:r>
        <w:t>određeni</w:t>
      </w:r>
      <w:proofErr w:type="spellEnd"/>
      <w:r>
        <w:t xml:space="preserve"> </w:t>
      </w:r>
      <w:proofErr w:type="spellStart"/>
      <w:r>
        <w:t>tim</w:t>
      </w:r>
      <w:bookmarkEnd w:id="42"/>
      <w:proofErr w:type="spellEnd"/>
    </w:p>
    <w:p w14:paraId="5CA06BE6" w14:textId="6C88A3A7" w:rsidR="6F9E8074" w:rsidRDefault="6F9E8074" w:rsidP="72ECAA1A">
      <w:proofErr w:type="spellStart"/>
      <w:r>
        <w:t>Zaduženje</w:t>
      </w:r>
      <w:proofErr w:type="spellEnd"/>
      <w:r>
        <w:t xml:space="preserve"> za </w:t>
      </w:r>
      <w:proofErr w:type="spellStart"/>
      <w:r>
        <w:t>određeni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zadaju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nadležni</w:t>
      </w:r>
      <w:proofErr w:type="spellEnd"/>
      <w:r>
        <w:t xml:space="preserve"> za taj </w:t>
      </w:r>
      <w:proofErr w:type="spellStart"/>
      <w:r>
        <w:t>tim.</w:t>
      </w:r>
      <w:proofErr w:type="spellEnd"/>
    </w:p>
    <w:p w14:paraId="7BB7C3BB" w14:textId="257BD37D" w:rsidR="6F9E8074" w:rsidRDefault="6F9E8074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9D96568" wp14:editId="33895D2B">
            <wp:extent cx="1085850" cy="4476766"/>
            <wp:effectExtent l="0" t="0" r="0" b="0"/>
            <wp:docPr id="890846156" name="Picture 89084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D313" w14:textId="7B100A6E" w:rsidR="6F9E8074" w:rsidRDefault="6F9E8074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>Slika 51 – Zadavanje zaduženja - organizacioni tim</w:t>
      </w:r>
    </w:p>
    <w:p w14:paraId="4ED5B74B" w14:textId="72A934F0" w:rsidR="72ECAA1A" w:rsidRDefault="72ECAA1A" w:rsidP="72ECAA1A"/>
    <w:p w14:paraId="0101838D" w14:textId="28AC3011" w:rsidR="19BCC421" w:rsidRDefault="19BCC421" w:rsidP="72ECAA1A">
      <w:pPr>
        <w:pStyle w:val="Heading1"/>
        <w:rPr>
          <w:lang w:val="sr-Latn-RS"/>
        </w:rPr>
      </w:pPr>
      <w:bookmarkStart w:id="43" w:name="_Toc137243947"/>
      <w:r w:rsidRPr="72ECAA1A">
        <w:rPr>
          <w:lang w:val="sr-Latn-RS"/>
        </w:rPr>
        <w:t>Ažuriranje informacija o svom timu</w:t>
      </w:r>
      <w:bookmarkEnd w:id="43"/>
    </w:p>
    <w:p w14:paraId="5A2EBBB1" w14:textId="4943D3BB" w:rsidR="4BDF1059" w:rsidRDefault="4BDF1059" w:rsidP="72ECAA1A">
      <w:pPr>
        <w:rPr>
          <w:lang w:val="sr-Latn-RS"/>
        </w:rPr>
      </w:pPr>
      <w:r w:rsidRPr="72ECAA1A">
        <w:rPr>
          <w:lang w:val="sr-Latn-RS"/>
        </w:rPr>
        <w:t xml:space="preserve">Članovi koji su nadležni za tim u stranici sa informacijama o timu imaju opciju </w:t>
      </w:r>
      <w:r w:rsidRPr="72ECAA1A">
        <w:rPr>
          <w:i/>
          <w:iCs/>
          <w:lang w:val="sr-Latn-RS"/>
        </w:rPr>
        <w:t>Edit</w:t>
      </w:r>
      <w:r w:rsidRPr="72ECAA1A">
        <w:rPr>
          <w:lang w:val="sr-Latn-RS"/>
        </w:rPr>
        <w:t xml:space="preserve">. Klikom na tu opciju se otvara dijalog za promenu informacija o timu. Dijalog sadrži polje za informacije o timu i dugmiće </w:t>
      </w:r>
      <w:r w:rsidRPr="72ECAA1A">
        <w:rPr>
          <w:i/>
          <w:iCs/>
          <w:lang w:val="sr-Latn-RS"/>
        </w:rPr>
        <w:t xml:space="preserve">Odustani </w:t>
      </w:r>
      <w:r w:rsidRPr="72ECAA1A">
        <w:rPr>
          <w:lang w:val="sr-Latn-RS"/>
        </w:rPr>
        <w:t xml:space="preserve">i </w:t>
      </w:r>
      <w:r w:rsidRPr="72ECAA1A">
        <w:rPr>
          <w:i/>
          <w:iCs/>
          <w:lang w:val="sr-Latn-RS"/>
        </w:rPr>
        <w:t xml:space="preserve">Sačuvaj. </w:t>
      </w:r>
      <w:r w:rsidRPr="72ECAA1A">
        <w:rPr>
          <w:lang w:val="sr-Latn-RS"/>
        </w:rPr>
        <w:t xml:space="preserve">Klikom na dugme </w:t>
      </w:r>
      <w:r w:rsidRPr="72ECAA1A">
        <w:rPr>
          <w:i/>
          <w:iCs/>
          <w:lang w:val="sr-Latn-RS"/>
        </w:rPr>
        <w:t>Sačuvaj</w:t>
      </w:r>
      <w:r w:rsidRPr="72ECAA1A">
        <w:rPr>
          <w:lang w:val="sr-Latn-RS"/>
        </w:rPr>
        <w:t xml:space="preserve"> se čuvaju promene u informacijama o </w:t>
      </w:r>
      <w:r w:rsidR="73D1D4E5" w:rsidRPr="72ECAA1A">
        <w:rPr>
          <w:lang w:val="sr-Latn-RS"/>
        </w:rPr>
        <w:t>timu</w:t>
      </w:r>
      <w:r w:rsidRPr="72ECAA1A">
        <w:rPr>
          <w:lang w:val="sr-Latn-RS"/>
        </w:rPr>
        <w:t xml:space="preserve"> koje su napravljene.</w:t>
      </w:r>
    </w:p>
    <w:p w14:paraId="2A88A236" w14:textId="1BA7F1EE" w:rsidR="72ECAA1A" w:rsidRPr="00FA7117" w:rsidRDefault="72ECAA1A" w:rsidP="72ECAA1A">
      <w:pPr>
        <w:jc w:val="center"/>
        <w:rPr>
          <w:lang w:val="sr-Latn-RS"/>
        </w:rPr>
      </w:pPr>
    </w:p>
    <w:p w14:paraId="254FABB5" w14:textId="499544A6" w:rsidR="6455A2DE" w:rsidRDefault="6455A2DE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FC50E4E" wp14:editId="62B19F03">
            <wp:extent cx="2114550" cy="4391040"/>
            <wp:effectExtent l="0" t="0" r="0" b="0"/>
            <wp:docPr id="1256269495" name="Picture 125626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7120" w14:textId="06D3E54B" w:rsidR="4BDF1059" w:rsidRDefault="4BDF1059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</w:t>
      </w:r>
      <w:r w:rsidR="6370D386" w:rsidRPr="72ECAA1A">
        <w:rPr>
          <w:lang w:val="sr-Latn-RS"/>
        </w:rPr>
        <w:t>52</w:t>
      </w:r>
      <w:r w:rsidRPr="72ECAA1A">
        <w:rPr>
          <w:lang w:val="sr-Latn-RS"/>
        </w:rPr>
        <w:t xml:space="preserve"> – Dugme za promenu informacija o </w:t>
      </w:r>
      <w:r w:rsidR="491480B1" w:rsidRPr="72ECAA1A">
        <w:rPr>
          <w:lang w:val="sr-Latn-RS"/>
        </w:rPr>
        <w:t>timu</w:t>
      </w:r>
    </w:p>
    <w:p w14:paraId="24E0CFA1" w14:textId="3B146578" w:rsidR="3CD38018" w:rsidRDefault="3CD38018" w:rsidP="72ECAA1A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3047C8" wp14:editId="2034854F">
            <wp:extent cx="2114550" cy="4400550"/>
            <wp:effectExtent l="0" t="0" r="0" b="0"/>
            <wp:docPr id="2028698228" name="Picture 202869822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8AEC" w14:textId="10B93D24" w:rsidR="72ECAA1A" w:rsidRDefault="72ECAA1A" w:rsidP="72ECAA1A">
      <w:pPr>
        <w:ind w:left="432"/>
        <w:jc w:val="center"/>
      </w:pPr>
    </w:p>
    <w:p w14:paraId="3AD9DE85" w14:textId="683CF289" w:rsidR="4BDF1059" w:rsidRDefault="4BDF1059" w:rsidP="72ECAA1A">
      <w:pPr>
        <w:ind w:left="432"/>
        <w:jc w:val="center"/>
        <w:rPr>
          <w:lang w:val="sr-Latn-RS"/>
        </w:rPr>
      </w:pPr>
      <w:r w:rsidRPr="72ECAA1A">
        <w:rPr>
          <w:lang w:val="sr-Latn-RS"/>
        </w:rPr>
        <w:t xml:space="preserve">Slika </w:t>
      </w:r>
      <w:r w:rsidR="585788EC" w:rsidRPr="72ECAA1A">
        <w:rPr>
          <w:lang w:val="sr-Latn-RS"/>
        </w:rPr>
        <w:t>53</w:t>
      </w:r>
      <w:r w:rsidRPr="72ECAA1A">
        <w:rPr>
          <w:lang w:val="sr-Latn-RS"/>
        </w:rPr>
        <w:t xml:space="preserve"> – Dijalog za promenu informacija o </w:t>
      </w:r>
      <w:r w:rsidR="6B3F594D" w:rsidRPr="72ECAA1A">
        <w:rPr>
          <w:lang w:val="sr-Latn-RS"/>
        </w:rPr>
        <w:t>timu</w:t>
      </w:r>
    </w:p>
    <w:p w14:paraId="3D115122" w14:textId="57EC1795" w:rsidR="72ECAA1A" w:rsidRDefault="72ECAA1A" w:rsidP="72ECAA1A">
      <w:pPr>
        <w:rPr>
          <w:lang w:val="sr-Latn-RS"/>
        </w:rPr>
      </w:pPr>
    </w:p>
    <w:p w14:paraId="3F1F3ADA" w14:textId="1C1ED352" w:rsidR="2B8A5530" w:rsidRDefault="2B8A5530" w:rsidP="72ECAA1A">
      <w:pPr>
        <w:pStyle w:val="Heading1"/>
        <w:rPr>
          <w:lang w:val="sr-Latn-RS"/>
        </w:rPr>
      </w:pPr>
      <w:bookmarkStart w:id="44" w:name="_Toc137243948"/>
      <w:r w:rsidRPr="72ECAA1A">
        <w:rPr>
          <w:lang w:val="sr-Latn-RS"/>
        </w:rPr>
        <w:t>Brisanje događaja</w:t>
      </w:r>
      <w:bookmarkEnd w:id="44"/>
    </w:p>
    <w:p w14:paraId="09FDD574" w14:textId="709BB17E" w:rsidR="35A3105E" w:rsidRDefault="35A3105E" w:rsidP="72ECAA1A">
      <w:pPr>
        <w:rPr>
          <w:lang w:val="sr-Latn-RS"/>
        </w:rPr>
      </w:pPr>
      <w:r w:rsidRPr="72ECAA1A">
        <w:rPr>
          <w:lang w:val="sr-Latn-RS"/>
        </w:rPr>
        <w:t>Privilegiju brisanja događaja ima samo predsednik organizacije. Izborom</w:t>
      </w:r>
      <w:r w:rsidR="0CD9EADC" w:rsidRPr="72ECAA1A">
        <w:rPr>
          <w:lang w:val="sr-Latn-RS"/>
        </w:rPr>
        <w:t xml:space="preserve"> opcije </w:t>
      </w:r>
      <w:r w:rsidR="0CD9EADC" w:rsidRPr="72ECAA1A">
        <w:rPr>
          <w:i/>
          <w:iCs/>
          <w:lang w:val="sr-Latn-RS"/>
        </w:rPr>
        <w:t xml:space="preserve">ažuriranje događaja </w:t>
      </w:r>
      <w:r w:rsidR="0CD9EADC" w:rsidRPr="72ECAA1A">
        <w:rPr>
          <w:lang w:val="sr-Latn-RS"/>
        </w:rPr>
        <w:t xml:space="preserve">iz navigacije, otvara se stranica </w:t>
      </w:r>
      <w:r w:rsidR="06F7869A" w:rsidRPr="72ECAA1A">
        <w:rPr>
          <w:lang w:val="sr-Latn-RS"/>
        </w:rPr>
        <w:t>sa pregledom svih događaja.</w:t>
      </w:r>
      <w:r w:rsidR="33115123" w:rsidRPr="72ECAA1A">
        <w:rPr>
          <w:lang w:val="sr-Latn-RS"/>
        </w:rPr>
        <w:t xml:space="preserve"> Klikom na dugme izbriši pored željenog događaja</w:t>
      </w:r>
      <w:r w:rsidR="1F1A779F" w:rsidRPr="72ECAA1A">
        <w:rPr>
          <w:lang w:val="sr-Latn-RS"/>
        </w:rPr>
        <w:t>, predsedniku se nudi opcija za brisanje izabranog događaja.</w:t>
      </w:r>
    </w:p>
    <w:p w14:paraId="26E45DE9" w14:textId="765B1853" w:rsidR="6DD4EED4" w:rsidRDefault="6DD4EED4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8B15FE5" wp14:editId="609C01A6">
            <wp:extent cx="2057400" cy="4248151"/>
            <wp:effectExtent l="0" t="0" r="0" b="0"/>
            <wp:docPr id="1473812511" name="Picture 147381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2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5648" w14:textId="3B1D35EA" w:rsidR="72ECAA1A" w:rsidRDefault="72ECAA1A" w:rsidP="72ECAA1A">
      <w:pPr>
        <w:jc w:val="center"/>
      </w:pPr>
    </w:p>
    <w:p w14:paraId="66A74FBD" w14:textId="4B8C59B7" w:rsidR="323E59EF" w:rsidRDefault="323E59EF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515414D9" w:rsidRPr="72ECAA1A">
        <w:rPr>
          <w:lang w:val="sr-Latn-CS"/>
        </w:rPr>
        <w:t>54</w:t>
      </w:r>
      <w:r w:rsidRPr="72ECAA1A">
        <w:rPr>
          <w:lang w:val="sr-Latn-CS"/>
        </w:rPr>
        <w:t xml:space="preserve"> – Izbor opcije ažuriranje događaja</w:t>
      </w:r>
    </w:p>
    <w:p w14:paraId="69EA2082" w14:textId="3A7A0F96" w:rsidR="72ECAA1A" w:rsidRDefault="72ECAA1A" w:rsidP="72ECAA1A">
      <w:pPr>
        <w:jc w:val="center"/>
      </w:pPr>
    </w:p>
    <w:p w14:paraId="05FFD622" w14:textId="3BB60B80" w:rsidR="6DD4EED4" w:rsidRDefault="6DD4EED4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192FD660" wp14:editId="3A16945C">
            <wp:extent cx="2057400" cy="4381530"/>
            <wp:effectExtent l="0" t="0" r="0" b="0"/>
            <wp:docPr id="1252082127" name="Picture 125208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AC1B" w14:textId="325DAEBD" w:rsidR="72ECAA1A" w:rsidRDefault="72ECAA1A" w:rsidP="72ECAA1A">
      <w:pPr>
        <w:jc w:val="center"/>
      </w:pPr>
    </w:p>
    <w:p w14:paraId="15ECAA88" w14:textId="7AB676B0" w:rsidR="320F0778" w:rsidRDefault="320F0778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2DEFEAB4" w:rsidRPr="72ECAA1A">
        <w:rPr>
          <w:lang w:val="sr-Latn-CS"/>
        </w:rPr>
        <w:t>55</w:t>
      </w:r>
      <w:r w:rsidRPr="72ECAA1A">
        <w:rPr>
          <w:lang w:val="sr-Latn-CS"/>
        </w:rPr>
        <w:t xml:space="preserve"> – </w:t>
      </w:r>
      <w:r w:rsidR="1BC5A20C" w:rsidRPr="72ECAA1A">
        <w:rPr>
          <w:lang w:val="sr-Latn-CS"/>
        </w:rPr>
        <w:t xml:space="preserve">Lista svih </w:t>
      </w:r>
      <w:r w:rsidRPr="72ECAA1A">
        <w:rPr>
          <w:lang w:val="sr-Latn-CS"/>
        </w:rPr>
        <w:t>događaja</w:t>
      </w:r>
    </w:p>
    <w:p w14:paraId="56A7CE8B" w14:textId="325DAEBD" w:rsidR="72ECAA1A" w:rsidRDefault="72ECAA1A" w:rsidP="72ECAA1A">
      <w:pPr>
        <w:jc w:val="center"/>
      </w:pPr>
    </w:p>
    <w:p w14:paraId="3C366AF0" w14:textId="5A589FE0" w:rsidR="6DD4EED4" w:rsidRDefault="6DD4EED4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507F7B3F" wp14:editId="6F33BD2F">
            <wp:extent cx="2057400" cy="4381530"/>
            <wp:effectExtent l="0" t="0" r="0" b="0"/>
            <wp:docPr id="863328646" name="Picture 86332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6B7D" w14:textId="20A285AE" w:rsidR="72ECAA1A" w:rsidRDefault="72ECAA1A" w:rsidP="72ECAA1A">
      <w:pPr>
        <w:jc w:val="center"/>
      </w:pPr>
    </w:p>
    <w:p w14:paraId="5A8EFDB1" w14:textId="176A0259" w:rsidR="548F9764" w:rsidRDefault="548F9764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6667FB1C" w:rsidRPr="72ECAA1A">
        <w:rPr>
          <w:lang w:val="sr-Latn-CS"/>
        </w:rPr>
        <w:t>5</w:t>
      </w:r>
      <w:r w:rsidRPr="72ECAA1A">
        <w:rPr>
          <w:lang w:val="sr-Latn-CS"/>
        </w:rPr>
        <w:t xml:space="preserve">6 – </w:t>
      </w:r>
      <w:r w:rsidR="7A291F11" w:rsidRPr="72ECAA1A">
        <w:rPr>
          <w:lang w:val="sr-Latn-CS"/>
        </w:rPr>
        <w:t>Brisanje</w:t>
      </w:r>
      <w:r w:rsidRPr="72ECAA1A">
        <w:rPr>
          <w:lang w:val="sr-Latn-CS"/>
        </w:rPr>
        <w:t xml:space="preserve"> događaja</w:t>
      </w:r>
    </w:p>
    <w:p w14:paraId="0C806FA9" w14:textId="665DE134" w:rsidR="72ECAA1A" w:rsidRDefault="72ECAA1A" w:rsidP="72ECAA1A">
      <w:pPr>
        <w:jc w:val="center"/>
      </w:pPr>
    </w:p>
    <w:p w14:paraId="4CD436A2" w14:textId="78FDBD17" w:rsidR="35C52B7F" w:rsidRDefault="35C52B7F" w:rsidP="72ECAA1A">
      <w:pPr>
        <w:pStyle w:val="Heading1"/>
        <w:rPr>
          <w:lang w:val="sr-Latn-RS"/>
        </w:rPr>
      </w:pPr>
      <w:bookmarkStart w:id="45" w:name="_Toc137243949"/>
      <w:r w:rsidRPr="72ECAA1A">
        <w:rPr>
          <w:lang w:val="sr-Latn-RS"/>
        </w:rPr>
        <w:t>Dodavanje događaja</w:t>
      </w:r>
      <w:bookmarkEnd w:id="45"/>
    </w:p>
    <w:p w14:paraId="63059070" w14:textId="5EB4EB12" w:rsidR="7B1814A4" w:rsidRDefault="7B1814A4" w:rsidP="72ECAA1A">
      <w:pPr>
        <w:rPr>
          <w:lang w:val="sr-Latn-RS"/>
        </w:rPr>
      </w:pPr>
      <w:r w:rsidRPr="72ECAA1A">
        <w:rPr>
          <w:lang w:val="sr-Latn-RS"/>
        </w:rPr>
        <w:t xml:space="preserve">Privilegiju dodavanja događaja ima samo predsednik organizacije. Izborom opcije </w:t>
      </w:r>
      <w:r w:rsidRPr="72ECAA1A">
        <w:rPr>
          <w:i/>
          <w:iCs/>
          <w:lang w:val="sr-Latn-RS"/>
        </w:rPr>
        <w:t xml:space="preserve">ažuriranje događaja </w:t>
      </w:r>
      <w:r w:rsidRPr="72ECAA1A">
        <w:rPr>
          <w:lang w:val="sr-Latn-RS"/>
        </w:rPr>
        <w:t xml:space="preserve">iz navigacije, otvara se stranica sa pregledom svih događaja. Klikom na dugme dodaj događaj, predsedniku se </w:t>
      </w:r>
      <w:r w:rsidR="277C3176" w:rsidRPr="72ECAA1A">
        <w:rPr>
          <w:lang w:val="sr-Latn-RS"/>
        </w:rPr>
        <w:t xml:space="preserve">otvara stranica </w:t>
      </w:r>
      <w:r w:rsidRPr="72ECAA1A">
        <w:rPr>
          <w:lang w:val="sr-Latn-RS"/>
        </w:rPr>
        <w:t xml:space="preserve"> za</w:t>
      </w:r>
      <w:r w:rsidR="13179EB5" w:rsidRPr="72ECAA1A">
        <w:rPr>
          <w:lang w:val="sr-Latn-RS"/>
        </w:rPr>
        <w:t xml:space="preserve"> dodavanje</w:t>
      </w:r>
      <w:r w:rsidRPr="72ECAA1A">
        <w:rPr>
          <w:lang w:val="sr-Latn-RS"/>
        </w:rPr>
        <w:t xml:space="preserve"> </w:t>
      </w:r>
      <w:r w:rsidR="25C3AD69" w:rsidRPr="72ECAA1A">
        <w:rPr>
          <w:lang w:val="sr-Latn-RS"/>
        </w:rPr>
        <w:t>nov</w:t>
      </w:r>
      <w:r w:rsidRPr="72ECAA1A">
        <w:rPr>
          <w:lang w:val="sr-Latn-RS"/>
        </w:rPr>
        <w:t>og događaja.</w:t>
      </w:r>
      <w:r w:rsidR="0D353A73" w:rsidRPr="72ECAA1A">
        <w:rPr>
          <w:lang w:val="sr-Latn-RS"/>
        </w:rPr>
        <w:t xml:space="preserve"> Predsednik ima i opciju dodavanja novih po</w:t>
      </w:r>
      <w:r w:rsidR="14195054" w:rsidRPr="72ECAA1A">
        <w:rPr>
          <w:lang w:val="sr-Latn-RS"/>
        </w:rPr>
        <w:t>z</w:t>
      </w:r>
      <w:r w:rsidR="0D353A73" w:rsidRPr="72ECAA1A">
        <w:rPr>
          <w:lang w:val="sr-Latn-RS"/>
        </w:rPr>
        <w:t>icija za događaj</w:t>
      </w:r>
      <w:r w:rsidR="08D1402C" w:rsidRPr="72ECAA1A">
        <w:rPr>
          <w:lang w:val="sr-Latn-RS"/>
        </w:rPr>
        <w:t>.</w:t>
      </w:r>
    </w:p>
    <w:p w14:paraId="24FEE42E" w14:textId="6ECEABA4" w:rsidR="0D353A73" w:rsidRDefault="0D353A73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618D18E8" wp14:editId="77CB4930">
            <wp:extent cx="2057400" cy="4248151"/>
            <wp:effectExtent l="0" t="0" r="0" b="0"/>
            <wp:docPr id="1274591206" name="Picture 127459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2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E512" w14:textId="01637AF2" w:rsidR="72ECAA1A" w:rsidRDefault="72ECAA1A" w:rsidP="72ECAA1A">
      <w:pPr>
        <w:jc w:val="center"/>
      </w:pPr>
    </w:p>
    <w:p w14:paraId="40064489" w14:textId="7945186A" w:rsidR="37758CE3" w:rsidRDefault="37758CE3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1CD7A4D7" w:rsidRPr="72ECAA1A">
        <w:rPr>
          <w:lang w:val="sr-Latn-CS"/>
        </w:rPr>
        <w:t>57</w:t>
      </w:r>
      <w:r w:rsidRPr="72ECAA1A">
        <w:rPr>
          <w:lang w:val="sr-Latn-CS"/>
        </w:rPr>
        <w:t xml:space="preserve"> – Izbor opcije ažuriranje događaja</w:t>
      </w:r>
    </w:p>
    <w:p w14:paraId="37525121" w14:textId="49F679D5" w:rsidR="72ECAA1A" w:rsidRDefault="72ECAA1A" w:rsidP="72ECAA1A">
      <w:pPr>
        <w:jc w:val="center"/>
      </w:pPr>
    </w:p>
    <w:p w14:paraId="04DD6843" w14:textId="523C6EB5" w:rsidR="0D353A73" w:rsidRDefault="0D353A73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6CC3A07" wp14:editId="0D394CD4">
            <wp:extent cx="2057400" cy="4381530"/>
            <wp:effectExtent l="0" t="0" r="0" b="0"/>
            <wp:docPr id="1308495024" name="Picture 130849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0CE4" w14:textId="5699018F" w:rsidR="72ECAA1A" w:rsidRDefault="72ECAA1A" w:rsidP="72ECAA1A">
      <w:pPr>
        <w:jc w:val="center"/>
      </w:pPr>
    </w:p>
    <w:p w14:paraId="676C11F6" w14:textId="5DF99B03" w:rsidR="18482D4C" w:rsidRDefault="18482D4C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623BC46B" w:rsidRPr="72ECAA1A">
        <w:rPr>
          <w:lang w:val="sr-Latn-CS"/>
        </w:rPr>
        <w:t>58</w:t>
      </w:r>
      <w:r w:rsidRPr="72ECAA1A">
        <w:rPr>
          <w:lang w:val="sr-Latn-CS"/>
        </w:rPr>
        <w:t xml:space="preserve"> – Lista svih događaja</w:t>
      </w:r>
    </w:p>
    <w:p w14:paraId="50FBFF18" w14:textId="118815C6" w:rsidR="72ECAA1A" w:rsidRDefault="72ECAA1A" w:rsidP="72ECAA1A">
      <w:pPr>
        <w:jc w:val="center"/>
      </w:pPr>
    </w:p>
    <w:p w14:paraId="3570A003" w14:textId="6377043D" w:rsidR="2803839A" w:rsidRDefault="2803839A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47095BF2" wp14:editId="4B3FBC15">
            <wp:extent cx="2057400" cy="4391040"/>
            <wp:effectExtent l="0" t="0" r="0" b="0"/>
            <wp:docPr id="413038579" name="Picture 41303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7BDD" w14:textId="785708DB" w:rsidR="72ECAA1A" w:rsidRDefault="72ECAA1A" w:rsidP="72ECAA1A">
      <w:pPr>
        <w:jc w:val="center"/>
      </w:pPr>
    </w:p>
    <w:p w14:paraId="356DED74" w14:textId="5E76E663" w:rsidR="02636CBB" w:rsidRDefault="02636CBB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53816997" w:rsidRPr="72ECAA1A">
        <w:rPr>
          <w:lang w:val="sr-Latn-CS"/>
        </w:rPr>
        <w:t xml:space="preserve">59 </w:t>
      </w:r>
      <w:r w:rsidRPr="72ECAA1A">
        <w:rPr>
          <w:lang w:val="sr-Latn-CS"/>
        </w:rPr>
        <w:t>– Dodavanje novog događaja</w:t>
      </w:r>
    </w:p>
    <w:p w14:paraId="72251AA8" w14:textId="42E6E79A" w:rsidR="72ECAA1A" w:rsidRDefault="72ECAA1A" w:rsidP="72ECAA1A">
      <w:pPr>
        <w:jc w:val="center"/>
      </w:pPr>
    </w:p>
    <w:p w14:paraId="4E4E9EAB" w14:textId="20E374A5" w:rsidR="2803839A" w:rsidRDefault="2803839A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468A190C" wp14:editId="07FBBA2C">
            <wp:extent cx="2057400" cy="4371975"/>
            <wp:effectExtent l="0" t="0" r="0" b="0"/>
            <wp:docPr id="280112594" name="Picture 28011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B01" w14:textId="2BD9F74A" w:rsidR="72ECAA1A" w:rsidRDefault="72ECAA1A" w:rsidP="72ECAA1A">
      <w:pPr>
        <w:jc w:val="center"/>
      </w:pPr>
    </w:p>
    <w:p w14:paraId="6FAB885A" w14:textId="2C578EB1" w:rsidR="02D23565" w:rsidRDefault="02D23565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05E65F18" w:rsidRPr="72ECAA1A">
        <w:rPr>
          <w:lang w:val="sr-Latn-CS"/>
        </w:rPr>
        <w:t>0</w:t>
      </w:r>
      <w:r w:rsidRPr="72ECAA1A">
        <w:rPr>
          <w:lang w:val="sr-Latn-CS"/>
        </w:rPr>
        <w:t xml:space="preserve"> – Dodavanje nove pozicije za događaj</w:t>
      </w:r>
    </w:p>
    <w:p w14:paraId="3BC54DDE" w14:textId="14D808F9" w:rsidR="72ECAA1A" w:rsidRDefault="72ECAA1A" w:rsidP="72ECAA1A">
      <w:pPr>
        <w:jc w:val="center"/>
      </w:pPr>
    </w:p>
    <w:p w14:paraId="1BDA3474" w14:textId="4F8AA964" w:rsidR="2587A057" w:rsidRDefault="2587A057" w:rsidP="72ECAA1A">
      <w:pPr>
        <w:pStyle w:val="Heading1"/>
        <w:rPr>
          <w:lang w:val="sr-Latn-RS"/>
        </w:rPr>
      </w:pPr>
      <w:bookmarkStart w:id="46" w:name="_Toc137243950"/>
      <w:r w:rsidRPr="72ECAA1A">
        <w:rPr>
          <w:lang w:val="sr-Latn-RS"/>
        </w:rPr>
        <w:t>Arhiviranje događaja</w:t>
      </w:r>
      <w:bookmarkEnd w:id="46"/>
    </w:p>
    <w:p w14:paraId="282EA3D2" w14:textId="39CB6905" w:rsidR="7DB9C1C1" w:rsidRDefault="7DB9C1C1" w:rsidP="72ECAA1A">
      <w:pPr>
        <w:rPr>
          <w:lang w:val="sr-Latn-RS"/>
        </w:rPr>
      </w:pPr>
      <w:r w:rsidRPr="72ECAA1A">
        <w:rPr>
          <w:lang w:val="sr-Latn-RS"/>
        </w:rPr>
        <w:t xml:space="preserve">Privilegiju arhiviranja događaja ima samo predsednik organizacije. Izborom opcije </w:t>
      </w:r>
      <w:r w:rsidRPr="72ECAA1A">
        <w:rPr>
          <w:i/>
          <w:iCs/>
          <w:lang w:val="sr-Latn-RS"/>
        </w:rPr>
        <w:t xml:space="preserve">ažuriranje događaja </w:t>
      </w:r>
      <w:r w:rsidRPr="72ECAA1A">
        <w:rPr>
          <w:lang w:val="sr-Latn-RS"/>
        </w:rPr>
        <w:t xml:space="preserve">iz navigacije, otvara se stranica sa pregledom svih događaja. Klikom na dugme arhiviraj pored željenog događaja, događaj se prebacuje u listu arhiviranih </w:t>
      </w:r>
      <w:r w:rsidR="1B2CE76A" w:rsidRPr="72ECAA1A">
        <w:rPr>
          <w:lang w:val="sr-Latn-RS"/>
        </w:rPr>
        <w:t>događaja. Klikom na dugme dearhiviraj događaj se v</w:t>
      </w:r>
      <w:r w:rsidR="661AC741" w:rsidRPr="72ECAA1A">
        <w:rPr>
          <w:lang w:val="sr-Latn-RS"/>
        </w:rPr>
        <w:t>raća u lisu nearhiviranih događaja.</w:t>
      </w:r>
    </w:p>
    <w:p w14:paraId="2B186F20" w14:textId="5EE3E7B2" w:rsidR="72ECAA1A" w:rsidRDefault="72ECAA1A" w:rsidP="72ECAA1A">
      <w:pPr>
        <w:rPr>
          <w:highlight w:val="yellow"/>
          <w:lang w:val="sr-Latn-RS"/>
        </w:rPr>
      </w:pPr>
    </w:p>
    <w:p w14:paraId="429572AC" w14:textId="252A3600" w:rsidR="661AC741" w:rsidRDefault="661AC741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376D97B" wp14:editId="0B420CC6">
            <wp:extent cx="2057400" cy="4248151"/>
            <wp:effectExtent l="0" t="0" r="0" b="0"/>
            <wp:docPr id="695488653" name="Picture 69548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2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CAA0" w14:textId="145AC3A3" w:rsidR="72ECAA1A" w:rsidRDefault="72ECAA1A" w:rsidP="72ECAA1A">
      <w:pPr>
        <w:jc w:val="center"/>
      </w:pPr>
    </w:p>
    <w:p w14:paraId="38C8D461" w14:textId="1E8AB7D5" w:rsidR="661AC741" w:rsidRDefault="661AC741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198B57F3" w:rsidRPr="72ECAA1A">
        <w:rPr>
          <w:lang w:val="sr-Latn-CS"/>
        </w:rPr>
        <w:t>1</w:t>
      </w:r>
      <w:r w:rsidRPr="72ECAA1A">
        <w:rPr>
          <w:lang w:val="sr-Latn-CS"/>
        </w:rPr>
        <w:t xml:space="preserve"> – Izbor opcije ažuriranje događaja</w:t>
      </w:r>
    </w:p>
    <w:p w14:paraId="7CB68C7F" w14:textId="2FF4F656" w:rsidR="72ECAA1A" w:rsidRDefault="72ECAA1A" w:rsidP="72ECAA1A">
      <w:pPr>
        <w:jc w:val="center"/>
      </w:pPr>
    </w:p>
    <w:p w14:paraId="595E2C90" w14:textId="49B47EB9" w:rsidR="72ECAA1A" w:rsidRDefault="72ECAA1A" w:rsidP="72ECAA1A"/>
    <w:p w14:paraId="52E1F9B6" w14:textId="6BFDD8D4" w:rsidR="661AC741" w:rsidRDefault="661AC741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64E50237" wp14:editId="41767FD4">
            <wp:extent cx="2057400" cy="4381530"/>
            <wp:effectExtent l="0" t="0" r="0" b="0"/>
            <wp:docPr id="513677806" name="Picture 513677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F46E" w14:textId="5699018F" w:rsidR="72ECAA1A" w:rsidRDefault="72ECAA1A" w:rsidP="72ECAA1A">
      <w:pPr>
        <w:jc w:val="center"/>
      </w:pPr>
    </w:p>
    <w:p w14:paraId="3FF595F5" w14:textId="01B6730A" w:rsidR="661AC741" w:rsidRDefault="661AC741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7E8073CA" w:rsidRPr="72ECAA1A">
        <w:rPr>
          <w:lang w:val="sr-Latn-CS"/>
        </w:rPr>
        <w:t>2</w:t>
      </w:r>
      <w:r w:rsidRPr="72ECAA1A">
        <w:rPr>
          <w:lang w:val="sr-Latn-CS"/>
        </w:rPr>
        <w:t xml:space="preserve"> – Lista svih događaja</w:t>
      </w:r>
    </w:p>
    <w:p w14:paraId="480A9322" w14:textId="65B0462B" w:rsidR="72ECAA1A" w:rsidRDefault="72ECAA1A" w:rsidP="72ECAA1A">
      <w:pPr>
        <w:jc w:val="center"/>
      </w:pPr>
    </w:p>
    <w:p w14:paraId="3191E587" w14:textId="751018A0" w:rsidR="44BF9BF5" w:rsidRDefault="44BF9BF5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70A0B27B" wp14:editId="131FBF16">
            <wp:extent cx="2057400" cy="4381530"/>
            <wp:effectExtent l="0" t="0" r="0" b="0"/>
            <wp:docPr id="306520520" name="Picture 30652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3F54" w14:textId="25EFF07F" w:rsidR="72ECAA1A" w:rsidRDefault="72ECAA1A" w:rsidP="72ECAA1A">
      <w:pPr>
        <w:jc w:val="center"/>
      </w:pPr>
    </w:p>
    <w:p w14:paraId="547658F5" w14:textId="5699018F" w:rsidR="72ECAA1A" w:rsidRDefault="72ECAA1A" w:rsidP="72ECAA1A">
      <w:pPr>
        <w:jc w:val="center"/>
      </w:pPr>
    </w:p>
    <w:p w14:paraId="66C371F4" w14:textId="12D84ED2" w:rsidR="12944D8B" w:rsidRDefault="12944D8B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4796A844" w:rsidRPr="72ECAA1A">
        <w:rPr>
          <w:lang w:val="sr-Latn-CS"/>
        </w:rPr>
        <w:t>3</w:t>
      </w:r>
      <w:r w:rsidRPr="72ECAA1A">
        <w:rPr>
          <w:lang w:val="sr-Latn-CS"/>
        </w:rPr>
        <w:t xml:space="preserve"> – Arhiviranje događaja</w:t>
      </w:r>
    </w:p>
    <w:p w14:paraId="638564E7" w14:textId="2BBFB96F" w:rsidR="72ECAA1A" w:rsidRDefault="72ECAA1A" w:rsidP="72ECAA1A">
      <w:pPr>
        <w:jc w:val="center"/>
      </w:pPr>
    </w:p>
    <w:p w14:paraId="38CA2612" w14:textId="506406BE" w:rsidR="24A64E8A" w:rsidRDefault="24A64E8A" w:rsidP="72ECAA1A">
      <w:pPr>
        <w:pStyle w:val="Heading1"/>
        <w:rPr>
          <w:lang w:val="sr-Latn-RS"/>
        </w:rPr>
      </w:pPr>
      <w:bookmarkStart w:id="47" w:name="_Toc137243951"/>
      <w:r w:rsidRPr="72ECAA1A">
        <w:rPr>
          <w:lang w:val="sr-Latn-RS"/>
        </w:rPr>
        <w:t>Rang lista</w:t>
      </w:r>
      <w:bookmarkEnd w:id="47"/>
    </w:p>
    <w:p w14:paraId="58E4E790" w14:textId="3A4E377F" w:rsidR="0A6F9B80" w:rsidRDefault="0A6F9B80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 w:rsidR="42F8A086" w:rsidRPr="72ECAA1A">
        <w:rPr>
          <w:i/>
          <w:iCs/>
        </w:rPr>
        <w:t>p</w:t>
      </w:r>
      <w:r w:rsidRPr="72ECAA1A">
        <w:rPr>
          <w:i/>
          <w:iCs/>
        </w:rPr>
        <w:t>ehar</w:t>
      </w:r>
      <w:proofErr w:type="spellEnd"/>
      <w:r w:rsidRPr="72ECAA1A">
        <w:rPr>
          <w:i/>
          <w:iCs/>
        </w:rPr>
        <w:t xml:space="preserve"> </w:t>
      </w:r>
      <w:r w:rsidRPr="72ECAA1A">
        <w:t xml:space="preserve">u </w:t>
      </w:r>
      <w:proofErr w:type="spellStart"/>
      <w:r w:rsidRPr="72ECAA1A">
        <w:t>donjoj</w:t>
      </w:r>
      <w:proofErr w:type="spellEnd"/>
      <w:r w:rsidRPr="72ECAA1A">
        <w:t xml:space="preserve"> </w:t>
      </w:r>
      <w:proofErr w:type="spellStart"/>
      <w:r w:rsidRPr="72ECAA1A">
        <w:t>navigaciji</w:t>
      </w:r>
      <w:proofErr w:type="spellEnd"/>
      <w:r w:rsidRPr="72ECAA1A">
        <w:t xml:space="preserve"> se </w:t>
      </w:r>
      <w:proofErr w:type="spellStart"/>
      <w:r w:rsidRPr="72ECAA1A">
        <w:t>otvara</w:t>
      </w:r>
      <w:proofErr w:type="spellEnd"/>
      <w:r w:rsidRPr="72ECAA1A">
        <w:t xml:space="preserve"> </w:t>
      </w:r>
      <w:proofErr w:type="spellStart"/>
      <w:r w:rsidRPr="72ECAA1A">
        <w:t>stranica</w:t>
      </w:r>
      <w:proofErr w:type="spellEnd"/>
      <w:r w:rsidR="5BC411BB" w:rsidRPr="72ECAA1A">
        <w:t xml:space="preserve"> </w:t>
      </w:r>
      <w:proofErr w:type="spellStart"/>
      <w:r w:rsidR="5BC411BB" w:rsidRPr="72ECAA1A">
        <w:t>sa</w:t>
      </w:r>
      <w:proofErr w:type="spellEnd"/>
      <w:r w:rsidR="5BC411BB" w:rsidRPr="72ECAA1A">
        <w:t xml:space="preserve"> rang </w:t>
      </w:r>
      <w:proofErr w:type="spellStart"/>
      <w:r w:rsidR="5BC411BB" w:rsidRPr="72ECAA1A">
        <w:t>listom</w:t>
      </w:r>
      <w:proofErr w:type="spellEnd"/>
      <w:r w:rsidR="5BC411BB" w:rsidRPr="72ECAA1A">
        <w:t xml:space="preserve">. Na </w:t>
      </w:r>
      <w:proofErr w:type="spellStart"/>
      <w:r w:rsidR="5BC411BB" w:rsidRPr="72ECAA1A">
        <w:t>stranici</w:t>
      </w:r>
      <w:proofErr w:type="spellEnd"/>
      <w:r w:rsidR="5BC411BB" w:rsidRPr="72ECAA1A">
        <w:t xml:space="preserve"> se </w:t>
      </w:r>
      <w:proofErr w:type="spellStart"/>
      <w:r w:rsidR="5BC411BB" w:rsidRPr="72ECAA1A">
        <w:t>nalazi</w:t>
      </w:r>
      <w:proofErr w:type="spellEnd"/>
      <w:r w:rsidR="5BC411BB" w:rsidRPr="72ECAA1A">
        <w:t xml:space="preserve"> </w:t>
      </w:r>
      <w:proofErr w:type="spellStart"/>
      <w:r w:rsidR="5BC411BB" w:rsidRPr="72ECAA1A">
        <w:t>lista</w:t>
      </w:r>
      <w:proofErr w:type="spellEnd"/>
      <w:r w:rsidR="5BC411BB" w:rsidRPr="72ECAA1A">
        <w:t xml:space="preserve"> </w:t>
      </w:r>
      <w:proofErr w:type="spellStart"/>
      <w:r w:rsidR="5BC411BB" w:rsidRPr="72ECAA1A">
        <w:t>članova</w:t>
      </w:r>
      <w:proofErr w:type="spellEnd"/>
      <w:r w:rsidR="5BC411BB" w:rsidRPr="72ECAA1A">
        <w:t xml:space="preserve"> </w:t>
      </w:r>
      <w:proofErr w:type="spellStart"/>
      <w:r w:rsidR="5BC411BB" w:rsidRPr="72ECAA1A">
        <w:t>koja</w:t>
      </w:r>
      <w:proofErr w:type="spellEnd"/>
      <w:r w:rsidR="5BC411BB" w:rsidRPr="72ECAA1A">
        <w:t xml:space="preserve"> je </w:t>
      </w:r>
      <w:proofErr w:type="spellStart"/>
      <w:r w:rsidR="5BC411BB" w:rsidRPr="72ECAA1A">
        <w:t>sortirana</w:t>
      </w:r>
      <w:proofErr w:type="spellEnd"/>
      <w:r w:rsidR="5BC411BB" w:rsidRPr="72ECAA1A">
        <w:t xml:space="preserve"> u </w:t>
      </w:r>
      <w:proofErr w:type="spellStart"/>
      <w:r w:rsidR="5BC411BB" w:rsidRPr="72ECAA1A">
        <w:t>opadajući</w:t>
      </w:r>
      <w:proofErr w:type="spellEnd"/>
      <w:r w:rsidR="5BC411BB" w:rsidRPr="72ECAA1A">
        <w:t xml:space="preserve"> </w:t>
      </w:r>
      <w:proofErr w:type="spellStart"/>
      <w:r w:rsidR="5BC411BB" w:rsidRPr="72ECAA1A">
        <w:t>redosled</w:t>
      </w:r>
      <w:proofErr w:type="spellEnd"/>
      <w:r w:rsidR="5BC411BB" w:rsidRPr="72ECAA1A">
        <w:t xml:space="preserve"> po </w:t>
      </w:r>
      <w:proofErr w:type="spellStart"/>
      <w:r w:rsidR="5BC411BB" w:rsidRPr="72ECAA1A">
        <w:t>broju</w:t>
      </w:r>
      <w:proofErr w:type="spellEnd"/>
      <w:r w:rsidR="5BC411BB" w:rsidRPr="72ECAA1A">
        <w:t xml:space="preserve"> </w:t>
      </w:r>
      <w:proofErr w:type="spellStart"/>
      <w:r w:rsidR="5BC411BB" w:rsidRPr="72ECAA1A">
        <w:t>poena</w:t>
      </w:r>
      <w:proofErr w:type="spellEnd"/>
      <w:r w:rsidR="5BC411BB" w:rsidRPr="72ECAA1A">
        <w:t xml:space="preserve"> </w:t>
      </w:r>
      <w:proofErr w:type="spellStart"/>
      <w:r w:rsidR="5BC411BB" w:rsidRPr="72ECAA1A">
        <w:t>članova</w:t>
      </w:r>
      <w:proofErr w:type="spellEnd"/>
      <w:r w:rsidR="55E1AD79" w:rsidRPr="72ECAA1A">
        <w:t>.</w:t>
      </w:r>
    </w:p>
    <w:p w14:paraId="7CCC545B" w14:textId="3A4E377F" w:rsidR="6961A55E" w:rsidRDefault="6961A55E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33C5AD8" wp14:editId="2E7E76F7">
            <wp:extent cx="2057400" cy="4381530"/>
            <wp:effectExtent l="0" t="0" r="0" b="0"/>
            <wp:docPr id="1594616291" name="Picture 159461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3FCE" w14:textId="337B79DA" w:rsidR="72ECAA1A" w:rsidRDefault="72ECAA1A" w:rsidP="72ECAA1A">
      <w:pPr>
        <w:jc w:val="center"/>
      </w:pPr>
    </w:p>
    <w:p w14:paraId="3A2C48C1" w14:textId="7AC0ECF0" w:rsidR="5B840305" w:rsidRDefault="5B840305" w:rsidP="72ECAA1A">
      <w:pPr>
        <w:jc w:val="center"/>
        <w:rPr>
          <w:lang w:val="sr-Latn-CS"/>
        </w:rPr>
      </w:pPr>
      <w:r w:rsidRPr="72ECAA1A">
        <w:rPr>
          <w:lang w:val="sr-Latn-CS"/>
        </w:rPr>
        <w:t>Slika</w:t>
      </w:r>
      <w:r w:rsidR="18B76B42" w:rsidRPr="72ECAA1A">
        <w:rPr>
          <w:lang w:val="sr-Latn-CS"/>
        </w:rPr>
        <w:t xml:space="preserve"> 64</w:t>
      </w:r>
      <w:r w:rsidRPr="72ECAA1A">
        <w:rPr>
          <w:lang w:val="sr-Latn-CS"/>
        </w:rPr>
        <w:t xml:space="preserve">  – Pregled rang liste članova</w:t>
      </w:r>
    </w:p>
    <w:p w14:paraId="35684E77" w14:textId="6168CC92" w:rsidR="72ECAA1A" w:rsidRDefault="72ECAA1A" w:rsidP="72ECAA1A">
      <w:pPr>
        <w:jc w:val="center"/>
      </w:pPr>
    </w:p>
    <w:p w14:paraId="35AE0221" w14:textId="45507B2B" w:rsidR="296A04DD" w:rsidRDefault="296A04DD" w:rsidP="72ECAA1A">
      <w:pPr>
        <w:pStyle w:val="Heading1"/>
        <w:rPr>
          <w:lang w:val="sr-Latn-RS"/>
        </w:rPr>
      </w:pPr>
      <w:bookmarkStart w:id="48" w:name="_Toc137243952"/>
      <w:r w:rsidRPr="72ECAA1A">
        <w:rPr>
          <w:lang w:val="sr-Latn-RS"/>
        </w:rPr>
        <w:t>Pregled sastanaka</w:t>
      </w:r>
      <w:bookmarkEnd w:id="48"/>
    </w:p>
    <w:p w14:paraId="4CB87AD3" w14:textId="406C9F57" w:rsidR="1E73910B" w:rsidRDefault="1E73910B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 w:rsidR="17F8756B">
        <w:t>levo</w:t>
      </w:r>
      <w:proofErr w:type="spellEnd"/>
      <w:r w:rsidR="17F8756B">
        <w:t xml:space="preserve"> </w:t>
      </w:r>
      <w:proofErr w:type="spellStart"/>
      <w:r w:rsidR="17F8756B">
        <w:t>dugme</w:t>
      </w:r>
      <w:proofErr w:type="spellEnd"/>
      <w:r w:rsidRPr="72ECAA1A">
        <w:rPr>
          <w:i/>
          <w:iCs/>
        </w:rPr>
        <w:t xml:space="preserve"> </w:t>
      </w:r>
      <w:r w:rsidRPr="72ECAA1A">
        <w:t xml:space="preserve">u </w:t>
      </w:r>
      <w:proofErr w:type="spellStart"/>
      <w:r w:rsidRPr="72ECAA1A">
        <w:t>donjoj</w:t>
      </w:r>
      <w:proofErr w:type="spellEnd"/>
      <w:r w:rsidRPr="72ECAA1A">
        <w:t xml:space="preserve"> </w:t>
      </w:r>
      <w:proofErr w:type="spellStart"/>
      <w:r w:rsidRPr="72ECAA1A">
        <w:t>navigaciji</w:t>
      </w:r>
      <w:proofErr w:type="spellEnd"/>
      <w:r w:rsidRPr="72ECAA1A">
        <w:t xml:space="preserve"> </w:t>
      </w:r>
      <w:proofErr w:type="spellStart"/>
      <w:r w:rsidRPr="72ECAA1A">
        <w:t>otvara</w:t>
      </w:r>
      <w:proofErr w:type="spellEnd"/>
      <w:r w:rsidR="336FD97F" w:rsidRPr="72ECAA1A">
        <w:t xml:space="preserve"> se</w:t>
      </w:r>
      <w:r w:rsidRPr="72ECAA1A">
        <w:t xml:space="preserve"> </w:t>
      </w:r>
      <w:proofErr w:type="spellStart"/>
      <w:r w:rsidRPr="72ECAA1A">
        <w:t>stranica</w:t>
      </w:r>
      <w:proofErr w:type="spellEnd"/>
      <w:r w:rsidRPr="72ECAA1A">
        <w:t xml:space="preserve"> za</w:t>
      </w:r>
      <w:r w:rsidR="0F7460C8" w:rsidRPr="72ECAA1A">
        <w:t xml:space="preserve"> </w:t>
      </w:r>
      <w:proofErr w:type="spellStart"/>
      <w:r w:rsidR="0F7460C8" w:rsidRPr="72ECAA1A">
        <w:t>sastanke</w:t>
      </w:r>
      <w:proofErr w:type="spellEnd"/>
      <w:r w:rsidR="0F7460C8" w:rsidRPr="72ECAA1A">
        <w:t>.</w:t>
      </w:r>
      <w:r w:rsidRPr="72ECAA1A">
        <w:t xml:space="preserve"> </w:t>
      </w:r>
      <w:proofErr w:type="spellStart"/>
      <w:r w:rsidRPr="72ECAA1A">
        <w:t>Član</w:t>
      </w:r>
      <w:proofErr w:type="spellEnd"/>
      <w:r w:rsidRPr="72ECAA1A">
        <w:t xml:space="preserve"> </w:t>
      </w:r>
      <w:proofErr w:type="spellStart"/>
      <w:r w:rsidRPr="72ECAA1A">
        <w:t>može</w:t>
      </w:r>
      <w:proofErr w:type="spellEnd"/>
      <w:r w:rsidRPr="72ECAA1A">
        <w:t xml:space="preserve"> da </w:t>
      </w:r>
      <w:proofErr w:type="spellStart"/>
      <w:r w:rsidRPr="72ECAA1A">
        <w:t>pregleda</w:t>
      </w:r>
      <w:proofErr w:type="spellEnd"/>
      <w:r w:rsidRPr="72ECAA1A">
        <w:t xml:space="preserve"> </w:t>
      </w:r>
      <w:proofErr w:type="spellStart"/>
      <w:r w:rsidRPr="72ECAA1A">
        <w:t>pre</w:t>
      </w:r>
      <w:r w:rsidR="30A62051" w:rsidRPr="72ECAA1A">
        <w:t>dstojeće</w:t>
      </w:r>
      <w:proofErr w:type="spellEnd"/>
      <w:r w:rsidR="30A62051" w:rsidRPr="72ECAA1A">
        <w:t xml:space="preserve"> </w:t>
      </w:r>
      <w:proofErr w:type="spellStart"/>
      <w:r w:rsidR="30A62051" w:rsidRPr="72ECAA1A">
        <w:t>i</w:t>
      </w:r>
      <w:proofErr w:type="spellEnd"/>
      <w:r w:rsidR="30A62051" w:rsidRPr="72ECAA1A">
        <w:t xml:space="preserve"> </w:t>
      </w:r>
      <w:proofErr w:type="spellStart"/>
      <w:proofErr w:type="gramStart"/>
      <w:r w:rsidR="30A62051" w:rsidRPr="72ECAA1A">
        <w:t>gotove</w:t>
      </w:r>
      <w:proofErr w:type="spellEnd"/>
      <w:r w:rsidR="30A62051" w:rsidRPr="72ECAA1A">
        <w:t xml:space="preserve">  </w:t>
      </w:r>
      <w:proofErr w:type="spellStart"/>
      <w:r w:rsidR="30A62051" w:rsidRPr="72ECAA1A">
        <w:t>sastanke</w:t>
      </w:r>
      <w:proofErr w:type="spellEnd"/>
      <w:proofErr w:type="gramEnd"/>
      <w:r w:rsidRPr="72ECAA1A">
        <w:t xml:space="preserve">, </w:t>
      </w:r>
      <w:proofErr w:type="spellStart"/>
      <w:r w:rsidR="5246A884" w:rsidRPr="72ECAA1A">
        <w:t>dok</w:t>
      </w:r>
      <w:proofErr w:type="spellEnd"/>
      <w:r w:rsidR="5246A884" w:rsidRPr="72ECAA1A">
        <w:t xml:space="preserve"> </w:t>
      </w:r>
      <w:proofErr w:type="spellStart"/>
      <w:r w:rsidR="13A8F3B1" w:rsidRPr="72ECAA1A">
        <w:t>članovi</w:t>
      </w:r>
      <w:proofErr w:type="spellEnd"/>
      <w:r w:rsidR="13A8F3B1" w:rsidRPr="72ECAA1A">
        <w:t xml:space="preserve"> </w:t>
      </w:r>
      <w:proofErr w:type="spellStart"/>
      <w:r w:rsidR="13A8F3B1" w:rsidRPr="72ECAA1A">
        <w:t>upravnog</w:t>
      </w:r>
      <w:proofErr w:type="spellEnd"/>
      <w:r w:rsidR="13A8F3B1" w:rsidRPr="72ECAA1A">
        <w:t xml:space="preserve"> </w:t>
      </w:r>
      <w:proofErr w:type="spellStart"/>
      <w:r w:rsidR="13A8F3B1" w:rsidRPr="72ECAA1A">
        <w:t>odbora</w:t>
      </w:r>
      <w:proofErr w:type="spellEnd"/>
      <w:r w:rsidR="13A8F3B1" w:rsidRPr="72ECAA1A">
        <w:t xml:space="preserve"> I </w:t>
      </w:r>
      <w:proofErr w:type="spellStart"/>
      <w:r w:rsidR="13A8F3B1" w:rsidRPr="72ECAA1A">
        <w:t>članovi</w:t>
      </w:r>
      <w:proofErr w:type="spellEnd"/>
      <w:r w:rsidR="13A8F3B1" w:rsidRPr="72ECAA1A">
        <w:t xml:space="preserve"> </w:t>
      </w:r>
      <w:proofErr w:type="spellStart"/>
      <w:r w:rsidR="13A8F3B1" w:rsidRPr="72ECAA1A">
        <w:t>organizacionih</w:t>
      </w:r>
      <w:proofErr w:type="spellEnd"/>
      <w:r w:rsidR="13A8F3B1" w:rsidRPr="72ECAA1A">
        <w:t xml:space="preserve"> </w:t>
      </w:r>
      <w:proofErr w:type="spellStart"/>
      <w:r w:rsidR="13A8F3B1" w:rsidRPr="72ECAA1A">
        <w:t>timova</w:t>
      </w:r>
      <w:proofErr w:type="spellEnd"/>
      <w:r w:rsidR="5246A884" w:rsidRPr="72ECAA1A">
        <w:t xml:space="preserve"> vide </w:t>
      </w:r>
      <w:proofErr w:type="spellStart"/>
      <w:r w:rsidR="5246A884" w:rsidRPr="72ECAA1A">
        <w:t>i</w:t>
      </w:r>
      <w:proofErr w:type="spellEnd"/>
      <w:r w:rsidR="5246A884" w:rsidRPr="72ECAA1A">
        <w:t xml:space="preserve"> </w:t>
      </w:r>
      <w:proofErr w:type="spellStart"/>
      <w:r w:rsidR="5246A884" w:rsidRPr="72ECAA1A">
        <w:t>dugme</w:t>
      </w:r>
      <w:proofErr w:type="spellEnd"/>
      <w:r w:rsidR="5246A884" w:rsidRPr="72ECAA1A">
        <w:t xml:space="preserve"> za </w:t>
      </w:r>
      <w:proofErr w:type="spellStart"/>
      <w:r w:rsidR="5246A884" w:rsidRPr="72ECAA1A">
        <w:t>dodavanje</w:t>
      </w:r>
      <w:proofErr w:type="spellEnd"/>
      <w:r w:rsidR="5246A884" w:rsidRPr="72ECAA1A">
        <w:t xml:space="preserve"> </w:t>
      </w:r>
      <w:proofErr w:type="spellStart"/>
      <w:r w:rsidR="5246A884" w:rsidRPr="72ECAA1A">
        <w:t>novog</w:t>
      </w:r>
      <w:proofErr w:type="spellEnd"/>
      <w:r w:rsidR="5246A884" w:rsidRPr="72ECAA1A">
        <w:t xml:space="preserve"> </w:t>
      </w:r>
      <w:proofErr w:type="spellStart"/>
      <w:r w:rsidR="5246A884" w:rsidRPr="72ECAA1A">
        <w:t>sastanka</w:t>
      </w:r>
      <w:proofErr w:type="spellEnd"/>
      <w:r w:rsidR="5246A884" w:rsidRPr="72ECAA1A">
        <w:t>.</w:t>
      </w:r>
    </w:p>
    <w:p w14:paraId="1C7830D1" w14:textId="17705C72" w:rsidR="53E6B910" w:rsidRDefault="53E6B910" w:rsidP="72ECAA1A">
      <w:pPr>
        <w:pStyle w:val="Heading2"/>
      </w:pPr>
      <w:bookmarkStart w:id="49" w:name="_Toc137243953"/>
      <w:proofErr w:type="spellStart"/>
      <w:r>
        <w:t>Predstojeći</w:t>
      </w:r>
      <w:proofErr w:type="spellEnd"/>
      <w:r>
        <w:t xml:space="preserve"> </w:t>
      </w:r>
      <w:proofErr w:type="spellStart"/>
      <w:r>
        <w:t>sastanci</w:t>
      </w:r>
      <w:bookmarkEnd w:id="49"/>
      <w:proofErr w:type="spellEnd"/>
    </w:p>
    <w:p w14:paraId="7889363F" w14:textId="1B95B6D4" w:rsidR="53E6B910" w:rsidRDefault="53E6B910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Predstojeći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t>prikazuje</w:t>
      </w:r>
      <w:proofErr w:type="spellEnd"/>
      <w:r w:rsidRPr="72ECAA1A">
        <w:t xml:space="preserve"> se </w:t>
      </w:r>
      <w:proofErr w:type="spellStart"/>
      <w:r w:rsidRPr="72ECAA1A">
        <w:t>lista</w:t>
      </w:r>
      <w:proofErr w:type="spellEnd"/>
      <w:r w:rsidRPr="72ECAA1A">
        <w:t xml:space="preserve"> </w:t>
      </w:r>
      <w:proofErr w:type="spellStart"/>
      <w:r w:rsidRPr="72ECAA1A">
        <w:t>svih</w:t>
      </w:r>
      <w:proofErr w:type="spellEnd"/>
      <w:r w:rsidRPr="72ECAA1A">
        <w:t xml:space="preserve"> </w:t>
      </w:r>
      <w:proofErr w:type="spellStart"/>
      <w:r w:rsidRPr="72ECAA1A">
        <w:t>predstojećih</w:t>
      </w:r>
      <w:proofErr w:type="spellEnd"/>
      <w:r w:rsidRPr="72ECAA1A">
        <w:t xml:space="preserve"> </w:t>
      </w:r>
      <w:proofErr w:type="spellStart"/>
      <w:r w:rsidRPr="72ECAA1A">
        <w:t>sastanaka</w:t>
      </w:r>
      <w:proofErr w:type="spellEnd"/>
      <w:r w:rsidRPr="72ECAA1A">
        <w:t xml:space="preserve"> </w:t>
      </w:r>
      <w:proofErr w:type="spellStart"/>
      <w:r w:rsidR="0751BFF1" w:rsidRPr="72ECAA1A">
        <w:t>sortirana</w:t>
      </w:r>
      <w:proofErr w:type="spellEnd"/>
      <w:r w:rsidR="0751BFF1" w:rsidRPr="72ECAA1A">
        <w:t xml:space="preserve"> u </w:t>
      </w:r>
      <w:proofErr w:type="spellStart"/>
      <w:r w:rsidR="0751BFF1" w:rsidRPr="72ECAA1A">
        <w:t>odnosu</w:t>
      </w:r>
      <w:proofErr w:type="spellEnd"/>
      <w:r w:rsidR="0751BFF1" w:rsidRPr="72ECAA1A">
        <w:t xml:space="preserve"> </w:t>
      </w:r>
      <w:proofErr w:type="spellStart"/>
      <w:r w:rsidR="0751BFF1" w:rsidRPr="72ECAA1A">
        <w:t>na</w:t>
      </w:r>
      <w:proofErr w:type="spellEnd"/>
      <w:r w:rsidR="0751BFF1" w:rsidRPr="72ECAA1A">
        <w:t xml:space="preserve"> datum </w:t>
      </w:r>
      <w:proofErr w:type="spellStart"/>
      <w:r w:rsidR="0751BFF1" w:rsidRPr="72ECAA1A">
        <w:t>održavanja</w:t>
      </w:r>
      <w:proofErr w:type="spellEnd"/>
      <w:r w:rsidR="0751BFF1" w:rsidRPr="72ECAA1A">
        <w:t xml:space="preserve">. </w:t>
      </w:r>
      <w:proofErr w:type="spellStart"/>
      <w:r w:rsidR="0751BFF1" w:rsidRPr="72ECAA1A">
        <w:t>Klikom</w:t>
      </w:r>
      <w:proofErr w:type="spellEnd"/>
      <w:r w:rsidR="0751BFF1" w:rsidRPr="72ECAA1A">
        <w:t xml:space="preserve"> </w:t>
      </w:r>
      <w:proofErr w:type="spellStart"/>
      <w:r w:rsidR="0751BFF1" w:rsidRPr="72ECAA1A">
        <w:t>na</w:t>
      </w:r>
      <w:proofErr w:type="spellEnd"/>
      <w:r w:rsidR="0751BFF1" w:rsidRPr="72ECAA1A">
        <w:t xml:space="preserve"> </w:t>
      </w:r>
      <w:proofErr w:type="spellStart"/>
      <w:r w:rsidR="0751BFF1" w:rsidRPr="72ECAA1A">
        <w:t>jedan</w:t>
      </w:r>
      <w:proofErr w:type="spellEnd"/>
      <w:r w:rsidR="0751BFF1" w:rsidRPr="72ECAA1A">
        <w:t xml:space="preserve"> </w:t>
      </w:r>
      <w:proofErr w:type="spellStart"/>
      <w:r w:rsidR="0751BFF1" w:rsidRPr="72ECAA1A">
        <w:t>od</w:t>
      </w:r>
      <w:proofErr w:type="spellEnd"/>
      <w:r w:rsidR="0751BFF1" w:rsidRPr="72ECAA1A">
        <w:t xml:space="preserve"> </w:t>
      </w:r>
      <w:proofErr w:type="spellStart"/>
      <w:r w:rsidR="0751BFF1" w:rsidRPr="72ECAA1A">
        <w:t>sastanaka</w:t>
      </w:r>
      <w:proofErr w:type="spellEnd"/>
      <w:r w:rsidR="0751BFF1" w:rsidRPr="72ECAA1A">
        <w:t xml:space="preserve"> </w:t>
      </w:r>
      <w:proofErr w:type="spellStart"/>
      <w:r w:rsidR="0751BFF1" w:rsidRPr="72ECAA1A">
        <w:t>otvara</w:t>
      </w:r>
      <w:proofErr w:type="spellEnd"/>
      <w:r w:rsidR="0751BFF1" w:rsidRPr="72ECAA1A">
        <w:t xml:space="preserve"> se </w:t>
      </w:r>
      <w:proofErr w:type="spellStart"/>
      <w:r w:rsidR="0751BFF1" w:rsidRPr="72ECAA1A">
        <w:t>st</w:t>
      </w:r>
      <w:r w:rsidR="6D80C1F5" w:rsidRPr="72ECAA1A">
        <w:t>r</w:t>
      </w:r>
      <w:r w:rsidR="0751BFF1" w:rsidRPr="72ECAA1A">
        <w:t>anica</w:t>
      </w:r>
      <w:proofErr w:type="spellEnd"/>
      <w:r w:rsidR="0751BFF1" w:rsidRPr="72ECAA1A">
        <w:t xml:space="preserve"> </w:t>
      </w:r>
      <w:proofErr w:type="spellStart"/>
      <w:r w:rsidR="0751BFF1" w:rsidRPr="72ECAA1A">
        <w:t>sa</w:t>
      </w:r>
      <w:proofErr w:type="spellEnd"/>
      <w:r w:rsidR="0751BFF1" w:rsidRPr="72ECAA1A">
        <w:t xml:space="preserve"> </w:t>
      </w:r>
      <w:proofErr w:type="spellStart"/>
      <w:r w:rsidR="0751BFF1" w:rsidRPr="72ECAA1A">
        <w:t>detaljima</w:t>
      </w:r>
      <w:proofErr w:type="spellEnd"/>
      <w:r w:rsidR="0751BFF1" w:rsidRPr="72ECAA1A">
        <w:t xml:space="preserve"> </w:t>
      </w:r>
      <w:r w:rsidR="0DB85655" w:rsidRPr="72ECAA1A">
        <w:t xml:space="preserve">za </w:t>
      </w:r>
      <w:proofErr w:type="spellStart"/>
      <w:r w:rsidR="0DB85655" w:rsidRPr="72ECAA1A">
        <w:t>sastanak</w:t>
      </w:r>
      <w:proofErr w:type="spellEnd"/>
      <w:r w:rsidR="0DB85655" w:rsidRPr="72ECAA1A">
        <w:t xml:space="preserve"> </w:t>
      </w:r>
      <w:proofErr w:type="spellStart"/>
      <w:r w:rsidR="0DB85655" w:rsidRPr="72ECAA1A">
        <w:t>g</w:t>
      </w:r>
      <w:r w:rsidR="58A6362C" w:rsidRPr="72ECAA1A">
        <w:t>de</w:t>
      </w:r>
      <w:proofErr w:type="spellEnd"/>
      <w:r w:rsidR="58A6362C" w:rsidRPr="72ECAA1A">
        <w:t xml:space="preserve"> se </w:t>
      </w:r>
      <w:proofErr w:type="spellStart"/>
      <w:r w:rsidR="58A6362C" w:rsidRPr="72ECAA1A">
        <w:t>može</w:t>
      </w:r>
      <w:proofErr w:type="spellEnd"/>
      <w:r w:rsidR="58A6362C" w:rsidRPr="72ECAA1A">
        <w:t xml:space="preserve"> </w:t>
      </w:r>
      <w:proofErr w:type="spellStart"/>
      <w:r w:rsidR="58A6362C" w:rsidRPr="72ECAA1A">
        <w:t>potvrditi</w:t>
      </w:r>
      <w:proofErr w:type="spellEnd"/>
      <w:r w:rsidR="58A6362C" w:rsidRPr="72ECAA1A">
        <w:t xml:space="preserve"> </w:t>
      </w:r>
      <w:proofErr w:type="spellStart"/>
      <w:r w:rsidR="0F9E4BED" w:rsidRPr="72ECAA1A">
        <w:t>i</w:t>
      </w:r>
      <w:proofErr w:type="spellEnd"/>
      <w:r w:rsidR="0F9E4BED" w:rsidRPr="72ECAA1A">
        <w:t xml:space="preserve"> </w:t>
      </w:r>
      <w:proofErr w:type="spellStart"/>
      <w:r w:rsidR="0F9E4BED" w:rsidRPr="72ECAA1A">
        <w:t>otkazati</w:t>
      </w:r>
      <w:proofErr w:type="spellEnd"/>
      <w:r w:rsidR="58A6362C" w:rsidRPr="72ECAA1A">
        <w:t xml:space="preserve"> </w:t>
      </w:r>
      <w:proofErr w:type="spellStart"/>
      <w:r w:rsidR="58A6362C" w:rsidRPr="72ECAA1A">
        <w:t>prisustvo</w:t>
      </w:r>
      <w:proofErr w:type="spellEnd"/>
      <w:r w:rsidR="58A6362C" w:rsidRPr="72ECAA1A">
        <w:t xml:space="preserve"> </w:t>
      </w:r>
      <w:proofErr w:type="spellStart"/>
      <w:r w:rsidR="58A6362C" w:rsidRPr="72ECAA1A">
        <w:t>na</w:t>
      </w:r>
      <w:proofErr w:type="spellEnd"/>
      <w:r w:rsidR="58A6362C" w:rsidRPr="72ECAA1A">
        <w:t xml:space="preserve"> </w:t>
      </w:r>
      <w:proofErr w:type="spellStart"/>
      <w:r w:rsidR="58A6362C" w:rsidRPr="72ECAA1A">
        <w:t>samom</w:t>
      </w:r>
      <w:proofErr w:type="spellEnd"/>
      <w:r w:rsidR="58A6362C" w:rsidRPr="72ECAA1A">
        <w:t xml:space="preserve"> </w:t>
      </w:r>
      <w:proofErr w:type="spellStart"/>
      <w:r w:rsidR="58A6362C" w:rsidRPr="72ECAA1A">
        <w:t>sastanku</w:t>
      </w:r>
      <w:proofErr w:type="spellEnd"/>
      <w:r w:rsidR="58A6362C" w:rsidRPr="72ECAA1A">
        <w:t xml:space="preserve">. </w:t>
      </w:r>
      <w:proofErr w:type="spellStart"/>
      <w:r w:rsidR="58A6362C" w:rsidRPr="72ECAA1A">
        <w:t>Kada</w:t>
      </w:r>
      <w:proofErr w:type="spellEnd"/>
      <w:r w:rsidR="58A6362C" w:rsidRPr="72ECAA1A">
        <w:t xml:space="preserve"> </w:t>
      </w:r>
      <w:proofErr w:type="spellStart"/>
      <w:r w:rsidR="58A6362C" w:rsidRPr="72ECAA1A">
        <w:t>sastanak</w:t>
      </w:r>
      <w:proofErr w:type="spellEnd"/>
      <w:r w:rsidR="58A6362C" w:rsidRPr="72ECAA1A">
        <w:t xml:space="preserve"> </w:t>
      </w:r>
      <w:proofErr w:type="spellStart"/>
      <w:r w:rsidR="58A6362C" w:rsidRPr="72ECAA1A">
        <w:t>bude</w:t>
      </w:r>
      <w:proofErr w:type="spellEnd"/>
      <w:r w:rsidR="58A6362C" w:rsidRPr="72ECAA1A">
        <w:t xml:space="preserve"> </w:t>
      </w:r>
      <w:proofErr w:type="spellStart"/>
      <w:r w:rsidR="58A6362C" w:rsidRPr="72ECAA1A">
        <w:t>završen</w:t>
      </w:r>
      <w:proofErr w:type="spellEnd"/>
      <w:r w:rsidR="68CF41F8" w:rsidRPr="72ECAA1A">
        <w:t xml:space="preserve">, u </w:t>
      </w:r>
      <w:proofErr w:type="spellStart"/>
      <w:r w:rsidR="68CF41F8" w:rsidRPr="72ECAA1A">
        <w:t>listi</w:t>
      </w:r>
      <w:proofErr w:type="spellEnd"/>
      <w:r w:rsidR="68CF41F8" w:rsidRPr="72ECAA1A">
        <w:t xml:space="preserve"> ga </w:t>
      </w:r>
      <w:proofErr w:type="spellStart"/>
      <w:r w:rsidR="68CF41F8" w:rsidRPr="72ECAA1A">
        <w:t>vidi</w:t>
      </w:r>
      <w:proofErr w:type="spellEnd"/>
      <w:r w:rsidR="68CF41F8" w:rsidRPr="72ECAA1A">
        <w:t xml:space="preserve"> </w:t>
      </w:r>
      <w:proofErr w:type="spellStart"/>
      <w:r w:rsidR="68CF41F8" w:rsidRPr="72ECAA1A">
        <w:t>samo</w:t>
      </w:r>
      <w:proofErr w:type="spellEnd"/>
      <w:r w:rsidR="68CF41F8" w:rsidRPr="72ECAA1A">
        <w:t xml:space="preserve"> </w:t>
      </w:r>
      <w:proofErr w:type="spellStart"/>
      <w:r w:rsidR="68CF41F8" w:rsidRPr="72ECAA1A">
        <w:t>član</w:t>
      </w:r>
      <w:proofErr w:type="spellEnd"/>
      <w:r w:rsidR="68CF41F8" w:rsidRPr="72ECAA1A">
        <w:t xml:space="preserve"> koji je </w:t>
      </w:r>
      <w:proofErr w:type="spellStart"/>
      <w:r w:rsidR="68CF41F8" w:rsidRPr="72ECAA1A">
        <w:t>sazvao</w:t>
      </w:r>
      <w:proofErr w:type="spellEnd"/>
      <w:r w:rsidR="68CF41F8" w:rsidRPr="72ECAA1A">
        <w:t xml:space="preserve"> </w:t>
      </w:r>
      <w:proofErr w:type="spellStart"/>
      <w:r w:rsidR="68CF41F8" w:rsidRPr="72ECAA1A">
        <w:t>sastanak</w:t>
      </w:r>
      <w:proofErr w:type="spellEnd"/>
      <w:r w:rsidR="68CF41F8" w:rsidRPr="72ECAA1A">
        <w:t xml:space="preserve"> </w:t>
      </w:r>
      <w:proofErr w:type="spellStart"/>
      <w:r w:rsidR="591C2F34" w:rsidRPr="72ECAA1A">
        <w:t>i</w:t>
      </w:r>
      <w:proofErr w:type="spellEnd"/>
      <w:r w:rsidR="68CF41F8" w:rsidRPr="72ECAA1A">
        <w:t xml:space="preserve"> </w:t>
      </w:r>
      <w:proofErr w:type="spellStart"/>
      <w:r w:rsidR="68CF41F8" w:rsidRPr="72ECAA1A">
        <w:t>klikom</w:t>
      </w:r>
      <w:proofErr w:type="spellEnd"/>
      <w:r w:rsidR="68CF41F8" w:rsidRPr="72ECAA1A">
        <w:t xml:space="preserve"> </w:t>
      </w:r>
      <w:proofErr w:type="spellStart"/>
      <w:r w:rsidR="68CF41F8" w:rsidRPr="72ECAA1A">
        <w:t>na</w:t>
      </w:r>
      <w:proofErr w:type="spellEnd"/>
      <w:r w:rsidR="68CF41F8" w:rsidRPr="72ECAA1A">
        <w:t xml:space="preserve"> </w:t>
      </w:r>
      <w:proofErr w:type="spellStart"/>
      <w:r w:rsidR="68CF41F8" w:rsidRPr="72ECAA1A">
        <w:t>njega</w:t>
      </w:r>
      <w:proofErr w:type="spellEnd"/>
      <w:r w:rsidR="58A6362C" w:rsidRPr="72ECAA1A">
        <w:t xml:space="preserve"> </w:t>
      </w:r>
      <w:proofErr w:type="spellStart"/>
      <w:r w:rsidR="58A6362C" w:rsidRPr="72ECAA1A">
        <w:t>prikazuje</w:t>
      </w:r>
      <w:proofErr w:type="spellEnd"/>
      <w:r w:rsidR="58A6362C" w:rsidRPr="72ECAA1A">
        <w:t xml:space="preserve"> se </w:t>
      </w:r>
      <w:proofErr w:type="spellStart"/>
      <w:r w:rsidR="58A6362C" w:rsidRPr="72ECAA1A">
        <w:t>stranica</w:t>
      </w:r>
      <w:proofErr w:type="spellEnd"/>
      <w:r w:rsidR="58A6362C" w:rsidRPr="72ECAA1A">
        <w:t xml:space="preserve"> </w:t>
      </w:r>
      <w:proofErr w:type="spellStart"/>
      <w:r w:rsidR="58A6362C" w:rsidRPr="72ECAA1A">
        <w:t>sastanka</w:t>
      </w:r>
      <w:proofErr w:type="spellEnd"/>
      <w:r w:rsidR="58A6362C" w:rsidRPr="72ECAA1A">
        <w:t xml:space="preserve"> </w:t>
      </w:r>
      <w:proofErr w:type="spellStart"/>
      <w:r w:rsidR="37F8A8C5" w:rsidRPr="72ECAA1A">
        <w:t>sa</w:t>
      </w:r>
      <w:proofErr w:type="spellEnd"/>
      <w:r w:rsidR="37F8A8C5" w:rsidRPr="72ECAA1A">
        <w:t xml:space="preserve"> </w:t>
      </w:r>
      <w:proofErr w:type="spellStart"/>
      <w:r w:rsidR="37F8A8C5" w:rsidRPr="72ECAA1A">
        <w:t>unosom</w:t>
      </w:r>
      <w:proofErr w:type="spellEnd"/>
      <w:r w:rsidR="37F8A8C5" w:rsidRPr="72ECAA1A">
        <w:t xml:space="preserve"> </w:t>
      </w:r>
      <w:proofErr w:type="spellStart"/>
      <w:r w:rsidR="37F8A8C5" w:rsidRPr="72ECAA1A">
        <w:t>zapisnika</w:t>
      </w:r>
      <w:proofErr w:type="spellEnd"/>
      <w:r w:rsidR="37F8A8C5" w:rsidRPr="72ECAA1A">
        <w:t xml:space="preserve"> za </w:t>
      </w:r>
      <w:proofErr w:type="spellStart"/>
      <w:r w:rsidR="37F8A8C5" w:rsidRPr="72ECAA1A">
        <w:t>završen</w:t>
      </w:r>
      <w:proofErr w:type="spellEnd"/>
      <w:r w:rsidR="37F8A8C5" w:rsidRPr="72ECAA1A">
        <w:t xml:space="preserve"> </w:t>
      </w:r>
      <w:proofErr w:type="spellStart"/>
      <w:r w:rsidR="37F8A8C5" w:rsidRPr="72ECAA1A">
        <w:t>sastanak</w:t>
      </w:r>
      <w:proofErr w:type="spellEnd"/>
      <w:r w:rsidR="37F8A8C5" w:rsidRPr="72ECAA1A">
        <w:t>.</w:t>
      </w:r>
      <w:r>
        <w:tab/>
      </w:r>
    </w:p>
    <w:p w14:paraId="45AAC473" w14:textId="37B02048" w:rsidR="00E7BAAD" w:rsidRDefault="00E7BAA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6B87EAA" wp14:editId="4F05528F">
            <wp:extent cx="2057400" cy="4381530"/>
            <wp:effectExtent l="0" t="0" r="0" b="0"/>
            <wp:docPr id="1912196491" name="Picture 1912196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7C26" w14:textId="5E10D8E9" w:rsidR="00E7BAAD" w:rsidRDefault="00E7BAAD" w:rsidP="72ECAA1A">
      <w:pPr>
        <w:jc w:val="center"/>
        <w:rPr>
          <w:lang w:val="sr-Latn-CS"/>
        </w:rPr>
      </w:pPr>
      <w:r w:rsidRPr="72ECAA1A">
        <w:rPr>
          <w:lang w:val="sr-Latn-CS"/>
        </w:rPr>
        <w:t>Slika 65  – Pregled liste predstojećih satanaka</w:t>
      </w:r>
    </w:p>
    <w:p w14:paraId="59AEE070" w14:textId="37B02048" w:rsidR="72ECAA1A" w:rsidRDefault="72ECAA1A" w:rsidP="72ECAA1A"/>
    <w:p w14:paraId="17D16D4F" w14:textId="71E260EA" w:rsidR="00E7BAAD" w:rsidRDefault="00E7BAA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62C13D32" wp14:editId="1E81CD76">
            <wp:extent cx="2057400" cy="4391040"/>
            <wp:effectExtent l="0" t="0" r="0" b="0"/>
            <wp:docPr id="1557525300" name="Picture 155752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58FB1" wp14:editId="0C50D875">
            <wp:extent cx="2057400" cy="4371975"/>
            <wp:effectExtent l="0" t="0" r="0" b="0"/>
            <wp:docPr id="1322570782" name="Picture 132257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2CFF" w14:textId="71E260EA" w:rsidR="72ECAA1A" w:rsidRDefault="72ECAA1A" w:rsidP="72ECAA1A">
      <w:pPr>
        <w:jc w:val="center"/>
      </w:pPr>
    </w:p>
    <w:p w14:paraId="46A0492A" w14:textId="1DC0457E" w:rsidR="00E7BAAD" w:rsidRDefault="00E7BAAD" w:rsidP="72ECAA1A">
      <w:pPr>
        <w:jc w:val="center"/>
        <w:rPr>
          <w:lang w:val="sr-Latn-CS"/>
        </w:rPr>
      </w:pPr>
      <w:r w:rsidRPr="72ECAA1A">
        <w:rPr>
          <w:lang w:val="sr-Latn-CS"/>
        </w:rPr>
        <w:t>Slika 66  – Pregled informacija o predstojećem satanku</w:t>
      </w:r>
    </w:p>
    <w:p w14:paraId="62348933" w14:textId="483FF338" w:rsidR="72ECAA1A" w:rsidRDefault="72ECAA1A" w:rsidP="72ECAA1A"/>
    <w:p w14:paraId="29CE647C" w14:textId="2828C20F" w:rsidR="00E7BAAD" w:rsidRDefault="00E7BAA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895BCE2" wp14:editId="7327051E">
            <wp:extent cx="2057400" cy="4381530"/>
            <wp:effectExtent l="0" t="0" r="0" b="0"/>
            <wp:docPr id="616118646" name="Picture 61611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BEC" w14:textId="2A73A3BC" w:rsidR="00E7BAAD" w:rsidRDefault="00E7BAAD" w:rsidP="72ECAA1A">
      <w:pPr>
        <w:jc w:val="center"/>
        <w:rPr>
          <w:lang w:val="sr-Latn-CS"/>
        </w:rPr>
      </w:pPr>
      <w:r w:rsidRPr="72ECAA1A">
        <w:rPr>
          <w:lang w:val="sr-Latn-CS"/>
        </w:rPr>
        <w:t>Slika 67  – Pregled sastanka za koji je prošlo vreme kraja sastanka</w:t>
      </w:r>
    </w:p>
    <w:p w14:paraId="7EEFA328" w14:textId="601BE000" w:rsidR="72ECAA1A" w:rsidRDefault="72ECAA1A" w:rsidP="72ECAA1A">
      <w:pPr>
        <w:jc w:val="center"/>
      </w:pPr>
    </w:p>
    <w:p w14:paraId="49D30D7B" w14:textId="2B9B9436" w:rsidR="72ECAA1A" w:rsidRDefault="72ECAA1A" w:rsidP="72ECAA1A">
      <w:pPr>
        <w:jc w:val="center"/>
      </w:pPr>
    </w:p>
    <w:p w14:paraId="0BFD5EB2" w14:textId="4F768097" w:rsidR="72ECAA1A" w:rsidRDefault="72ECAA1A" w:rsidP="72ECAA1A">
      <w:pPr>
        <w:jc w:val="center"/>
      </w:pPr>
    </w:p>
    <w:p w14:paraId="4474E903" w14:textId="3D9A7EEF" w:rsidR="53E6B910" w:rsidRDefault="53E6B910" w:rsidP="72ECAA1A">
      <w:pPr>
        <w:pStyle w:val="Heading2"/>
      </w:pPr>
      <w:bookmarkStart w:id="50" w:name="_Toc137243954"/>
      <w:proofErr w:type="spellStart"/>
      <w:r>
        <w:t>Gotovi</w:t>
      </w:r>
      <w:proofErr w:type="spellEnd"/>
      <w:r>
        <w:t xml:space="preserve"> </w:t>
      </w:r>
      <w:proofErr w:type="spellStart"/>
      <w:r>
        <w:t>sastanci</w:t>
      </w:r>
      <w:bookmarkEnd w:id="50"/>
      <w:proofErr w:type="spellEnd"/>
    </w:p>
    <w:p w14:paraId="2E7BD3BC" w14:textId="17A5B196" w:rsidR="4236F836" w:rsidRDefault="4236F836" w:rsidP="72ECAA1A">
      <w:r>
        <w:t xml:space="preserve">Lista </w:t>
      </w:r>
      <w:proofErr w:type="spellStart"/>
      <w:r>
        <w:t>gotovih</w:t>
      </w:r>
      <w:proofErr w:type="spellEnd"/>
      <w:r>
        <w:t xml:space="preserve"> </w:t>
      </w:r>
      <w:proofErr w:type="spellStart"/>
      <w:r>
        <w:t>sastanaka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sastanke</w:t>
      </w:r>
      <w:proofErr w:type="spellEnd"/>
      <w:r>
        <w:t xml:space="preserve"> u </w:t>
      </w:r>
      <w:proofErr w:type="spellStart"/>
      <w:r>
        <w:t>timovima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 w:rsidR="04B9D92E">
        <w:t>član</w:t>
      </w:r>
      <w:proofErr w:type="spellEnd"/>
      <w:r w:rsidR="04B9D92E">
        <w:t xml:space="preserve"> </w:t>
      </w:r>
      <w:r>
        <w:t xml:space="preserve">za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završen</w:t>
      </w:r>
      <w:proofErr w:type="spellEnd"/>
      <w:r>
        <w:t xml:space="preserve"> </w:t>
      </w:r>
      <w:proofErr w:type="spellStart"/>
      <w:r>
        <w:t>zapisnik</w:t>
      </w:r>
      <w:proofErr w:type="spellEnd"/>
      <w:r w:rsidR="7C7FF238">
        <w:t xml:space="preserve">. </w:t>
      </w:r>
      <w:proofErr w:type="spellStart"/>
      <w:r w:rsidR="7C7FF238">
        <w:t>Klikom</w:t>
      </w:r>
      <w:proofErr w:type="spellEnd"/>
      <w:r w:rsidR="7C7FF238">
        <w:t xml:space="preserve"> </w:t>
      </w:r>
      <w:proofErr w:type="spellStart"/>
      <w:r w:rsidR="7C7FF238">
        <w:t>na</w:t>
      </w:r>
      <w:proofErr w:type="spellEnd"/>
      <w:r w:rsidR="7C7FF238">
        <w:t xml:space="preserve"> </w:t>
      </w:r>
      <w:proofErr w:type="spellStart"/>
      <w:r w:rsidR="7C7FF238">
        <w:t>bilo</w:t>
      </w:r>
      <w:proofErr w:type="spellEnd"/>
      <w:r w:rsidR="7C7FF238">
        <w:t xml:space="preserve"> koji od </w:t>
      </w:r>
      <w:proofErr w:type="spellStart"/>
      <w:r w:rsidR="7C7FF238">
        <w:t>gotovih</w:t>
      </w:r>
      <w:proofErr w:type="spellEnd"/>
      <w:r w:rsidR="7C7FF238">
        <w:t xml:space="preserve"> </w:t>
      </w:r>
      <w:proofErr w:type="spellStart"/>
      <w:r w:rsidR="7C7FF238">
        <w:t>sastanaka</w:t>
      </w:r>
      <w:proofErr w:type="spellEnd"/>
      <w:r w:rsidR="7C7FF238">
        <w:t xml:space="preserve"> </w:t>
      </w:r>
      <w:proofErr w:type="spellStart"/>
      <w:r w:rsidR="7C7FF238">
        <w:t>otvara</w:t>
      </w:r>
      <w:proofErr w:type="spellEnd"/>
      <w:r w:rsidR="7C7FF238">
        <w:t xml:space="preserve"> se </w:t>
      </w:r>
      <w:proofErr w:type="spellStart"/>
      <w:r w:rsidR="7C7FF238">
        <w:t>detaljniji</w:t>
      </w:r>
      <w:proofErr w:type="spellEnd"/>
      <w:r w:rsidR="7C7FF238">
        <w:t xml:space="preserve"> </w:t>
      </w:r>
      <w:proofErr w:type="spellStart"/>
      <w:r w:rsidR="7C7FF238">
        <w:t>pregled</w:t>
      </w:r>
      <w:proofErr w:type="spellEnd"/>
      <w:r w:rsidR="7C7FF238">
        <w:t xml:space="preserve"> </w:t>
      </w:r>
      <w:proofErr w:type="spellStart"/>
      <w:r w:rsidR="7C7FF238">
        <w:t>informacija</w:t>
      </w:r>
      <w:proofErr w:type="spellEnd"/>
      <w:r w:rsidR="7C7FF238">
        <w:t xml:space="preserve"> o </w:t>
      </w:r>
      <w:proofErr w:type="spellStart"/>
      <w:r w:rsidR="7C7FF238">
        <w:t>sastanku</w:t>
      </w:r>
      <w:proofErr w:type="spellEnd"/>
      <w:r w:rsidR="7C7FF238">
        <w:t xml:space="preserve">, koji </w:t>
      </w:r>
      <w:proofErr w:type="spellStart"/>
      <w:r w:rsidR="7C7FF238">
        <w:t>sadrži</w:t>
      </w:r>
      <w:proofErr w:type="spellEnd"/>
      <w:r w:rsidR="7C7FF238">
        <w:t xml:space="preserve"> </w:t>
      </w:r>
      <w:proofErr w:type="spellStart"/>
      <w:r w:rsidR="7C7FF238">
        <w:t>opciju</w:t>
      </w:r>
      <w:proofErr w:type="spellEnd"/>
      <w:r w:rsidR="7C7FF238">
        <w:t xml:space="preserve"> </w:t>
      </w:r>
      <w:proofErr w:type="spellStart"/>
      <w:r w:rsidR="7C7FF238" w:rsidRPr="72ECAA1A">
        <w:rPr>
          <w:i/>
          <w:iCs/>
        </w:rPr>
        <w:t>Pregledaj</w:t>
      </w:r>
      <w:proofErr w:type="spellEnd"/>
      <w:r w:rsidR="7C7FF238" w:rsidRPr="72ECAA1A">
        <w:rPr>
          <w:i/>
          <w:iCs/>
        </w:rPr>
        <w:t xml:space="preserve"> </w:t>
      </w:r>
      <w:proofErr w:type="spellStart"/>
      <w:r w:rsidR="7C7FF238" w:rsidRPr="72ECAA1A">
        <w:rPr>
          <w:i/>
          <w:iCs/>
        </w:rPr>
        <w:t>zapisnik</w:t>
      </w:r>
      <w:proofErr w:type="spellEnd"/>
      <w:r w:rsidR="7C7FF238" w:rsidRPr="72ECAA1A">
        <w:rPr>
          <w:i/>
          <w:iCs/>
        </w:rPr>
        <w:t xml:space="preserve">. </w:t>
      </w:r>
      <w:proofErr w:type="spellStart"/>
      <w:r w:rsidR="7C7FF238" w:rsidRPr="72ECAA1A">
        <w:t>Klikom</w:t>
      </w:r>
      <w:proofErr w:type="spellEnd"/>
      <w:r w:rsidR="7C7FF238" w:rsidRPr="72ECAA1A">
        <w:t xml:space="preserve"> </w:t>
      </w:r>
      <w:proofErr w:type="spellStart"/>
      <w:r w:rsidR="7C7FF238" w:rsidRPr="72ECAA1A">
        <w:t>na</w:t>
      </w:r>
      <w:proofErr w:type="spellEnd"/>
      <w:r w:rsidR="7C7FF238" w:rsidRPr="72ECAA1A">
        <w:t xml:space="preserve"> </w:t>
      </w:r>
      <w:proofErr w:type="spellStart"/>
      <w:r w:rsidR="7C7FF238" w:rsidRPr="72ECAA1A">
        <w:t>tu</w:t>
      </w:r>
      <w:proofErr w:type="spellEnd"/>
      <w:r w:rsidR="7C7FF238" w:rsidRPr="72ECAA1A">
        <w:t xml:space="preserve"> </w:t>
      </w:r>
      <w:proofErr w:type="spellStart"/>
      <w:r w:rsidR="7C7FF238" w:rsidRPr="72ECAA1A">
        <w:t>opciju</w:t>
      </w:r>
      <w:proofErr w:type="spellEnd"/>
      <w:r w:rsidR="7C7FF238" w:rsidRPr="72ECAA1A">
        <w:t xml:space="preserve"> se </w:t>
      </w:r>
      <w:proofErr w:type="spellStart"/>
      <w:r w:rsidR="7C7FF238" w:rsidRPr="72ECAA1A">
        <w:t>otvara</w:t>
      </w:r>
      <w:proofErr w:type="spellEnd"/>
      <w:r w:rsidR="7C7FF238" w:rsidRPr="72ECAA1A">
        <w:t xml:space="preserve"> </w:t>
      </w:r>
      <w:proofErr w:type="spellStart"/>
      <w:r w:rsidR="7C7FF238" w:rsidRPr="72ECAA1A">
        <w:t>zapisnik</w:t>
      </w:r>
      <w:proofErr w:type="spellEnd"/>
      <w:r w:rsidR="7C7FF238" w:rsidRPr="72ECAA1A">
        <w:t xml:space="preserve"> </w:t>
      </w:r>
      <w:proofErr w:type="spellStart"/>
      <w:r w:rsidR="7C7FF238" w:rsidRPr="72ECAA1A">
        <w:t>sastanka</w:t>
      </w:r>
      <w:proofErr w:type="spellEnd"/>
      <w:r w:rsidR="41073BAC" w:rsidRPr="72ECAA1A">
        <w:t>.</w:t>
      </w:r>
    </w:p>
    <w:p w14:paraId="4A9FAE15" w14:textId="7B70E51C" w:rsidR="41073BAC" w:rsidRDefault="41073BAC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FDF2295" wp14:editId="4DFFD3F8">
            <wp:extent cx="2057400" cy="4381530"/>
            <wp:effectExtent l="0" t="0" r="0" b="0"/>
            <wp:docPr id="601003186" name="Picture 60100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A12" w14:textId="5B477725" w:rsidR="72ECAA1A" w:rsidRDefault="72ECAA1A" w:rsidP="72ECAA1A">
      <w:pPr>
        <w:jc w:val="center"/>
      </w:pPr>
    </w:p>
    <w:p w14:paraId="077D4B10" w14:textId="4932B5FA" w:rsidR="41073BAC" w:rsidRDefault="41073BAC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443A9AAF" w:rsidRPr="72ECAA1A">
        <w:rPr>
          <w:lang w:val="sr-Latn-CS"/>
        </w:rPr>
        <w:t>8</w:t>
      </w:r>
      <w:r w:rsidRPr="72ECAA1A">
        <w:rPr>
          <w:lang w:val="sr-Latn-CS"/>
        </w:rPr>
        <w:t xml:space="preserve">  – Pregled gotovih sastanaka</w:t>
      </w:r>
    </w:p>
    <w:p w14:paraId="237BE0F2" w14:textId="7B70E51C" w:rsidR="72ECAA1A" w:rsidRDefault="72ECAA1A" w:rsidP="72ECAA1A"/>
    <w:p w14:paraId="3A5D7EE5" w14:textId="2703F430" w:rsidR="41073BAC" w:rsidRDefault="41073BAC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5FBA66AE" wp14:editId="1637677D">
            <wp:extent cx="2057400" cy="4362466"/>
            <wp:effectExtent l="0" t="0" r="0" b="0"/>
            <wp:docPr id="1025014278" name="Picture 10250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C2A" w14:textId="53D1F320" w:rsidR="72ECAA1A" w:rsidRDefault="72ECAA1A" w:rsidP="72ECAA1A">
      <w:pPr>
        <w:jc w:val="center"/>
      </w:pPr>
    </w:p>
    <w:p w14:paraId="34A448BE" w14:textId="1D17394C" w:rsidR="41073BAC" w:rsidRDefault="41073BAC" w:rsidP="72ECAA1A">
      <w:pPr>
        <w:jc w:val="center"/>
        <w:rPr>
          <w:lang w:val="sr-Latn-CS"/>
        </w:rPr>
      </w:pPr>
      <w:r w:rsidRPr="72ECAA1A">
        <w:rPr>
          <w:lang w:val="sr-Latn-CS"/>
        </w:rPr>
        <w:t>Slika 6</w:t>
      </w:r>
      <w:r w:rsidR="0AC3EC14" w:rsidRPr="72ECAA1A">
        <w:rPr>
          <w:lang w:val="sr-Latn-CS"/>
        </w:rPr>
        <w:t>9</w:t>
      </w:r>
      <w:r w:rsidRPr="72ECAA1A">
        <w:rPr>
          <w:lang w:val="sr-Latn-CS"/>
        </w:rPr>
        <w:t xml:space="preserve">  – Pregled informacija o gotovom sastanku</w:t>
      </w:r>
    </w:p>
    <w:p w14:paraId="55F89D6F" w14:textId="2703F430" w:rsidR="72ECAA1A" w:rsidRDefault="72ECAA1A" w:rsidP="72ECAA1A"/>
    <w:p w14:paraId="135881E3" w14:textId="09FF72D9" w:rsidR="53E6B910" w:rsidRDefault="53E6B910" w:rsidP="72ECAA1A">
      <w:pPr>
        <w:pStyle w:val="Heading2"/>
      </w:pPr>
      <w:bookmarkStart w:id="51" w:name="_Toc137243955"/>
      <w:proofErr w:type="spellStart"/>
      <w:r>
        <w:t>Dodavanje</w:t>
      </w:r>
      <w:proofErr w:type="spellEnd"/>
      <w:r>
        <w:t xml:space="preserve"> </w:t>
      </w:r>
      <w:proofErr w:type="spellStart"/>
      <w:r w:rsidR="41698425">
        <w:t>sastan</w:t>
      </w:r>
      <w:r w:rsidR="524DD8E2">
        <w:t>ka</w:t>
      </w:r>
      <w:bookmarkEnd w:id="51"/>
      <w:proofErr w:type="spellEnd"/>
    </w:p>
    <w:p w14:paraId="24D3174E" w14:textId="439A49E0" w:rsidR="524DD8E2" w:rsidRDefault="524DD8E2" w:rsidP="72ECAA1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72ECAA1A">
        <w:rPr>
          <w:i/>
          <w:iCs/>
        </w:rPr>
        <w:t>Dodaj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rPr>
          <w:i/>
          <w:iCs/>
        </w:rPr>
        <w:t>sastanak</w:t>
      </w:r>
      <w:proofErr w:type="spellEnd"/>
      <w:r w:rsidRPr="72ECAA1A">
        <w:rPr>
          <w:i/>
          <w:iCs/>
        </w:rPr>
        <w:t xml:space="preserve"> </w:t>
      </w:r>
      <w:proofErr w:type="spellStart"/>
      <w:r w:rsidRPr="72ECAA1A">
        <w:t>otvara</w:t>
      </w:r>
      <w:proofErr w:type="spellEnd"/>
      <w:r w:rsidRPr="72ECAA1A">
        <w:t xml:space="preserve"> se forma za </w:t>
      </w:r>
      <w:proofErr w:type="spellStart"/>
      <w:r w:rsidRPr="72ECAA1A">
        <w:t>dodavanje</w:t>
      </w:r>
      <w:proofErr w:type="spellEnd"/>
      <w:r w:rsidRPr="72ECAA1A">
        <w:t xml:space="preserve"> </w:t>
      </w:r>
      <w:proofErr w:type="spellStart"/>
      <w:r w:rsidRPr="72ECAA1A">
        <w:t>novog</w:t>
      </w:r>
      <w:proofErr w:type="spellEnd"/>
      <w:r w:rsidRPr="72ECAA1A">
        <w:t xml:space="preserve"> </w:t>
      </w:r>
      <w:proofErr w:type="spellStart"/>
      <w:r w:rsidRPr="72ECAA1A">
        <w:t>sastanka</w:t>
      </w:r>
      <w:proofErr w:type="spellEnd"/>
      <w:r w:rsidRPr="72ECAA1A">
        <w:t xml:space="preserve"> </w:t>
      </w:r>
      <w:proofErr w:type="spellStart"/>
      <w:r w:rsidRPr="72ECAA1A">
        <w:t>koja</w:t>
      </w:r>
      <w:proofErr w:type="spellEnd"/>
      <w:r w:rsidRPr="72ECAA1A">
        <w:t xml:space="preserve"> </w:t>
      </w:r>
      <w:proofErr w:type="spellStart"/>
      <w:r w:rsidRPr="72ECAA1A">
        <w:t>sadrži</w:t>
      </w:r>
      <w:proofErr w:type="spellEnd"/>
      <w:r w:rsidRPr="72ECAA1A">
        <w:t xml:space="preserve"> </w:t>
      </w:r>
      <w:proofErr w:type="spellStart"/>
      <w:r w:rsidRPr="72ECAA1A">
        <w:t>polja</w:t>
      </w:r>
      <w:proofErr w:type="spellEnd"/>
      <w:r w:rsidRPr="72ECAA1A">
        <w:t xml:space="preserve"> za </w:t>
      </w:r>
      <w:proofErr w:type="spellStart"/>
      <w:r w:rsidRPr="72ECAA1A">
        <w:t>naslov</w:t>
      </w:r>
      <w:proofErr w:type="spellEnd"/>
      <w:r w:rsidR="4CDA3D4A" w:rsidRPr="72ECAA1A">
        <w:t xml:space="preserve"> </w:t>
      </w:r>
      <w:proofErr w:type="spellStart"/>
      <w:r w:rsidR="4CDA3D4A" w:rsidRPr="72ECAA1A">
        <w:t>sastanka</w:t>
      </w:r>
      <w:proofErr w:type="spellEnd"/>
      <w:r w:rsidR="4CDA3D4A" w:rsidRPr="72ECAA1A">
        <w:t xml:space="preserve">, </w:t>
      </w:r>
      <w:proofErr w:type="spellStart"/>
      <w:r w:rsidR="4CDA3D4A" w:rsidRPr="72ECAA1A">
        <w:t>detaljniji</w:t>
      </w:r>
      <w:proofErr w:type="spellEnd"/>
      <w:r w:rsidR="4CDA3D4A" w:rsidRPr="72ECAA1A">
        <w:t xml:space="preserve"> </w:t>
      </w:r>
      <w:proofErr w:type="spellStart"/>
      <w:r w:rsidR="4CDA3D4A" w:rsidRPr="72ECAA1A">
        <w:t>opis</w:t>
      </w:r>
      <w:proofErr w:type="spellEnd"/>
      <w:r w:rsidR="4CDA3D4A" w:rsidRPr="72ECAA1A">
        <w:t xml:space="preserve"> </w:t>
      </w:r>
      <w:proofErr w:type="spellStart"/>
      <w:r w:rsidR="4CDA3D4A" w:rsidRPr="72ECAA1A">
        <w:t>sastanka</w:t>
      </w:r>
      <w:proofErr w:type="spellEnd"/>
      <w:r w:rsidR="4CDA3D4A" w:rsidRPr="72ECAA1A">
        <w:t xml:space="preserve">, </w:t>
      </w:r>
      <w:proofErr w:type="spellStart"/>
      <w:r w:rsidR="4CDA3D4A" w:rsidRPr="72ECAA1A">
        <w:t>tim</w:t>
      </w:r>
      <w:proofErr w:type="spellEnd"/>
      <w:r w:rsidR="4CDA3D4A" w:rsidRPr="72ECAA1A">
        <w:t xml:space="preserve"> za koji je </w:t>
      </w:r>
      <w:proofErr w:type="spellStart"/>
      <w:r w:rsidR="4CDA3D4A" w:rsidRPr="72ECAA1A">
        <w:t>vezan</w:t>
      </w:r>
      <w:proofErr w:type="spellEnd"/>
      <w:r w:rsidR="4CDA3D4A" w:rsidRPr="72ECAA1A">
        <w:t xml:space="preserve"> </w:t>
      </w:r>
      <w:proofErr w:type="spellStart"/>
      <w:r w:rsidR="4CDA3D4A" w:rsidRPr="72ECAA1A">
        <w:t>sastanak</w:t>
      </w:r>
      <w:proofErr w:type="spellEnd"/>
      <w:r w:rsidR="4CDA3D4A" w:rsidRPr="72ECAA1A">
        <w:t xml:space="preserve">, </w:t>
      </w:r>
      <w:proofErr w:type="spellStart"/>
      <w:r w:rsidR="4CDA3D4A" w:rsidRPr="72ECAA1A">
        <w:t>događaj</w:t>
      </w:r>
      <w:proofErr w:type="spellEnd"/>
      <w:r w:rsidR="4CDA3D4A" w:rsidRPr="72ECAA1A">
        <w:t xml:space="preserve"> za koji je </w:t>
      </w:r>
      <w:proofErr w:type="spellStart"/>
      <w:r w:rsidR="4CDA3D4A" w:rsidRPr="72ECAA1A">
        <w:t>vezan</w:t>
      </w:r>
      <w:proofErr w:type="spellEnd"/>
      <w:r w:rsidR="4CDA3D4A" w:rsidRPr="72ECAA1A">
        <w:t xml:space="preserve"> </w:t>
      </w:r>
      <w:proofErr w:type="spellStart"/>
      <w:r w:rsidR="4CDA3D4A" w:rsidRPr="72ECAA1A">
        <w:t>sastanak</w:t>
      </w:r>
      <w:proofErr w:type="spellEnd"/>
      <w:r w:rsidR="4CDA3D4A" w:rsidRPr="72ECAA1A">
        <w:t xml:space="preserve">, datum </w:t>
      </w:r>
      <w:proofErr w:type="spellStart"/>
      <w:r w:rsidR="4CDA3D4A" w:rsidRPr="72ECAA1A">
        <w:t>sastanka</w:t>
      </w:r>
      <w:proofErr w:type="spellEnd"/>
      <w:r w:rsidR="4CDA3D4A" w:rsidRPr="72ECAA1A">
        <w:t xml:space="preserve">, </w:t>
      </w:r>
      <w:proofErr w:type="spellStart"/>
      <w:r w:rsidR="4CDA3D4A" w:rsidRPr="72ECAA1A">
        <w:t>vreme</w:t>
      </w:r>
      <w:proofErr w:type="spellEnd"/>
      <w:r w:rsidR="4CDA3D4A" w:rsidRPr="72ECAA1A">
        <w:t xml:space="preserve"> </w:t>
      </w:r>
      <w:proofErr w:type="spellStart"/>
      <w:r w:rsidR="4CDA3D4A" w:rsidRPr="72ECAA1A">
        <w:t>početka</w:t>
      </w:r>
      <w:proofErr w:type="spellEnd"/>
      <w:r w:rsidR="4CDA3D4A" w:rsidRPr="72ECAA1A">
        <w:t xml:space="preserve"> </w:t>
      </w:r>
      <w:proofErr w:type="spellStart"/>
      <w:r w:rsidR="4CDA3D4A" w:rsidRPr="72ECAA1A">
        <w:t>sastanka</w:t>
      </w:r>
      <w:proofErr w:type="spellEnd"/>
      <w:r w:rsidR="4CDA3D4A" w:rsidRPr="72ECAA1A">
        <w:t xml:space="preserve"> I </w:t>
      </w:r>
      <w:proofErr w:type="spellStart"/>
      <w:r w:rsidR="4CDA3D4A" w:rsidRPr="72ECAA1A">
        <w:t>vreme</w:t>
      </w:r>
      <w:proofErr w:type="spellEnd"/>
      <w:r w:rsidR="4CDA3D4A" w:rsidRPr="72ECAA1A">
        <w:t xml:space="preserve"> </w:t>
      </w:r>
      <w:proofErr w:type="spellStart"/>
      <w:r w:rsidR="4CDA3D4A" w:rsidRPr="72ECAA1A">
        <w:t>kraja</w:t>
      </w:r>
      <w:proofErr w:type="spellEnd"/>
      <w:r w:rsidR="4CDA3D4A" w:rsidRPr="72ECAA1A">
        <w:t xml:space="preserve"> </w:t>
      </w:r>
      <w:proofErr w:type="spellStart"/>
      <w:r w:rsidR="4CDA3D4A" w:rsidRPr="72ECAA1A">
        <w:t>sastanka</w:t>
      </w:r>
      <w:proofErr w:type="spellEnd"/>
      <w:r w:rsidR="4CDA3D4A" w:rsidRPr="72ECAA1A">
        <w:t xml:space="preserve">. </w:t>
      </w:r>
      <w:proofErr w:type="spellStart"/>
      <w:r w:rsidR="4CDA3D4A" w:rsidRPr="72ECAA1A">
        <w:t>Sva</w:t>
      </w:r>
      <w:proofErr w:type="spellEnd"/>
      <w:r w:rsidR="4CDA3D4A" w:rsidRPr="72ECAA1A">
        <w:t xml:space="preserve"> </w:t>
      </w:r>
      <w:proofErr w:type="spellStart"/>
      <w:r w:rsidR="4CDA3D4A" w:rsidRPr="72ECAA1A">
        <w:t>polja</w:t>
      </w:r>
      <w:proofErr w:type="spellEnd"/>
      <w:r w:rsidR="4CDA3D4A" w:rsidRPr="72ECAA1A">
        <w:t xml:space="preserve"> </w:t>
      </w:r>
      <w:proofErr w:type="spellStart"/>
      <w:r w:rsidR="4CDA3D4A" w:rsidRPr="72ECAA1A">
        <w:t>su</w:t>
      </w:r>
      <w:proofErr w:type="spellEnd"/>
      <w:r w:rsidR="4CDA3D4A" w:rsidRPr="72ECAA1A">
        <w:t xml:space="preserve"> </w:t>
      </w:r>
      <w:proofErr w:type="spellStart"/>
      <w:r w:rsidR="4CDA3D4A" w:rsidRPr="72ECAA1A">
        <w:t>obavezna</w:t>
      </w:r>
      <w:proofErr w:type="spellEnd"/>
      <w:r w:rsidR="4CDA3D4A" w:rsidRPr="72ECAA1A">
        <w:t xml:space="preserve">. </w:t>
      </w:r>
      <w:proofErr w:type="spellStart"/>
      <w:r w:rsidR="4CDA3D4A" w:rsidRPr="72ECAA1A">
        <w:t>Klikom</w:t>
      </w:r>
      <w:proofErr w:type="spellEnd"/>
      <w:r w:rsidR="4CDA3D4A" w:rsidRPr="72ECAA1A">
        <w:t xml:space="preserve"> </w:t>
      </w:r>
      <w:proofErr w:type="spellStart"/>
      <w:r w:rsidR="4CDA3D4A" w:rsidRPr="72ECAA1A">
        <w:t>na</w:t>
      </w:r>
      <w:proofErr w:type="spellEnd"/>
      <w:r w:rsidR="4CDA3D4A" w:rsidRPr="72ECAA1A">
        <w:t xml:space="preserve"> </w:t>
      </w:r>
      <w:proofErr w:type="spellStart"/>
      <w:r w:rsidR="4CDA3D4A" w:rsidRPr="72ECAA1A">
        <w:t>dugme</w:t>
      </w:r>
      <w:proofErr w:type="spellEnd"/>
      <w:r w:rsidR="4CDA3D4A" w:rsidRPr="72ECAA1A">
        <w:t xml:space="preserve"> </w:t>
      </w:r>
      <w:proofErr w:type="spellStart"/>
      <w:r w:rsidR="679B9E8A" w:rsidRPr="72ECAA1A">
        <w:rPr>
          <w:i/>
          <w:iCs/>
        </w:rPr>
        <w:t>Sačuvaj</w:t>
      </w:r>
      <w:proofErr w:type="spellEnd"/>
      <w:r w:rsidR="679B9E8A" w:rsidRPr="72ECAA1A">
        <w:t xml:space="preserve"> </w:t>
      </w:r>
      <w:proofErr w:type="spellStart"/>
      <w:r w:rsidR="679B9E8A" w:rsidRPr="72ECAA1A">
        <w:t>dodaje</w:t>
      </w:r>
      <w:proofErr w:type="spellEnd"/>
      <w:r w:rsidR="679B9E8A" w:rsidRPr="72ECAA1A">
        <w:t xml:space="preserve"> se </w:t>
      </w:r>
      <w:proofErr w:type="spellStart"/>
      <w:r w:rsidR="679B9E8A" w:rsidRPr="72ECAA1A">
        <w:t>sastanak</w:t>
      </w:r>
      <w:proofErr w:type="spellEnd"/>
      <w:r w:rsidR="679B9E8A" w:rsidRPr="72ECAA1A">
        <w:t>.</w:t>
      </w:r>
    </w:p>
    <w:p w14:paraId="1B350D2E" w14:textId="009D5215" w:rsidR="679B9E8A" w:rsidRDefault="679B9E8A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044CCD53" wp14:editId="11287F08">
            <wp:extent cx="2057400" cy="4343400"/>
            <wp:effectExtent l="0" t="0" r="0" b="0"/>
            <wp:docPr id="1728687045" name="Picture 172868704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55CA" w14:textId="6BCDB1E2" w:rsidR="72ECAA1A" w:rsidRDefault="72ECAA1A" w:rsidP="72ECAA1A">
      <w:pPr>
        <w:jc w:val="center"/>
      </w:pPr>
    </w:p>
    <w:p w14:paraId="2BEA1997" w14:textId="625B4257" w:rsidR="345955D1" w:rsidRDefault="345955D1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049DBD94" w:rsidRPr="72ECAA1A">
        <w:rPr>
          <w:lang w:val="sr-Latn-CS"/>
        </w:rPr>
        <w:t>70</w:t>
      </w:r>
      <w:r w:rsidRPr="72ECAA1A">
        <w:rPr>
          <w:lang w:val="sr-Latn-CS"/>
        </w:rPr>
        <w:t xml:space="preserve">  – Dodavanje novog sastanka</w:t>
      </w:r>
    </w:p>
    <w:p w14:paraId="7AF6BB20" w14:textId="7950642F" w:rsidR="72ECAA1A" w:rsidRDefault="72ECAA1A" w:rsidP="72ECAA1A">
      <w:pPr>
        <w:jc w:val="center"/>
      </w:pPr>
    </w:p>
    <w:p w14:paraId="2EF03551" w14:textId="1D538000" w:rsidR="019FAB31" w:rsidRDefault="019FAB31" w:rsidP="72ECAA1A">
      <w:pPr>
        <w:pStyle w:val="Heading1"/>
        <w:rPr>
          <w:lang w:val="sr-Latn-RS"/>
        </w:rPr>
      </w:pPr>
      <w:bookmarkStart w:id="52" w:name="_Toc137243956"/>
      <w:r w:rsidRPr="72ECAA1A">
        <w:rPr>
          <w:lang w:val="sr-Latn-RS"/>
        </w:rPr>
        <w:t>Pregled zahteva za upravni odbor</w:t>
      </w:r>
      <w:bookmarkEnd w:id="52"/>
    </w:p>
    <w:p w14:paraId="6A60EF7F" w14:textId="24229A3C" w:rsidR="5D801C2E" w:rsidRDefault="5D801C2E" w:rsidP="72ECAA1A">
      <w:pPr>
        <w:rPr>
          <w:lang w:val="sr-Latn-RS"/>
        </w:rPr>
      </w:pPr>
      <w:r w:rsidRPr="72ECAA1A">
        <w:rPr>
          <w:lang w:val="sr-Latn-RS"/>
        </w:rPr>
        <w:t>Administrator sa svoje početne strane izborom opcije Prijave za u</w:t>
      </w:r>
      <w:r w:rsidR="7EB1DBB7" w:rsidRPr="72ECAA1A">
        <w:rPr>
          <w:lang w:val="sr-Latn-RS"/>
        </w:rPr>
        <w:t>pravni odbor</w:t>
      </w:r>
      <w:r w:rsidRPr="72ECAA1A">
        <w:rPr>
          <w:lang w:val="sr-Latn-RS"/>
        </w:rPr>
        <w:t xml:space="preserve"> otvara stranicu sa listom zahteva z</w:t>
      </w:r>
      <w:r w:rsidR="3A9B8BA7" w:rsidRPr="72ECAA1A">
        <w:rPr>
          <w:lang w:val="sr-Latn-RS"/>
        </w:rPr>
        <w:t>a upravni odbor</w:t>
      </w:r>
      <w:r w:rsidRPr="72ECAA1A">
        <w:rPr>
          <w:lang w:val="sr-Latn-RS"/>
        </w:rPr>
        <w:t>. Klikom na jedan od njih, otvara se stranica sa informacijama unetim pri</w:t>
      </w:r>
      <w:r w:rsidR="77CB4A51" w:rsidRPr="72ECAA1A">
        <w:rPr>
          <w:lang w:val="sr-Latn-RS"/>
        </w:rPr>
        <w:t xml:space="preserve"> prijavljivanju</w:t>
      </w:r>
      <w:r w:rsidRPr="72ECAA1A">
        <w:rPr>
          <w:lang w:val="sr-Latn-RS"/>
        </w:rPr>
        <w:t xml:space="preserve"> izabranog korisnika</w:t>
      </w:r>
      <w:r w:rsidR="310DC643" w:rsidRPr="72ECAA1A">
        <w:rPr>
          <w:lang w:val="sr-Latn-RS"/>
        </w:rPr>
        <w:t>, odnosno željena pozicija i motivaciono pismo.</w:t>
      </w:r>
      <w:r w:rsidRPr="72ECAA1A">
        <w:rPr>
          <w:lang w:val="sr-Latn-RS"/>
        </w:rPr>
        <w:t xml:space="preserve"> Klikom na opciju Prihvati ili Obriši administrator može da prihvati </w:t>
      </w:r>
      <w:r w:rsidR="1F513005" w:rsidRPr="72ECAA1A">
        <w:rPr>
          <w:lang w:val="sr-Latn-RS"/>
        </w:rPr>
        <w:t>zahtev</w:t>
      </w:r>
      <w:r w:rsidRPr="72ECAA1A">
        <w:rPr>
          <w:lang w:val="sr-Latn-RS"/>
        </w:rPr>
        <w:t xml:space="preserve"> za </w:t>
      </w:r>
      <w:r w:rsidR="7C6A6EC4" w:rsidRPr="72ECAA1A">
        <w:rPr>
          <w:lang w:val="sr-Latn-RS"/>
        </w:rPr>
        <w:t>upravni odbor</w:t>
      </w:r>
      <w:r w:rsidRPr="72ECAA1A">
        <w:rPr>
          <w:lang w:val="sr-Latn-RS"/>
        </w:rPr>
        <w:t xml:space="preserve"> ili da ga obriše.  </w:t>
      </w:r>
    </w:p>
    <w:p w14:paraId="52196299" w14:textId="3B146578" w:rsidR="5A4CE4CD" w:rsidRDefault="5A4CE4C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F18B106" wp14:editId="71A9A535">
            <wp:extent cx="2057400" cy="4371975"/>
            <wp:effectExtent l="0" t="0" r="0" b="0"/>
            <wp:docPr id="1359920478" name="Picture 135992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57B7" w14:textId="3B146578" w:rsidR="72ECAA1A" w:rsidRDefault="72ECAA1A" w:rsidP="72ECAA1A">
      <w:pPr>
        <w:jc w:val="center"/>
      </w:pPr>
    </w:p>
    <w:p w14:paraId="7F5BDAEE" w14:textId="48CA3DB7" w:rsidR="459A773A" w:rsidRDefault="459A773A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2FD607EE" w:rsidRPr="72ECAA1A">
        <w:rPr>
          <w:lang w:val="sr-Latn-CS"/>
        </w:rPr>
        <w:t>71</w:t>
      </w:r>
      <w:r w:rsidRPr="72ECAA1A">
        <w:rPr>
          <w:lang w:val="sr-Latn-CS"/>
        </w:rPr>
        <w:t xml:space="preserve"> – Lista zahteva za upravni odbor</w:t>
      </w:r>
    </w:p>
    <w:p w14:paraId="2C77188B" w14:textId="11E28A76" w:rsidR="72ECAA1A" w:rsidRDefault="72ECAA1A" w:rsidP="72ECAA1A">
      <w:pPr>
        <w:jc w:val="center"/>
      </w:pPr>
    </w:p>
    <w:p w14:paraId="47468D89" w14:textId="6A4AA955" w:rsidR="5A4CE4CD" w:rsidRDefault="5A4CE4C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2E2F35B9" wp14:editId="58F10444">
            <wp:extent cx="2057400" cy="4362466"/>
            <wp:effectExtent l="0" t="0" r="0" b="0"/>
            <wp:docPr id="1606658888" name="Picture 160665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38CC" w14:textId="4972EBA7" w:rsidR="72ECAA1A" w:rsidRDefault="72ECAA1A" w:rsidP="72ECAA1A">
      <w:pPr>
        <w:jc w:val="center"/>
      </w:pPr>
    </w:p>
    <w:p w14:paraId="2F1C15ED" w14:textId="40E69CEB" w:rsidR="2A523E06" w:rsidRDefault="2A523E06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22DC64C2" w:rsidRPr="72ECAA1A">
        <w:rPr>
          <w:lang w:val="sr-Latn-CS"/>
        </w:rPr>
        <w:t>72</w:t>
      </w:r>
      <w:r w:rsidRPr="72ECAA1A">
        <w:rPr>
          <w:lang w:val="sr-Latn-CS"/>
        </w:rPr>
        <w:t xml:space="preserve"> – Pregled zahteva za upravni odbor</w:t>
      </w:r>
    </w:p>
    <w:p w14:paraId="4AD7A52A" w14:textId="06E53365" w:rsidR="72ECAA1A" w:rsidRDefault="72ECAA1A" w:rsidP="72ECAA1A">
      <w:pPr>
        <w:jc w:val="center"/>
      </w:pPr>
    </w:p>
    <w:p w14:paraId="1E0E4AD4" w14:textId="2030132E" w:rsidR="5A4CE4CD" w:rsidRDefault="5A4CE4C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46F5CF7A" wp14:editId="460696CA">
            <wp:extent cx="2057400" cy="4352956"/>
            <wp:effectExtent l="0" t="0" r="0" b="0"/>
            <wp:docPr id="1794906092" name="Picture 179490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993" w14:textId="29064A3F" w:rsidR="72ECAA1A" w:rsidRDefault="72ECAA1A" w:rsidP="72ECAA1A">
      <w:pPr>
        <w:jc w:val="center"/>
        <w:rPr>
          <w:highlight w:val="yellow"/>
          <w:lang w:val="sr-Latn-CS"/>
        </w:rPr>
      </w:pPr>
    </w:p>
    <w:p w14:paraId="1089ECA1" w14:textId="78543BDF" w:rsidR="451F4265" w:rsidRDefault="451F4265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 </w:t>
      </w:r>
      <w:r w:rsidR="2F5CC101" w:rsidRPr="72ECAA1A">
        <w:rPr>
          <w:lang w:val="sr-Latn-CS"/>
        </w:rPr>
        <w:t xml:space="preserve">73 </w:t>
      </w:r>
      <w:r w:rsidRPr="72ECAA1A">
        <w:rPr>
          <w:lang w:val="sr-Latn-CS"/>
        </w:rPr>
        <w:t>– Brisanje zahteva za upravni odbor</w:t>
      </w:r>
    </w:p>
    <w:p w14:paraId="109EC566" w14:textId="5AC08418" w:rsidR="72ECAA1A" w:rsidRDefault="72ECAA1A" w:rsidP="72ECAA1A">
      <w:pPr>
        <w:jc w:val="center"/>
      </w:pPr>
    </w:p>
    <w:p w14:paraId="39068EB7" w14:textId="70804B86" w:rsidR="5A4CE4CD" w:rsidRDefault="5A4CE4CD" w:rsidP="72ECAA1A">
      <w:pPr>
        <w:jc w:val="center"/>
      </w:pPr>
      <w:r>
        <w:rPr>
          <w:noProof/>
        </w:rPr>
        <w:lastRenderedPageBreak/>
        <w:drawing>
          <wp:inline distT="0" distB="0" distL="0" distR="0" wp14:anchorId="71A5C326" wp14:editId="761970F7">
            <wp:extent cx="2057400" cy="4362466"/>
            <wp:effectExtent l="0" t="0" r="0" b="0"/>
            <wp:docPr id="926385204" name="Picture 92638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3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371D" w14:textId="1921483F" w:rsidR="72ECAA1A" w:rsidRDefault="72ECAA1A" w:rsidP="72ECAA1A">
      <w:pPr>
        <w:jc w:val="center"/>
      </w:pPr>
    </w:p>
    <w:p w14:paraId="3538F1DD" w14:textId="2119AF37" w:rsidR="773F47BD" w:rsidRDefault="773F47BD" w:rsidP="72ECAA1A">
      <w:pPr>
        <w:jc w:val="center"/>
        <w:rPr>
          <w:lang w:val="sr-Latn-CS"/>
        </w:rPr>
      </w:pPr>
      <w:r w:rsidRPr="72ECAA1A">
        <w:rPr>
          <w:lang w:val="sr-Latn-CS"/>
        </w:rPr>
        <w:t xml:space="preserve">Slika </w:t>
      </w:r>
      <w:r w:rsidR="6E94F57F" w:rsidRPr="72ECAA1A">
        <w:rPr>
          <w:lang w:val="sr-Latn-CS"/>
        </w:rPr>
        <w:t>74</w:t>
      </w:r>
      <w:r w:rsidRPr="72ECAA1A">
        <w:rPr>
          <w:lang w:val="sr-Latn-CS"/>
        </w:rPr>
        <w:t xml:space="preserve"> – Prihvatanje zahteva za upravni odbor</w:t>
      </w:r>
    </w:p>
    <w:p w14:paraId="06CB30B8" w14:textId="1921483F" w:rsidR="72ECAA1A" w:rsidRDefault="72ECAA1A" w:rsidP="72ECAA1A">
      <w:pPr>
        <w:jc w:val="center"/>
      </w:pPr>
    </w:p>
    <w:p w14:paraId="22B2E59C" w14:textId="7C28C620" w:rsidR="72ECAA1A" w:rsidRDefault="72ECAA1A" w:rsidP="72ECAA1A">
      <w:pPr>
        <w:pStyle w:val="Heading1"/>
        <w:numPr>
          <w:ilvl w:val="0"/>
          <w:numId w:val="0"/>
        </w:numPr>
        <w:rPr>
          <w:highlight w:val="yellow"/>
          <w:lang w:val="sr-Latn-RS"/>
        </w:rPr>
      </w:pPr>
    </w:p>
    <w:p w14:paraId="48A9A8CE" w14:textId="7C28C620" w:rsidR="72ECAA1A" w:rsidRDefault="72ECAA1A" w:rsidP="72ECAA1A">
      <w:pPr>
        <w:rPr>
          <w:highlight w:val="yellow"/>
          <w:lang w:val="sr-Latn-RS"/>
        </w:rPr>
      </w:pPr>
    </w:p>
    <w:p w14:paraId="1699D299" w14:textId="6BCE100E" w:rsidR="72ECAA1A" w:rsidRDefault="72ECAA1A" w:rsidP="72ECAA1A">
      <w:pPr>
        <w:rPr>
          <w:highlight w:val="yellow"/>
          <w:lang w:val="sr-Latn-RS"/>
        </w:rPr>
      </w:pPr>
    </w:p>
    <w:p w14:paraId="34210C0E" w14:textId="6BCE100E" w:rsidR="72ECAA1A" w:rsidRDefault="72ECAA1A" w:rsidP="72ECAA1A">
      <w:pPr>
        <w:rPr>
          <w:highlight w:val="yellow"/>
          <w:lang w:val="sr-Latn-RS"/>
        </w:rPr>
      </w:pPr>
    </w:p>
    <w:p w14:paraId="17EB8ACE" w14:textId="6BCE100E" w:rsidR="72ECAA1A" w:rsidRDefault="72ECAA1A" w:rsidP="72ECAA1A">
      <w:pPr>
        <w:rPr>
          <w:highlight w:val="yellow"/>
          <w:lang w:val="sr-Latn-RS"/>
        </w:rPr>
      </w:pPr>
    </w:p>
    <w:p w14:paraId="527717CF" w14:textId="2F7BC748" w:rsidR="72ECAA1A" w:rsidRDefault="72ECAA1A" w:rsidP="72ECAA1A">
      <w:pPr>
        <w:rPr>
          <w:highlight w:val="yellow"/>
          <w:lang w:val="sr-Latn-RS"/>
        </w:rPr>
      </w:pPr>
    </w:p>
    <w:p w14:paraId="49C52EEC" w14:textId="2D160C0C" w:rsidR="72ECAA1A" w:rsidRDefault="72ECAA1A" w:rsidP="72ECAA1A">
      <w:pPr>
        <w:rPr>
          <w:highlight w:val="yellow"/>
          <w:lang w:val="sr-Latn-RS"/>
        </w:rPr>
      </w:pPr>
    </w:p>
    <w:sectPr w:rsidR="72ECAA1A">
      <w:headerReference w:type="default" r:id="rId86"/>
      <w:footerReference w:type="default" r:id="rId8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EBAED" w14:textId="77777777" w:rsidR="00C20643" w:rsidRDefault="00C20643">
      <w:r>
        <w:separator/>
      </w:r>
    </w:p>
  </w:endnote>
  <w:endnote w:type="continuationSeparator" w:id="0">
    <w:p w14:paraId="34938410" w14:textId="77777777" w:rsidR="00C20643" w:rsidRDefault="00C206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33980A4" w14:paraId="47C68338" w14:textId="77777777" w:rsidTr="133980A4">
      <w:trPr>
        <w:trHeight w:val="300"/>
      </w:trPr>
      <w:tc>
        <w:tcPr>
          <w:tcW w:w="3120" w:type="dxa"/>
        </w:tcPr>
        <w:p w14:paraId="025227DA" w14:textId="4FCAC815" w:rsidR="133980A4" w:rsidRDefault="133980A4" w:rsidP="133980A4">
          <w:pPr>
            <w:pStyle w:val="Header"/>
            <w:ind w:left="-115"/>
          </w:pPr>
        </w:p>
      </w:tc>
      <w:tc>
        <w:tcPr>
          <w:tcW w:w="3120" w:type="dxa"/>
        </w:tcPr>
        <w:p w14:paraId="18D4D8CD" w14:textId="00B09E53" w:rsidR="133980A4" w:rsidRDefault="133980A4" w:rsidP="133980A4">
          <w:pPr>
            <w:pStyle w:val="Header"/>
            <w:jc w:val="center"/>
          </w:pPr>
        </w:p>
      </w:tc>
      <w:tc>
        <w:tcPr>
          <w:tcW w:w="3120" w:type="dxa"/>
        </w:tcPr>
        <w:p w14:paraId="7216104F" w14:textId="5E649EF2" w:rsidR="133980A4" w:rsidRDefault="133980A4" w:rsidP="133980A4">
          <w:pPr>
            <w:pStyle w:val="Header"/>
            <w:ind w:right="-115"/>
            <w:jc w:val="right"/>
          </w:pPr>
        </w:p>
      </w:tc>
    </w:tr>
  </w:tbl>
  <w:p w14:paraId="0A585899" w14:textId="4543A4AE" w:rsidR="133980A4" w:rsidRDefault="133980A4" w:rsidP="133980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17D95658" w14:textId="77777777" w:rsidTr="133980A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C9DBD5B" w14:textId="49E93818" w:rsidR="008B62B5" w:rsidRDefault="133980A4">
          <w:pPr>
            <w:ind w:right="360"/>
          </w:pPr>
          <w:proofErr w:type="spellStart"/>
          <w:r>
            <w:t>Poverljivo</w:t>
          </w:r>
          <w:proofErr w:type="spellEnd"/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A76497C" w14:textId="30C2F22A" w:rsidR="008B62B5" w:rsidRDefault="133980A4">
          <w:pPr>
            <w:jc w:val="center"/>
          </w:pPr>
          <w:r w:rsidRPr="133980A4">
            <w:rPr>
              <w:rFonts w:ascii="Symbol" w:eastAsia="Symbol" w:hAnsi="Symbol" w:cs="Symbol"/>
              <w:lang w:val="sr-Latn-CS"/>
            </w:rPr>
            <w:t>Ó</w:t>
          </w:r>
          <w:r w:rsidRPr="133980A4">
            <w:rPr>
              <w:lang w:val="sr-Latn-CS"/>
            </w:rPr>
            <w:t>eezTec-IT, 2023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EE1CF3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07D22D10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77366" w14:textId="77777777" w:rsidR="00C20643" w:rsidRDefault="00C20643">
      <w:r>
        <w:separator/>
      </w:r>
    </w:p>
  </w:footnote>
  <w:footnote w:type="continuationSeparator" w:id="0">
    <w:p w14:paraId="6662F8CA" w14:textId="77777777" w:rsidR="00C20643" w:rsidRDefault="00C206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50BB3" w14:textId="77777777" w:rsidR="008B62B5" w:rsidRDefault="008B62B5">
    <w:pPr>
      <w:rPr>
        <w:sz w:val="24"/>
        <w:szCs w:val="24"/>
      </w:rPr>
    </w:pPr>
  </w:p>
  <w:p w14:paraId="50CE91F1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1FC1A212" w14:textId="7C86B527" w:rsidR="008B62B5" w:rsidRDefault="133980A4" w:rsidP="133980A4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proofErr w:type="spellStart"/>
    <w:r w:rsidRPr="133980A4">
      <w:rPr>
        <w:rFonts w:ascii="Arial" w:hAnsi="Arial"/>
        <w:b/>
        <w:bCs/>
        <w:sz w:val="36"/>
        <w:szCs w:val="36"/>
      </w:rPr>
      <w:t>eezTec</w:t>
    </w:r>
    <w:proofErr w:type="spellEnd"/>
    <w:r w:rsidRPr="133980A4">
      <w:rPr>
        <w:rFonts w:ascii="Arial" w:hAnsi="Arial"/>
        <w:b/>
        <w:bCs/>
        <w:sz w:val="36"/>
        <w:szCs w:val="36"/>
      </w:rPr>
      <w:t>-IT</w:t>
    </w:r>
  </w:p>
  <w:p w14:paraId="62734602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7B51A0C7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3A047B1D" w14:textId="77777777" w:rsidTr="0A245F4B">
      <w:tc>
        <w:tcPr>
          <w:tcW w:w="6379" w:type="dxa"/>
        </w:tcPr>
        <w:p w14:paraId="4795ABF9" w14:textId="1E53B334" w:rsidR="008B62B5" w:rsidRPr="00130CAF" w:rsidRDefault="133980A4" w:rsidP="133980A4">
          <w:pPr>
            <w:rPr>
              <w:b/>
              <w:bCs/>
            </w:rPr>
          </w:pPr>
          <w:proofErr w:type="spellStart"/>
          <w:r w:rsidRPr="133980A4">
            <w:rPr>
              <w:b/>
              <w:bCs/>
            </w:rPr>
            <w:t>Organeeztec</w:t>
          </w:r>
          <w:proofErr w:type="spellEnd"/>
        </w:p>
      </w:tc>
      <w:tc>
        <w:tcPr>
          <w:tcW w:w="3179" w:type="dxa"/>
        </w:tcPr>
        <w:p w14:paraId="53F35B5A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395B79AC" w14:textId="77777777" w:rsidTr="0A245F4B">
      <w:tc>
        <w:tcPr>
          <w:tcW w:w="6379" w:type="dxa"/>
        </w:tcPr>
        <w:p w14:paraId="58F3E532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1FAC8AF4" w14:textId="2DD6401E" w:rsidR="008B62B5" w:rsidRDefault="0A245F4B" w:rsidP="0011110F">
          <w:r>
            <w:t xml:space="preserve">  Datum:  </w:t>
          </w:r>
          <w:r w:rsidRPr="0A245F4B">
            <w:rPr>
              <w:lang w:val="sr-Latn-CS"/>
            </w:rPr>
            <w:t>09.06.2023.</w:t>
          </w:r>
        </w:p>
      </w:tc>
    </w:tr>
    <w:tr w:rsidR="008B62B5" w14:paraId="0D27D5E5" w14:textId="77777777" w:rsidTr="0A245F4B">
      <w:tc>
        <w:tcPr>
          <w:tcW w:w="9558" w:type="dxa"/>
          <w:gridSpan w:val="2"/>
        </w:tcPr>
        <w:p w14:paraId="05579CD2" w14:textId="0A9DBA00" w:rsidR="008B62B5" w:rsidRPr="00F90094" w:rsidRDefault="0A245F4B" w:rsidP="0011110F">
          <w:pPr>
            <w:rPr>
              <w:lang w:val="sr-Latn-CS"/>
            </w:rPr>
          </w:pPr>
          <w:proofErr w:type="spellStart"/>
          <w:r>
            <w:t>eezTec</w:t>
          </w:r>
          <w:proofErr w:type="spellEnd"/>
          <w:r>
            <w:t xml:space="preserve">-IT – </w:t>
          </w:r>
          <w:proofErr w:type="spellStart"/>
          <w:r>
            <w:t>Organeeztec</w:t>
          </w:r>
          <w:proofErr w:type="spellEnd"/>
          <w:r>
            <w:t xml:space="preserve"> -08</w:t>
          </w:r>
        </w:p>
      </w:tc>
    </w:tr>
  </w:tbl>
  <w:p w14:paraId="4C456F1C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8736721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B65A9"/>
    <w:multiLevelType w:val="hybridMultilevel"/>
    <w:tmpl w:val="FEC80290"/>
    <w:lvl w:ilvl="0" w:tplc="8968F740">
      <w:start w:val="1"/>
      <w:numFmt w:val="decimal"/>
      <w:lvlText w:val="%1."/>
      <w:lvlJc w:val="left"/>
      <w:pPr>
        <w:ind w:left="720" w:hanging="360"/>
      </w:pPr>
      <w:rPr>
        <w:b w:val="0"/>
        <w:bCs/>
        <w:sz w:val="20"/>
        <w:szCs w:val="20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7B2B91"/>
    <w:multiLevelType w:val="hybridMultilevel"/>
    <w:tmpl w:val="205A61F8"/>
    <w:lvl w:ilvl="0" w:tplc="4F4C75B8">
      <w:start w:val="1"/>
      <w:numFmt w:val="decimal"/>
      <w:lvlText w:val="%1."/>
      <w:lvlJc w:val="left"/>
      <w:pPr>
        <w:ind w:left="1440" w:hanging="360"/>
      </w:pPr>
      <w:rPr>
        <w:i w:val="0"/>
        <w:iCs w:val="0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A6B6A0"/>
    <w:multiLevelType w:val="hybridMultilevel"/>
    <w:tmpl w:val="A32418F4"/>
    <w:lvl w:ilvl="0" w:tplc="914E08B6">
      <w:start w:val="1"/>
      <w:numFmt w:val="decimal"/>
      <w:lvlText w:val="%1."/>
      <w:lvlJc w:val="left"/>
      <w:pPr>
        <w:ind w:left="720" w:hanging="360"/>
      </w:pPr>
    </w:lvl>
    <w:lvl w:ilvl="1" w:tplc="7826D61C">
      <w:start w:val="1"/>
      <w:numFmt w:val="lowerLetter"/>
      <w:lvlText w:val="%2."/>
      <w:lvlJc w:val="left"/>
      <w:pPr>
        <w:ind w:left="1440" w:hanging="360"/>
      </w:pPr>
    </w:lvl>
    <w:lvl w:ilvl="2" w:tplc="A596DA7A">
      <w:start w:val="1"/>
      <w:numFmt w:val="lowerRoman"/>
      <w:lvlText w:val="%3."/>
      <w:lvlJc w:val="right"/>
      <w:pPr>
        <w:ind w:left="2160" w:hanging="180"/>
      </w:pPr>
    </w:lvl>
    <w:lvl w:ilvl="3" w:tplc="1160FC6E">
      <w:start w:val="1"/>
      <w:numFmt w:val="decimal"/>
      <w:lvlText w:val="%4."/>
      <w:lvlJc w:val="left"/>
      <w:pPr>
        <w:ind w:left="2880" w:hanging="360"/>
      </w:pPr>
    </w:lvl>
    <w:lvl w:ilvl="4" w:tplc="BD7A9F08">
      <w:start w:val="1"/>
      <w:numFmt w:val="lowerLetter"/>
      <w:lvlText w:val="%5."/>
      <w:lvlJc w:val="left"/>
      <w:pPr>
        <w:ind w:left="3600" w:hanging="360"/>
      </w:pPr>
    </w:lvl>
    <w:lvl w:ilvl="5" w:tplc="8EFA87D2">
      <w:start w:val="1"/>
      <w:numFmt w:val="lowerRoman"/>
      <w:lvlText w:val="%6."/>
      <w:lvlJc w:val="right"/>
      <w:pPr>
        <w:ind w:left="4320" w:hanging="180"/>
      </w:pPr>
    </w:lvl>
    <w:lvl w:ilvl="6" w:tplc="1B866E5C">
      <w:start w:val="1"/>
      <w:numFmt w:val="decimal"/>
      <w:lvlText w:val="%7."/>
      <w:lvlJc w:val="left"/>
      <w:pPr>
        <w:ind w:left="5040" w:hanging="360"/>
      </w:pPr>
    </w:lvl>
    <w:lvl w:ilvl="7" w:tplc="5DB429E4">
      <w:start w:val="1"/>
      <w:numFmt w:val="lowerLetter"/>
      <w:lvlText w:val="%8."/>
      <w:lvlJc w:val="left"/>
      <w:pPr>
        <w:ind w:left="5760" w:hanging="360"/>
      </w:pPr>
    </w:lvl>
    <w:lvl w:ilvl="8" w:tplc="9108727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B06BD8"/>
    <w:multiLevelType w:val="hybridMultilevel"/>
    <w:tmpl w:val="166C7C30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D6D2C57"/>
    <w:multiLevelType w:val="multilevel"/>
    <w:tmpl w:val="241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3F0021E3"/>
    <w:multiLevelType w:val="multilevel"/>
    <w:tmpl w:val="3A729FE6"/>
    <w:lvl w:ilvl="0">
      <w:start w:val="1"/>
      <w:numFmt w:val="decimal"/>
      <w:lvlText w:val="%1."/>
      <w:lvlJc w:val="left"/>
      <w:pPr>
        <w:ind w:left="1440" w:hanging="360"/>
      </w:pPr>
      <w:rPr>
        <w:i w:val="0"/>
        <w:iCs w:val="0"/>
      </w:rPr>
    </w:lvl>
    <w:lvl w:ilvl="1">
      <w:start w:val="5"/>
      <w:numFmt w:val="decimal"/>
      <w:isLgl/>
      <w:lvlText w:val="%1.%2"/>
      <w:lvlJc w:val="left"/>
      <w:pPr>
        <w:ind w:left="160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0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53468D5"/>
    <w:multiLevelType w:val="hybridMultilevel"/>
    <w:tmpl w:val="0730348E"/>
    <w:lvl w:ilvl="0" w:tplc="241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165981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 w16cid:durableId="1089041871">
    <w:abstractNumId w:val="13"/>
  </w:num>
  <w:num w:numId="2" w16cid:durableId="868759763">
    <w:abstractNumId w:val="16"/>
  </w:num>
  <w:num w:numId="3" w16cid:durableId="1039936489">
    <w:abstractNumId w:val="24"/>
  </w:num>
  <w:num w:numId="4" w16cid:durableId="918900677">
    <w:abstractNumId w:val="3"/>
  </w:num>
  <w:num w:numId="5" w16cid:durableId="1908495332">
    <w:abstractNumId w:val="0"/>
  </w:num>
  <w:num w:numId="6" w16cid:durableId="687489295">
    <w:abstractNumId w:val="6"/>
  </w:num>
  <w:num w:numId="7" w16cid:durableId="444159122">
    <w:abstractNumId w:val="17"/>
  </w:num>
  <w:num w:numId="8" w16cid:durableId="861747348">
    <w:abstractNumId w:val="1"/>
  </w:num>
  <w:num w:numId="9" w16cid:durableId="843518049">
    <w:abstractNumId w:val="20"/>
  </w:num>
  <w:num w:numId="10" w16cid:durableId="51316129">
    <w:abstractNumId w:val="9"/>
  </w:num>
  <w:num w:numId="11" w16cid:durableId="351298042">
    <w:abstractNumId w:val="7"/>
  </w:num>
  <w:num w:numId="12" w16cid:durableId="163323677">
    <w:abstractNumId w:val="14"/>
  </w:num>
  <w:num w:numId="13" w16cid:durableId="1435593959">
    <w:abstractNumId w:val="4"/>
  </w:num>
  <w:num w:numId="14" w16cid:durableId="655693811">
    <w:abstractNumId w:val="11"/>
  </w:num>
  <w:num w:numId="15" w16cid:durableId="1987735019">
    <w:abstractNumId w:val="10"/>
  </w:num>
  <w:num w:numId="16" w16cid:durableId="356348586">
    <w:abstractNumId w:val="22"/>
  </w:num>
  <w:num w:numId="17" w16cid:durableId="947204587">
    <w:abstractNumId w:val="12"/>
  </w:num>
  <w:num w:numId="18" w16cid:durableId="883516639">
    <w:abstractNumId w:val="18"/>
  </w:num>
  <w:num w:numId="19" w16cid:durableId="439685078">
    <w:abstractNumId w:val="23"/>
  </w:num>
  <w:num w:numId="20" w16cid:durableId="617032797">
    <w:abstractNumId w:val="21"/>
  </w:num>
  <w:num w:numId="21" w16cid:durableId="714692794">
    <w:abstractNumId w:val="2"/>
  </w:num>
  <w:num w:numId="22" w16cid:durableId="333261058">
    <w:abstractNumId w:val="5"/>
  </w:num>
  <w:num w:numId="23" w16cid:durableId="2013677452">
    <w:abstractNumId w:val="19"/>
  </w:num>
  <w:num w:numId="24" w16cid:durableId="63920743">
    <w:abstractNumId w:val="8"/>
  </w:num>
  <w:num w:numId="25" w16cid:durableId="197277963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10A9F"/>
    <w:rsid w:val="000111FD"/>
    <w:rsid w:val="00022C45"/>
    <w:rsid w:val="000350B7"/>
    <w:rsid w:val="00035108"/>
    <w:rsid w:val="00045533"/>
    <w:rsid w:val="000471BA"/>
    <w:rsid w:val="00047C09"/>
    <w:rsid w:val="00047C77"/>
    <w:rsid w:val="0005564D"/>
    <w:rsid w:val="00066C68"/>
    <w:rsid w:val="00070ED1"/>
    <w:rsid w:val="00073014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0EF5C0"/>
    <w:rsid w:val="0011087E"/>
    <w:rsid w:val="0011110F"/>
    <w:rsid w:val="00117D5B"/>
    <w:rsid w:val="00122DDD"/>
    <w:rsid w:val="00131930"/>
    <w:rsid w:val="00134F2E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801"/>
    <w:rsid w:val="00197AEF"/>
    <w:rsid w:val="001A48D0"/>
    <w:rsid w:val="001B3E3F"/>
    <w:rsid w:val="001B5F36"/>
    <w:rsid w:val="001C18EB"/>
    <w:rsid w:val="001C62F1"/>
    <w:rsid w:val="001CEB93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609"/>
    <w:rsid w:val="00207B94"/>
    <w:rsid w:val="00210097"/>
    <w:rsid w:val="0021501F"/>
    <w:rsid w:val="002219CB"/>
    <w:rsid w:val="00227054"/>
    <w:rsid w:val="0023017A"/>
    <w:rsid w:val="002463B5"/>
    <w:rsid w:val="002470BE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43D3"/>
    <w:rsid w:val="002E620A"/>
    <w:rsid w:val="002E6A45"/>
    <w:rsid w:val="002F060C"/>
    <w:rsid w:val="002F2152"/>
    <w:rsid w:val="0030094C"/>
    <w:rsid w:val="00302D1A"/>
    <w:rsid w:val="00311007"/>
    <w:rsid w:val="00313472"/>
    <w:rsid w:val="003164AF"/>
    <w:rsid w:val="003267EB"/>
    <w:rsid w:val="003307FF"/>
    <w:rsid w:val="00333D75"/>
    <w:rsid w:val="003344C6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3F3457"/>
    <w:rsid w:val="004054A7"/>
    <w:rsid w:val="00405DB0"/>
    <w:rsid w:val="00406427"/>
    <w:rsid w:val="00406790"/>
    <w:rsid w:val="00415CAC"/>
    <w:rsid w:val="0042691F"/>
    <w:rsid w:val="004301A6"/>
    <w:rsid w:val="004323C5"/>
    <w:rsid w:val="00434E68"/>
    <w:rsid w:val="0043576F"/>
    <w:rsid w:val="00437893"/>
    <w:rsid w:val="00440174"/>
    <w:rsid w:val="00441C4B"/>
    <w:rsid w:val="0044320A"/>
    <w:rsid w:val="004610CA"/>
    <w:rsid w:val="0046139A"/>
    <w:rsid w:val="0046178F"/>
    <w:rsid w:val="00466EF3"/>
    <w:rsid w:val="004759F6"/>
    <w:rsid w:val="00477208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D72EB"/>
    <w:rsid w:val="004E6299"/>
    <w:rsid w:val="004E6CD5"/>
    <w:rsid w:val="004E71C2"/>
    <w:rsid w:val="004E7353"/>
    <w:rsid w:val="004F16FD"/>
    <w:rsid w:val="004F23FA"/>
    <w:rsid w:val="004F589C"/>
    <w:rsid w:val="004F7A3F"/>
    <w:rsid w:val="0050264F"/>
    <w:rsid w:val="0050414E"/>
    <w:rsid w:val="005107C5"/>
    <w:rsid w:val="0051370F"/>
    <w:rsid w:val="005313E1"/>
    <w:rsid w:val="00533479"/>
    <w:rsid w:val="00533BAC"/>
    <w:rsid w:val="00540707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A5FE2"/>
    <w:rsid w:val="005B6419"/>
    <w:rsid w:val="005C2E6F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12CF5"/>
    <w:rsid w:val="00620E51"/>
    <w:rsid w:val="006240B9"/>
    <w:rsid w:val="00626AFE"/>
    <w:rsid w:val="00632C24"/>
    <w:rsid w:val="00636E2E"/>
    <w:rsid w:val="0064279A"/>
    <w:rsid w:val="00651313"/>
    <w:rsid w:val="0065315B"/>
    <w:rsid w:val="006612BC"/>
    <w:rsid w:val="00661FC5"/>
    <w:rsid w:val="00662096"/>
    <w:rsid w:val="006807B0"/>
    <w:rsid w:val="00685146"/>
    <w:rsid w:val="00687291"/>
    <w:rsid w:val="00691205"/>
    <w:rsid w:val="006938BC"/>
    <w:rsid w:val="00696B72"/>
    <w:rsid w:val="00697A77"/>
    <w:rsid w:val="006A13EE"/>
    <w:rsid w:val="006A2D27"/>
    <w:rsid w:val="006A3F92"/>
    <w:rsid w:val="006B2A58"/>
    <w:rsid w:val="006B407A"/>
    <w:rsid w:val="006B59AC"/>
    <w:rsid w:val="006B77FD"/>
    <w:rsid w:val="006D2180"/>
    <w:rsid w:val="006D37A8"/>
    <w:rsid w:val="006D70BA"/>
    <w:rsid w:val="006E0933"/>
    <w:rsid w:val="006E34EE"/>
    <w:rsid w:val="006E52FA"/>
    <w:rsid w:val="006E759A"/>
    <w:rsid w:val="006F45DA"/>
    <w:rsid w:val="006F78A6"/>
    <w:rsid w:val="00703FFE"/>
    <w:rsid w:val="00716E6F"/>
    <w:rsid w:val="00734E5F"/>
    <w:rsid w:val="0074159A"/>
    <w:rsid w:val="0074177F"/>
    <w:rsid w:val="007486A3"/>
    <w:rsid w:val="00755D95"/>
    <w:rsid w:val="00760CED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3F08"/>
    <w:rsid w:val="007D40B6"/>
    <w:rsid w:val="007E4D10"/>
    <w:rsid w:val="007E4D71"/>
    <w:rsid w:val="007E7A61"/>
    <w:rsid w:val="008028FE"/>
    <w:rsid w:val="008032EF"/>
    <w:rsid w:val="0081181D"/>
    <w:rsid w:val="00815DFF"/>
    <w:rsid w:val="0082055B"/>
    <w:rsid w:val="008212E7"/>
    <w:rsid w:val="008213A9"/>
    <w:rsid w:val="00824B12"/>
    <w:rsid w:val="0082500B"/>
    <w:rsid w:val="00825B49"/>
    <w:rsid w:val="00833124"/>
    <w:rsid w:val="0083793D"/>
    <w:rsid w:val="00844366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10A49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67D2F"/>
    <w:rsid w:val="00980A84"/>
    <w:rsid w:val="00981379"/>
    <w:rsid w:val="00983043"/>
    <w:rsid w:val="00986815"/>
    <w:rsid w:val="009946B8"/>
    <w:rsid w:val="009972B0"/>
    <w:rsid w:val="009974FF"/>
    <w:rsid w:val="009A493D"/>
    <w:rsid w:val="009AE056"/>
    <w:rsid w:val="009B34D6"/>
    <w:rsid w:val="009B4BA5"/>
    <w:rsid w:val="009B5EC7"/>
    <w:rsid w:val="009C0B1A"/>
    <w:rsid w:val="009C37A1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558B"/>
    <w:rsid w:val="00A46F53"/>
    <w:rsid w:val="00A47870"/>
    <w:rsid w:val="00A532BA"/>
    <w:rsid w:val="00A53BC1"/>
    <w:rsid w:val="00A53CC6"/>
    <w:rsid w:val="00A568C2"/>
    <w:rsid w:val="00A61D76"/>
    <w:rsid w:val="00A9056E"/>
    <w:rsid w:val="00A9261C"/>
    <w:rsid w:val="00A9372C"/>
    <w:rsid w:val="00AA0445"/>
    <w:rsid w:val="00AA16E7"/>
    <w:rsid w:val="00AA3BCC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34EE4"/>
    <w:rsid w:val="00B43EF5"/>
    <w:rsid w:val="00B446AD"/>
    <w:rsid w:val="00B448D7"/>
    <w:rsid w:val="00B47147"/>
    <w:rsid w:val="00B50247"/>
    <w:rsid w:val="00B531F5"/>
    <w:rsid w:val="00B557C8"/>
    <w:rsid w:val="00B65C3C"/>
    <w:rsid w:val="00B751DB"/>
    <w:rsid w:val="00B80605"/>
    <w:rsid w:val="00B819EC"/>
    <w:rsid w:val="00B85A8A"/>
    <w:rsid w:val="00B927B8"/>
    <w:rsid w:val="00B94209"/>
    <w:rsid w:val="00B950D2"/>
    <w:rsid w:val="00B963D8"/>
    <w:rsid w:val="00BA5C53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158A"/>
    <w:rsid w:val="00C04C20"/>
    <w:rsid w:val="00C06F51"/>
    <w:rsid w:val="00C07D61"/>
    <w:rsid w:val="00C13A1E"/>
    <w:rsid w:val="00C146B8"/>
    <w:rsid w:val="00C15265"/>
    <w:rsid w:val="00C20643"/>
    <w:rsid w:val="00C3093C"/>
    <w:rsid w:val="00C430E1"/>
    <w:rsid w:val="00C44635"/>
    <w:rsid w:val="00C46EA4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339C9"/>
    <w:rsid w:val="00D37273"/>
    <w:rsid w:val="00D409D2"/>
    <w:rsid w:val="00D41151"/>
    <w:rsid w:val="00D42F16"/>
    <w:rsid w:val="00D52056"/>
    <w:rsid w:val="00D63394"/>
    <w:rsid w:val="00D65AE9"/>
    <w:rsid w:val="00D70C6D"/>
    <w:rsid w:val="00D8018C"/>
    <w:rsid w:val="00D8035E"/>
    <w:rsid w:val="00D92B33"/>
    <w:rsid w:val="00D94A5C"/>
    <w:rsid w:val="00DA026F"/>
    <w:rsid w:val="00DA6AD5"/>
    <w:rsid w:val="00DA6E0E"/>
    <w:rsid w:val="00DB1AD9"/>
    <w:rsid w:val="00DB3490"/>
    <w:rsid w:val="00DC0615"/>
    <w:rsid w:val="00DC0BD0"/>
    <w:rsid w:val="00DC4A22"/>
    <w:rsid w:val="00DC50C0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1C7D"/>
    <w:rsid w:val="00E3466D"/>
    <w:rsid w:val="00E35D1A"/>
    <w:rsid w:val="00E361FF"/>
    <w:rsid w:val="00E370C7"/>
    <w:rsid w:val="00E54A54"/>
    <w:rsid w:val="00E55B33"/>
    <w:rsid w:val="00E57048"/>
    <w:rsid w:val="00E57B0B"/>
    <w:rsid w:val="00E73800"/>
    <w:rsid w:val="00E7BAAD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EF7005"/>
    <w:rsid w:val="00F02412"/>
    <w:rsid w:val="00F0630F"/>
    <w:rsid w:val="00F06D4B"/>
    <w:rsid w:val="00F131F5"/>
    <w:rsid w:val="00F15D51"/>
    <w:rsid w:val="00F17836"/>
    <w:rsid w:val="00F21EDF"/>
    <w:rsid w:val="00F305D1"/>
    <w:rsid w:val="00F30F9F"/>
    <w:rsid w:val="00F35618"/>
    <w:rsid w:val="00F3615E"/>
    <w:rsid w:val="00F462ED"/>
    <w:rsid w:val="00F4764C"/>
    <w:rsid w:val="00F50406"/>
    <w:rsid w:val="00F5154F"/>
    <w:rsid w:val="00F570ED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6B59"/>
    <w:rsid w:val="00FA7117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  <w:rsid w:val="01006B63"/>
    <w:rsid w:val="015BB07F"/>
    <w:rsid w:val="01610D54"/>
    <w:rsid w:val="01697094"/>
    <w:rsid w:val="016D8D66"/>
    <w:rsid w:val="019FAB31"/>
    <w:rsid w:val="01A7A36D"/>
    <w:rsid w:val="01D098BD"/>
    <w:rsid w:val="01D52E41"/>
    <w:rsid w:val="01DE0A5D"/>
    <w:rsid w:val="02305D43"/>
    <w:rsid w:val="025AB183"/>
    <w:rsid w:val="0262A687"/>
    <w:rsid w:val="02636CBB"/>
    <w:rsid w:val="02753CA4"/>
    <w:rsid w:val="02857B5C"/>
    <w:rsid w:val="0293AC18"/>
    <w:rsid w:val="02D23565"/>
    <w:rsid w:val="031135DC"/>
    <w:rsid w:val="031A836E"/>
    <w:rsid w:val="03229291"/>
    <w:rsid w:val="0366638D"/>
    <w:rsid w:val="038E2905"/>
    <w:rsid w:val="039131E2"/>
    <w:rsid w:val="03B1789D"/>
    <w:rsid w:val="03FBA9C9"/>
    <w:rsid w:val="049B92F5"/>
    <w:rsid w:val="049DBD94"/>
    <w:rsid w:val="04AC799E"/>
    <w:rsid w:val="04B9D92E"/>
    <w:rsid w:val="04BC9D88"/>
    <w:rsid w:val="04D9006B"/>
    <w:rsid w:val="050224FF"/>
    <w:rsid w:val="0550C759"/>
    <w:rsid w:val="05550BED"/>
    <w:rsid w:val="05E65F18"/>
    <w:rsid w:val="0661C477"/>
    <w:rsid w:val="066C08C5"/>
    <w:rsid w:val="0672D376"/>
    <w:rsid w:val="0693C53D"/>
    <w:rsid w:val="06F7869A"/>
    <w:rsid w:val="070A2E47"/>
    <w:rsid w:val="072CC2E3"/>
    <w:rsid w:val="0730A4AA"/>
    <w:rsid w:val="074C5314"/>
    <w:rsid w:val="0751BFF1"/>
    <w:rsid w:val="079AAE83"/>
    <w:rsid w:val="07CA1D22"/>
    <w:rsid w:val="07E7A635"/>
    <w:rsid w:val="07F1DA75"/>
    <w:rsid w:val="0810B9B6"/>
    <w:rsid w:val="085A3531"/>
    <w:rsid w:val="0894BDDF"/>
    <w:rsid w:val="089F9EC7"/>
    <w:rsid w:val="08D1402C"/>
    <w:rsid w:val="090856F1"/>
    <w:rsid w:val="0912D1D8"/>
    <w:rsid w:val="096BAA38"/>
    <w:rsid w:val="098C2D6A"/>
    <w:rsid w:val="09BFB466"/>
    <w:rsid w:val="09C12985"/>
    <w:rsid w:val="09D172D5"/>
    <w:rsid w:val="09D34232"/>
    <w:rsid w:val="0A245F4B"/>
    <w:rsid w:val="0A5A19DA"/>
    <w:rsid w:val="0A5C6C82"/>
    <w:rsid w:val="0A6F9B80"/>
    <w:rsid w:val="0A88F9CA"/>
    <w:rsid w:val="0AC3EC14"/>
    <w:rsid w:val="0B27FDCB"/>
    <w:rsid w:val="0B2F1992"/>
    <w:rsid w:val="0B3867DE"/>
    <w:rsid w:val="0BD3ECF0"/>
    <w:rsid w:val="0BFD013B"/>
    <w:rsid w:val="0C133545"/>
    <w:rsid w:val="0CD9EADC"/>
    <w:rsid w:val="0D2347E8"/>
    <w:rsid w:val="0D353A73"/>
    <w:rsid w:val="0D9C0467"/>
    <w:rsid w:val="0DB85655"/>
    <w:rsid w:val="0E3F905C"/>
    <w:rsid w:val="0E522E88"/>
    <w:rsid w:val="0EA1901E"/>
    <w:rsid w:val="0EC0DD91"/>
    <w:rsid w:val="0EE4F8E4"/>
    <w:rsid w:val="0F43BED3"/>
    <w:rsid w:val="0F7460C8"/>
    <w:rsid w:val="0F9E4BED"/>
    <w:rsid w:val="0FABE0A8"/>
    <w:rsid w:val="0FDD648E"/>
    <w:rsid w:val="0FEFCE55"/>
    <w:rsid w:val="1056A884"/>
    <w:rsid w:val="10A04A96"/>
    <w:rsid w:val="10A5545D"/>
    <w:rsid w:val="10A65B89"/>
    <w:rsid w:val="10A8DD4E"/>
    <w:rsid w:val="10A9416A"/>
    <w:rsid w:val="10D3A529"/>
    <w:rsid w:val="10D7CD7A"/>
    <w:rsid w:val="10DBAA3D"/>
    <w:rsid w:val="10FF2966"/>
    <w:rsid w:val="117934EF"/>
    <w:rsid w:val="118A27C5"/>
    <w:rsid w:val="118B9EB6"/>
    <w:rsid w:val="11F5B4E6"/>
    <w:rsid w:val="122E3D41"/>
    <w:rsid w:val="12476181"/>
    <w:rsid w:val="12621C7A"/>
    <w:rsid w:val="12944D8B"/>
    <w:rsid w:val="12B51EC0"/>
    <w:rsid w:val="12D80F4D"/>
    <w:rsid w:val="13118B6A"/>
    <w:rsid w:val="13150550"/>
    <w:rsid w:val="13179EB5"/>
    <w:rsid w:val="1325D7CF"/>
    <w:rsid w:val="1328841B"/>
    <w:rsid w:val="133980A4"/>
    <w:rsid w:val="1340E262"/>
    <w:rsid w:val="1385FE9D"/>
    <w:rsid w:val="13A8F3B1"/>
    <w:rsid w:val="13CDFB74"/>
    <w:rsid w:val="1417820E"/>
    <w:rsid w:val="14195054"/>
    <w:rsid w:val="141D1BBD"/>
    <w:rsid w:val="14B70232"/>
    <w:rsid w:val="14B73520"/>
    <w:rsid w:val="14C1C887"/>
    <w:rsid w:val="14C345F3"/>
    <w:rsid w:val="14C42F68"/>
    <w:rsid w:val="14D51C5F"/>
    <w:rsid w:val="14FC8BB3"/>
    <w:rsid w:val="157B0EC5"/>
    <w:rsid w:val="15974A2C"/>
    <w:rsid w:val="15A33D43"/>
    <w:rsid w:val="15B8EC1E"/>
    <w:rsid w:val="15D3F711"/>
    <w:rsid w:val="15D591DD"/>
    <w:rsid w:val="15D82C83"/>
    <w:rsid w:val="160FA096"/>
    <w:rsid w:val="1645EDF7"/>
    <w:rsid w:val="164F1F9D"/>
    <w:rsid w:val="16887014"/>
    <w:rsid w:val="168C9940"/>
    <w:rsid w:val="173111C5"/>
    <w:rsid w:val="173B009D"/>
    <w:rsid w:val="176A60CC"/>
    <w:rsid w:val="17719281"/>
    <w:rsid w:val="17910F23"/>
    <w:rsid w:val="17E1B5FA"/>
    <w:rsid w:val="17EAEFFE"/>
    <w:rsid w:val="17F8756B"/>
    <w:rsid w:val="18482D4C"/>
    <w:rsid w:val="1875E049"/>
    <w:rsid w:val="1888E126"/>
    <w:rsid w:val="18B76B42"/>
    <w:rsid w:val="192FAC23"/>
    <w:rsid w:val="194B6585"/>
    <w:rsid w:val="19631540"/>
    <w:rsid w:val="198446D4"/>
    <w:rsid w:val="198B57F3"/>
    <w:rsid w:val="19BCC421"/>
    <w:rsid w:val="1A6D2E5F"/>
    <w:rsid w:val="1A7434F6"/>
    <w:rsid w:val="1A7CEBCA"/>
    <w:rsid w:val="1A937CFB"/>
    <w:rsid w:val="1AAFA408"/>
    <w:rsid w:val="1AC086C0"/>
    <w:rsid w:val="1B24F938"/>
    <w:rsid w:val="1B2676A4"/>
    <w:rsid w:val="1B2CE76A"/>
    <w:rsid w:val="1B328777"/>
    <w:rsid w:val="1B5D7307"/>
    <w:rsid w:val="1BAE9761"/>
    <w:rsid w:val="1BB1ADBA"/>
    <w:rsid w:val="1BC5A20C"/>
    <w:rsid w:val="1BDA31DD"/>
    <w:rsid w:val="1BDC0F97"/>
    <w:rsid w:val="1BE756EF"/>
    <w:rsid w:val="1C2F7C10"/>
    <w:rsid w:val="1CD7A4D7"/>
    <w:rsid w:val="1D8F2186"/>
    <w:rsid w:val="1E0F1470"/>
    <w:rsid w:val="1E576FF6"/>
    <w:rsid w:val="1E5DA1AC"/>
    <w:rsid w:val="1E73910B"/>
    <w:rsid w:val="1E84CBA4"/>
    <w:rsid w:val="1E872CBB"/>
    <w:rsid w:val="1E9BF6AB"/>
    <w:rsid w:val="1ED0261F"/>
    <w:rsid w:val="1ED170DF"/>
    <w:rsid w:val="1EF7C32D"/>
    <w:rsid w:val="1F1A779F"/>
    <w:rsid w:val="1F1A97DC"/>
    <w:rsid w:val="1F250415"/>
    <w:rsid w:val="1F47A619"/>
    <w:rsid w:val="1F513005"/>
    <w:rsid w:val="1F70A111"/>
    <w:rsid w:val="1F846781"/>
    <w:rsid w:val="1FA2F31C"/>
    <w:rsid w:val="1FA871AD"/>
    <w:rsid w:val="2059A95F"/>
    <w:rsid w:val="2092084A"/>
    <w:rsid w:val="20E9C4D6"/>
    <w:rsid w:val="2198BF95"/>
    <w:rsid w:val="21A1C280"/>
    <w:rsid w:val="21A1CEED"/>
    <w:rsid w:val="2246C681"/>
    <w:rsid w:val="228356C0"/>
    <w:rsid w:val="22DC64C2"/>
    <w:rsid w:val="22E0C928"/>
    <w:rsid w:val="235067CA"/>
    <w:rsid w:val="2363502E"/>
    <w:rsid w:val="237309CE"/>
    <w:rsid w:val="239937A7"/>
    <w:rsid w:val="23D0028B"/>
    <w:rsid w:val="23E636D6"/>
    <w:rsid w:val="23FE630A"/>
    <w:rsid w:val="240062BE"/>
    <w:rsid w:val="241EEC0D"/>
    <w:rsid w:val="241FC769"/>
    <w:rsid w:val="243EBF49"/>
    <w:rsid w:val="2449791E"/>
    <w:rsid w:val="24782ED6"/>
    <w:rsid w:val="2497DB23"/>
    <w:rsid w:val="24A64E8A"/>
    <w:rsid w:val="24BBEF81"/>
    <w:rsid w:val="24D1A684"/>
    <w:rsid w:val="24D4F07E"/>
    <w:rsid w:val="24F6FDDE"/>
    <w:rsid w:val="2507D398"/>
    <w:rsid w:val="2508C51F"/>
    <w:rsid w:val="25350808"/>
    <w:rsid w:val="2587A057"/>
    <w:rsid w:val="259A592C"/>
    <w:rsid w:val="25ABFF3F"/>
    <w:rsid w:val="25C3AD69"/>
    <w:rsid w:val="25F76AC8"/>
    <w:rsid w:val="263BD83A"/>
    <w:rsid w:val="2644F8C8"/>
    <w:rsid w:val="26A916F9"/>
    <w:rsid w:val="2760F7FD"/>
    <w:rsid w:val="2768CE5D"/>
    <w:rsid w:val="277C3176"/>
    <w:rsid w:val="27F7DBA7"/>
    <w:rsid w:val="27FFCFA8"/>
    <w:rsid w:val="2803839A"/>
    <w:rsid w:val="2823D8ED"/>
    <w:rsid w:val="282BBEFD"/>
    <w:rsid w:val="2846A64C"/>
    <w:rsid w:val="2864BB44"/>
    <w:rsid w:val="289B0345"/>
    <w:rsid w:val="28CBE65B"/>
    <w:rsid w:val="28E3A001"/>
    <w:rsid w:val="28F3388C"/>
    <w:rsid w:val="29587E37"/>
    <w:rsid w:val="2963712D"/>
    <w:rsid w:val="296806DF"/>
    <w:rsid w:val="296A04DD"/>
    <w:rsid w:val="298E7470"/>
    <w:rsid w:val="2A08792B"/>
    <w:rsid w:val="2A3A249E"/>
    <w:rsid w:val="2A523E06"/>
    <w:rsid w:val="2A554C42"/>
    <w:rsid w:val="2A6CCFAD"/>
    <w:rsid w:val="2A778A52"/>
    <w:rsid w:val="2A9A43E4"/>
    <w:rsid w:val="2AB7524F"/>
    <w:rsid w:val="2B4487F4"/>
    <w:rsid w:val="2B705E26"/>
    <w:rsid w:val="2B86951E"/>
    <w:rsid w:val="2B8A5530"/>
    <w:rsid w:val="2B97CAB1"/>
    <w:rsid w:val="2C16BF4A"/>
    <w:rsid w:val="2C1A4889"/>
    <w:rsid w:val="2C1F228A"/>
    <w:rsid w:val="2C3DDC32"/>
    <w:rsid w:val="2C651139"/>
    <w:rsid w:val="2C98FE97"/>
    <w:rsid w:val="2D063A99"/>
    <w:rsid w:val="2D663DDE"/>
    <w:rsid w:val="2D69BD70"/>
    <w:rsid w:val="2DACA5F6"/>
    <w:rsid w:val="2DEFEAB4"/>
    <w:rsid w:val="2DFD9BAA"/>
    <w:rsid w:val="2E1309B6"/>
    <w:rsid w:val="2E5005AA"/>
    <w:rsid w:val="2E784F30"/>
    <w:rsid w:val="2E958D81"/>
    <w:rsid w:val="2E967F08"/>
    <w:rsid w:val="2E9E6518"/>
    <w:rsid w:val="2F5CC101"/>
    <w:rsid w:val="2F8EB261"/>
    <w:rsid w:val="2FADA6D2"/>
    <w:rsid w:val="2FD607EE"/>
    <w:rsid w:val="302EEAD2"/>
    <w:rsid w:val="304298B9"/>
    <w:rsid w:val="30A62051"/>
    <w:rsid w:val="30F293AD"/>
    <w:rsid w:val="30F6B07F"/>
    <w:rsid w:val="310DC643"/>
    <w:rsid w:val="31325CCD"/>
    <w:rsid w:val="31497733"/>
    <w:rsid w:val="320F0778"/>
    <w:rsid w:val="323E59EF"/>
    <w:rsid w:val="3292875B"/>
    <w:rsid w:val="329D134C"/>
    <w:rsid w:val="32B0A16B"/>
    <w:rsid w:val="32C87722"/>
    <w:rsid w:val="32FACBE8"/>
    <w:rsid w:val="33115123"/>
    <w:rsid w:val="334756D3"/>
    <w:rsid w:val="33668B94"/>
    <w:rsid w:val="336FD97F"/>
    <w:rsid w:val="33D80725"/>
    <w:rsid w:val="341C745A"/>
    <w:rsid w:val="3432B86F"/>
    <w:rsid w:val="345955D1"/>
    <w:rsid w:val="34935DC2"/>
    <w:rsid w:val="34C52A53"/>
    <w:rsid w:val="34CB01F1"/>
    <w:rsid w:val="34FA2D8D"/>
    <w:rsid w:val="35025BF5"/>
    <w:rsid w:val="35A3105E"/>
    <w:rsid w:val="35BA3CF9"/>
    <w:rsid w:val="35C52B7F"/>
    <w:rsid w:val="35E6B92E"/>
    <w:rsid w:val="360D2163"/>
    <w:rsid w:val="3678A5A5"/>
    <w:rsid w:val="36F02A85"/>
    <w:rsid w:val="37188D3C"/>
    <w:rsid w:val="372FCEE4"/>
    <w:rsid w:val="3754151C"/>
    <w:rsid w:val="3765F203"/>
    <w:rsid w:val="3765FE70"/>
    <w:rsid w:val="37758CE3"/>
    <w:rsid w:val="3778C6EC"/>
    <w:rsid w:val="37F8A8C5"/>
    <w:rsid w:val="3827C9DE"/>
    <w:rsid w:val="3847C1E4"/>
    <w:rsid w:val="385478E4"/>
    <w:rsid w:val="3864F779"/>
    <w:rsid w:val="386FE01B"/>
    <w:rsid w:val="387BB366"/>
    <w:rsid w:val="38B45D9D"/>
    <w:rsid w:val="38D18789"/>
    <w:rsid w:val="38EF109C"/>
    <w:rsid w:val="3901C264"/>
    <w:rsid w:val="39222E00"/>
    <w:rsid w:val="394DF19F"/>
    <w:rsid w:val="39889EB6"/>
    <w:rsid w:val="39B62486"/>
    <w:rsid w:val="39D36761"/>
    <w:rsid w:val="39D98852"/>
    <w:rsid w:val="39E7FD93"/>
    <w:rsid w:val="39ED86BE"/>
    <w:rsid w:val="3A0D268A"/>
    <w:rsid w:val="3A8AE0FD"/>
    <w:rsid w:val="3A9975F3"/>
    <w:rsid w:val="3A9B8BA7"/>
    <w:rsid w:val="3AC48473"/>
    <w:rsid w:val="3AE2CAF2"/>
    <w:rsid w:val="3B0ACDD1"/>
    <w:rsid w:val="3B6848B2"/>
    <w:rsid w:val="3B7288BA"/>
    <w:rsid w:val="3B7BFE0F"/>
    <w:rsid w:val="3B7C4BD8"/>
    <w:rsid w:val="3B9C7DE4"/>
    <w:rsid w:val="3C28E47C"/>
    <w:rsid w:val="3CD38018"/>
    <w:rsid w:val="3D041913"/>
    <w:rsid w:val="3D0BF166"/>
    <w:rsid w:val="3D0FE0EA"/>
    <w:rsid w:val="3D4F35ED"/>
    <w:rsid w:val="3D87CEC0"/>
    <w:rsid w:val="3D9A0A9B"/>
    <w:rsid w:val="3E443447"/>
    <w:rsid w:val="3ECAB6C3"/>
    <w:rsid w:val="3ECC7575"/>
    <w:rsid w:val="3EE58E06"/>
    <w:rsid w:val="3F196BD4"/>
    <w:rsid w:val="3F34BA22"/>
    <w:rsid w:val="3F3FD29B"/>
    <w:rsid w:val="3F6B69AA"/>
    <w:rsid w:val="3F78F7E9"/>
    <w:rsid w:val="3F88C464"/>
    <w:rsid w:val="3FB0AF15"/>
    <w:rsid w:val="3FF85488"/>
    <w:rsid w:val="404CF4AC"/>
    <w:rsid w:val="40533870"/>
    <w:rsid w:val="4072ED62"/>
    <w:rsid w:val="4082CF3D"/>
    <w:rsid w:val="408A837A"/>
    <w:rsid w:val="40AB46DD"/>
    <w:rsid w:val="40BF6F82"/>
    <w:rsid w:val="41073BAC"/>
    <w:rsid w:val="413941C6"/>
    <w:rsid w:val="413C3626"/>
    <w:rsid w:val="4164460F"/>
    <w:rsid w:val="41698425"/>
    <w:rsid w:val="41A881DF"/>
    <w:rsid w:val="41B658A8"/>
    <w:rsid w:val="41B7605A"/>
    <w:rsid w:val="41CFA426"/>
    <w:rsid w:val="41F0B293"/>
    <w:rsid w:val="41F60838"/>
    <w:rsid w:val="422E5497"/>
    <w:rsid w:val="42361713"/>
    <w:rsid w:val="4236F836"/>
    <w:rsid w:val="425593B5"/>
    <w:rsid w:val="4296C7C3"/>
    <w:rsid w:val="42B069F7"/>
    <w:rsid w:val="42DD1B85"/>
    <w:rsid w:val="42F8A086"/>
    <w:rsid w:val="42FAC5FF"/>
    <w:rsid w:val="432FBEEE"/>
    <w:rsid w:val="43445240"/>
    <w:rsid w:val="43524C2A"/>
    <w:rsid w:val="4376BF2E"/>
    <w:rsid w:val="437B40A7"/>
    <w:rsid w:val="437F226E"/>
    <w:rsid w:val="439AE073"/>
    <w:rsid w:val="43A367B0"/>
    <w:rsid w:val="43B5CC51"/>
    <w:rsid w:val="43F71044"/>
    <w:rsid w:val="43FCDB5B"/>
    <w:rsid w:val="440189CF"/>
    <w:rsid w:val="440CF0A6"/>
    <w:rsid w:val="443A9AAF"/>
    <w:rsid w:val="444C690C"/>
    <w:rsid w:val="44567EDB"/>
    <w:rsid w:val="445D529C"/>
    <w:rsid w:val="44681A8E"/>
    <w:rsid w:val="4485D70E"/>
    <w:rsid w:val="44B9422E"/>
    <w:rsid w:val="44BF9BF5"/>
    <w:rsid w:val="44E022A1"/>
    <w:rsid w:val="44E8288E"/>
    <w:rsid w:val="44EC4CB0"/>
    <w:rsid w:val="450A0930"/>
    <w:rsid w:val="450D8136"/>
    <w:rsid w:val="451B2E21"/>
    <w:rsid w:val="451F4265"/>
    <w:rsid w:val="452236DD"/>
    <w:rsid w:val="4532C91B"/>
    <w:rsid w:val="4554CF8A"/>
    <w:rsid w:val="45599B4C"/>
    <w:rsid w:val="4579B848"/>
    <w:rsid w:val="4592E0A5"/>
    <w:rsid w:val="459A773A"/>
    <w:rsid w:val="45A9B8CF"/>
    <w:rsid w:val="45D5C92B"/>
    <w:rsid w:val="46201240"/>
    <w:rsid w:val="4655128F"/>
    <w:rsid w:val="4689ECEC"/>
    <w:rsid w:val="46AB26C6"/>
    <w:rsid w:val="46AE5FF0"/>
    <w:rsid w:val="472EDD1B"/>
    <w:rsid w:val="47503BA8"/>
    <w:rsid w:val="4796A844"/>
    <w:rsid w:val="479EBE4C"/>
    <w:rsid w:val="47AD3C22"/>
    <w:rsid w:val="47D3A850"/>
    <w:rsid w:val="48157278"/>
    <w:rsid w:val="4817C363"/>
    <w:rsid w:val="48510489"/>
    <w:rsid w:val="486250FC"/>
    <w:rsid w:val="48AFDA11"/>
    <w:rsid w:val="48B94611"/>
    <w:rsid w:val="48BE9F48"/>
    <w:rsid w:val="490E17CD"/>
    <w:rsid w:val="491480B1"/>
    <w:rsid w:val="4928A5E0"/>
    <w:rsid w:val="4931B09B"/>
    <w:rsid w:val="49453744"/>
    <w:rsid w:val="49587E8E"/>
    <w:rsid w:val="498CB351"/>
    <w:rsid w:val="49A51BFD"/>
    <w:rsid w:val="49C80B41"/>
    <w:rsid w:val="49E600B2"/>
    <w:rsid w:val="4A0BA921"/>
    <w:rsid w:val="4A0EABDB"/>
    <w:rsid w:val="4A11A053"/>
    <w:rsid w:val="4A359517"/>
    <w:rsid w:val="4A49ECB2"/>
    <w:rsid w:val="4A6263D4"/>
    <w:rsid w:val="4AA6E3FF"/>
    <w:rsid w:val="4B01A6A7"/>
    <w:rsid w:val="4B0A5377"/>
    <w:rsid w:val="4B5C1041"/>
    <w:rsid w:val="4B8A3453"/>
    <w:rsid w:val="4B9794D9"/>
    <w:rsid w:val="4BA35CB0"/>
    <w:rsid w:val="4BAAE8B1"/>
    <w:rsid w:val="4BC02612"/>
    <w:rsid w:val="4BDF1059"/>
    <w:rsid w:val="4BF6400A"/>
    <w:rsid w:val="4C1490A8"/>
    <w:rsid w:val="4C6FCC8E"/>
    <w:rsid w:val="4C744EEB"/>
    <w:rsid w:val="4C7CD806"/>
    <w:rsid w:val="4CC7D5F0"/>
    <w:rsid w:val="4CDA3D4A"/>
    <w:rsid w:val="4D001292"/>
    <w:rsid w:val="4D14C9DD"/>
    <w:rsid w:val="4D17B7BF"/>
    <w:rsid w:val="4D20E5DE"/>
    <w:rsid w:val="4D2604B4"/>
    <w:rsid w:val="4D2DF23A"/>
    <w:rsid w:val="4D39CDCF"/>
    <w:rsid w:val="4D6ADEF2"/>
    <w:rsid w:val="4D880071"/>
    <w:rsid w:val="4DACFAE0"/>
    <w:rsid w:val="4DDA1C7A"/>
    <w:rsid w:val="4DF31C9E"/>
    <w:rsid w:val="4E085A7E"/>
    <w:rsid w:val="4E0A9746"/>
    <w:rsid w:val="4E116467"/>
    <w:rsid w:val="4E627C7E"/>
    <w:rsid w:val="4E64BD7B"/>
    <w:rsid w:val="4E8926B1"/>
    <w:rsid w:val="4EB41500"/>
    <w:rsid w:val="4EC5D124"/>
    <w:rsid w:val="4EC5F862"/>
    <w:rsid w:val="4F0B0A22"/>
    <w:rsid w:val="4F16EB1E"/>
    <w:rsid w:val="4F18B89B"/>
    <w:rsid w:val="4F2DE0CC"/>
    <w:rsid w:val="4F905AB3"/>
    <w:rsid w:val="4FB478C8"/>
    <w:rsid w:val="4FF40495"/>
    <w:rsid w:val="50537136"/>
    <w:rsid w:val="506592FC"/>
    <w:rsid w:val="50CA3FED"/>
    <w:rsid w:val="50EC5205"/>
    <w:rsid w:val="50FAAABE"/>
    <w:rsid w:val="511C4FA8"/>
    <w:rsid w:val="51402D92"/>
    <w:rsid w:val="5150BFDE"/>
    <w:rsid w:val="515414D9"/>
    <w:rsid w:val="51768267"/>
    <w:rsid w:val="51E5C7F0"/>
    <w:rsid w:val="51EB28E2"/>
    <w:rsid w:val="51EF4197"/>
    <w:rsid w:val="51F11297"/>
    <w:rsid w:val="521F30E2"/>
    <w:rsid w:val="52461CE3"/>
    <w:rsid w:val="5246A884"/>
    <w:rsid w:val="524DD8E2"/>
    <w:rsid w:val="526A08F7"/>
    <w:rsid w:val="527DD82C"/>
    <w:rsid w:val="52BF6A84"/>
    <w:rsid w:val="52DBFDF3"/>
    <w:rsid w:val="52EC903F"/>
    <w:rsid w:val="5326335C"/>
    <w:rsid w:val="5350CFB4"/>
    <w:rsid w:val="5369282F"/>
    <w:rsid w:val="53816997"/>
    <w:rsid w:val="53897E61"/>
    <w:rsid w:val="53AE6E95"/>
    <w:rsid w:val="53E6B910"/>
    <w:rsid w:val="540A0A5A"/>
    <w:rsid w:val="540DA606"/>
    <w:rsid w:val="5435B161"/>
    <w:rsid w:val="54706CA0"/>
    <w:rsid w:val="5485948C"/>
    <w:rsid w:val="548F9764"/>
    <w:rsid w:val="54D3FEFF"/>
    <w:rsid w:val="54FA927A"/>
    <w:rsid w:val="5508F8EC"/>
    <w:rsid w:val="55235684"/>
    <w:rsid w:val="5526E259"/>
    <w:rsid w:val="552F992D"/>
    <w:rsid w:val="553A2B99"/>
    <w:rsid w:val="553BAA00"/>
    <w:rsid w:val="55E1AD79"/>
    <w:rsid w:val="55FFF0CE"/>
    <w:rsid w:val="56061C09"/>
    <w:rsid w:val="56139EB5"/>
    <w:rsid w:val="56283A43"/>
    <w:rsid w:val="56CB698E"/>
    <w:rsid w:val="5722656D"/>
    <w:rsid w:val="573DE369"/>
    <w:rsid w:val="579BB9B9"/>
    <w:rsid w:val="57B2E9D8"/>
    <w:rsid w:val="581F6F66"/>
    <w:rsid w:val="5824A35E"/>
    <w:rsid w:val="58550974"/>
    <w:rsid w:val="585788EC"/>
    <w:rsid w:val="5864D177"/>
    <w:rsid w:val="5881DFB8"/>
    <w:rsid w:val="58A6362C"/>
    <w:rsid w:val="58F3EE71"/>
    <w:rsid w:val="5918B8F1"/>
    <w:rsid w:val="591C2F34"/>
    <w:rsid w:val="59378A1A"/>
    <w:rsid w:val="59621BA9"/>
    <w:rsid w:val="5986C99E"/>
    <w:rsid w:val="59A5C462"/>
    <w:rsid w:val="59A9FB4B"/>
    <w:rsid w:val="5A0F1B23"/>
    <w:rsid w:val="5A10988F"/>
    <w:rsid w:val="5A226EFB"/>
    <w:rsid w:val="5A4CE4CD"/>
    <w:rsid w:val="5A659C9F"/>
    <w:rsid w:val="5AA04195"/>
    <w:rsid w:val="5AD35A7B"/>
    <w:rsid w:val="5AD361F1"/>
    <w:rsid w:val="5AFFD6B0"/>
    <w:rsid w:val="5B44885B"/>
    <w:rsid w:val="5B840305"/>
    <w:rsid w:val="5B868CB4"/>
    <w:rsid w:val="5BA845A3"/>
    <w:rsid w:val="5BC411BB"/>
    <w:rsid w:val="5C236FD7"/>
    <w:rsid w:val="5C263DA6"/>
    <w:rsid w:val="5C77B7D8"/>
    <w:rsid w:val="5D0FA7C6"/>
    <w:rsid w:val="5D41DF62"/>
    <w:rsid w:val="5D4FF61C"/>
    <w:rsid w:val="5D801C2E"/>
    <w:rsid w:val="5D9BEA16"/>
    <w:rsid w:val="5DDF0BE8"/>
    <w:rsid w:val="5DE5CBDD"/>
    <w:rsid w:val="5DF19350"/>
    <w:rsid w:val="5E03152D"/>
    <w:rsid w:val="5E042DFF"/>
    <w:rsid w:val="5E15340C"/>
    <w:rsid w:val="5E6D0A54"/>
    <w:rsid w:val="5E6ED0AF"/>
    <w:rsid w:val="5E7F32BD"/>
    <w:rsid w:val="5EB1106D"/>
    <w:rsid w:val="5EC963E9"/>
    <w:rsid w:val="5EFD035B"/>
    <w:rsid w:val="5F37BA77"/>
    <w:rsid w:val="5F3DFD88"/>
    <w:rsid w:val="5F9EE58E"/>
    <w:rsid w:val="5FA5DB12"/>
    <w:rsid w:val="5FFE96C3"/>
    <w:rsid w:val="6025AC61"/>
    <w:rsid w:val="60395AA1"/>
    <w:rsid w:val="6073C940"/>
    <w:rsid w:val="609F01FC"/>
    <w:rsid w:val="60A65668"/>
    <w:rsid w:val="60D49D78"/>
    <w:rsid w:val="60F01A54"/>
    <w:rsid w:val="6148CEB0"/>
    <w:rsid w:val="61AB1EBF"/>
    <w:rsid w:val="61D058E3"/>
    <w:rsid w:val="61D427EC"/>
    <w:rsid w:val="620BB3BD"/>
    <w:rsid w:val="621BA3F9"/>
    <w:rsid w:val="623BC46B"/>
    <w:rsid w:val="623FF8D4"/>
    <w:rsid w:val="62A22275"/>
    <w:rsid w:val="62D8F960"/>
    <w:rsid w:val="62DE6C60"/>
    <w:rsid w:val="62F794BD"/>
    <w:rsid w:val="62F953AF"/>
    <w:rsid w:val="6301A1BF"/>
    <w:rsid w:val="6370D386"/>
    <w:rsid w:val="63CF9D5C"/>
    <w:rsid w:val="63D4EE8B"/>
    <w:rsid w:val="63DCD7EA"/>
    <w:rsid w:val="640B2B9A"/>
    <w:rsid w:val="6455A2DE"/>
    <w:rsid w:val="64D83C80"/>
    <w:rsid w:val="652051F1"/>
    <w:rsid w:val="653A1C5E"/>
    <w:rsid w:val="6545BCF7"/>
    <w:rsid w:val="65D8ACAE"/>
    <w:rsid w:val="65DB1528"/>
    <w:rsid w:val="65DEEAD0"/>
    <w:rsid w:val="6615F177"/>
    <w:rsid w:val="661AC741"/>
    <w:rsid w:val="662AB406"/>
    <w:rsid w:val="66394281"/>
    <w:rsid w:val="66428957"/>
    <w:rsid w:val="664CEDAA"/>
    <w:rsid w:val="665E47E5"/>
    <w:rsid w:val="66654A89"/>
    <w:rsid w:val="6667FB1C"/>
    <w:rsid w:val="668DE0B0"/>
    <w:rsid w:val="668F768F"/>
    <w:rsid w:val="66C108F8"/>
    <w:rsid w:val="674CFA98"/>
    <w:rsid w:val="675BF4B9"/>
    <w:rsid w:val="67745D65"/>
    <w:rsid w:val="67750D3A"/>
    <w:rsid w:val="6798BC9C"/>
    <w:rsid w:val="679B9E8A"/>
    <w:rsid w:val="67B1E4F9"/>
    <w:rsid w:val="6827F63C"/>
    <w:rsid w:val="687BFCAD"/>
    <w:rsid w:val="687E656B"/>
    <w:rsid w:val="688ABD44"/>
    <w:rsid w:val="689BE708"/>
    <w:rsid w:val="68A3920D"/>
    <w:rsid w:val="68CF41F8"/>
    <w:rsid w:val="695A70C7"/>
    <w:rsid w:val="6961A55E"/>
    <w:rsid w:val="6966D378"/>
    <w:rsid w:val="69750C92"/>
    <w:rsid w:val="6A115E35"/>
    <w:rsid w:val="6B1EB937"/>
    <w:rsid w:val="6B3526C2"/>
    <w:rsid w:val="6B3F594D"/>
    <w:rsid w:val="6B4A4A17"/>
    <w:rsid w:val="6B924B64"/>
    <w:rsid w:val="6BA7E35F"/>
    <w:rsid w:val="6BBA8389"/>
    <w:rsid w:val="6BC2863F"/>
    <w:rsid w:val="6BE7E9CF"/>
    <w:rsid w:val="6BFC2496"/>
    <w:rsid w:val="6C163D7F"/>
    <w:rsid w:val="6C228308"/>
    <w:rsid w:val="6C598C55"/>
    <w:rsid w:val="6CA4BAC7"/>
    <w:rsid w:val="6CC51F67"/>
    <w:rsid w:val="6D5A39CE"/>
    <w:rsid w:val="6D5FF0B2"/>
    <w:rsid w:val="6D80C1F5"/>
    <w:rsid w:val="6DB9FB66"/>
    <w:rsid w:val="6DD4EED4"/>
    <w:rsid w:val="6E07FE20"/>
    <w:rsid w:val="6E21267D"/>
    <w:rsid w:val="6E4491CF"/>
    <w:rsid w:val="6E94F57F"/>
    <w:rsid w:val="6EC2C9F6"/>
    <w:rsid w:val="6ED14651"/>
    <w:rsid w:val="6EDB62B3"/>
    <w:rsid w:val="6F01D0CB"/>
    <w:rsid w:val="6F12D391"/>
    <w:rsid w:val="6F1F8A91"/>
    <w:rsid w:val="6F55CBC7"/>
    <w:rsid w:val="6F9E8074"/>
    <w:rsid w:val="6FA48DF7"/>
    <w:rsid w:val="6FC80746"/>
    <w:rsid w:val="6FC84185"/>
    <w:rsid w:val="706F5197"/>
    <w:rsid w:val="7081AA04"/>
    <w:rsid w:val="70A66DBA"/>
    <w:rsid w:val="70A8CC4B"/>
    <w:rsid w:val="70BB5AF2"/>
    <w:rsid w:val="70E9AEA2"/>
    <w:rsid w:val="7113A817"/>
    <w:rsid w:val="71342D14"/>
    <w:rsid w:val="7166A9D0"/>
    <w:rsid w:val="71765AE7"/>
    <w:rsid w:val="7177508E"/>
    <w:rsid w:val="717C3291"/>
    <w:rsid w:val="717D08FD"/>
    <w:rsid w:val="7189921C"/>
    <w:rsid w:val="71C3ABAB"/>
    <w:rsid w:val="7205EDAD"/>
    <w:rsid w:val="72398D10"/>
    <w:rsid w:val="724A7453"/>
    <w:rsid w:val="72AF7878"/>
    <w:rsid w:val="72CE6156"/>
    <w:rsid w:val="72CF854C"/>
    <w:rsid w:val="72DB4C22"/>
    <w:rsid w:val="72DE2D69"/>
    <w:rsid w:val="72ECAA1A"/>
    <w:rsid w:val="72F4902A"/>
    <w:rsid w:val="72FC7DB0"/>
    <w:rsid w:val="7307D19B"/>
    <w:rsid w:val="731320EF"/>
    <w:rsid w:val="7328F9E5"/>
    <w:rsid w:val="7329F1E4"/>
    <w:rsid w:val="73361BC1"/>
    <w:rsid w:val="735951FF"/>
    <w:rsid w:val="7369F4A6"/>
    <w:rsid w:val="73790070"/>
    <w:rsid w:val="73871C60"/>
    <w:rsid w:val="73B53DC4"/>
    <w:rsid w:val="73D1D4E5"/>
    <w:rsid w:val="7434B54A"/>
    <w:rsid w:val="7455E6B6"/>
    <w:rsid w:val="746945BA"/>
    <w:rsid w:val="74984E11"/>
    <w:rsid w:val="74B68EFD"/>
    <w:rsid w:val="74BCD352"/>
    <w:rsid w:val="74D25CA2"/>
    <w:rsid w:val="74DA07A7"/>
    <w:rsid w:val="7502DB61"/>
    <w:rsid w:val="7518308F"/>
    <w:rsid w:val="751DFA07"/>
    <w:rsid w:val="754C1DED"/>
    <w:rsid w:val="75582DAE"/>
    <w:rsid w:val="758FEB55"/>
    <w:rsid w:val="75A139D3"/>
    <w:rsid w:val="75F58F54"/>
    <w:rsid w:val="762C30EC"/>
    <w:rsid w:val="763C0482"/>
    <w:rsid w:val="76B33FCB"/>
    <w:rsid w:val="76D95EC1"/>
    <w:rsid w:val="76EDAA9B"/>
    <w:rsid w:val="770CFE33"/>
    <w:rsid w:val="773F47BD"/>
    <w:rsid w:val="774074BF"/>
    <w:rsid w:val="77C28E4D"/>
    <w:rsid w:val="77CB4A51"/>
    <w:rsid w:val="77D24BB8"/>
    <w:rsid w:val="77DB53BE"/>
    <w:rsid w:val="77FBEF88"/>
    <w:rsid w:val="781E9CCC"/>
    <w:rsid w:val="781EDD19"/>
    <w:rsid w:val="785F5098"/>
    <w:rsid w:val="78760403"/>
    <w:rsid w:val="78B742C7"/>
    <w:rsid w:val="78EC67E0"/>
    <w:rsid w:val="7926A782"/>
    <w:rsid w:val="79575910"/>
    <w:rsid w:val="796BBF34"/>
    <w:rsid w:val="796F23CB"/>
    <w:rsid w:val="7994A401"/>
    <w:rsid w:val="799DD9AC"/>
    <w:rsid w:val="79F6AA5C"/>
    <w:rsid w:val="7A291F11"/>
    <w:rsid w:val="7A987E6E"/>
    <w:rsid w:val="7AF7F16B"/>
    <w:rsid w:val="7AFA2F0F"/>
    <w:rsid w:val="7AFCD4F0"/>
    <w:rsid w:val="7B0AF42C"/>
    <w:rsid w:val="7B0F75A5"/>
    <w:rsid w:val="7B1814A4"/>
    <w:rsid w:val="7B49ADD2"/>
    <w:rsid w:val="7B779695"/>
    <w:rsid w:val="7B8F9648"/>
    <w:rsid w:val="7BC11BBE"/>
    <w:rsid w:val="7BCEB5A0"/>
    <w:rsid w:val="7BF215C2"/>
    <w:rsid w:val="7BF53D36"/>
    <w:rsid w:val="7BFB85C9"/>
    <w:rsid w:val="7C117185"/>
    <w:rsid w:val="7C370BC7"/>
    <w:rsid w:val="7C44AEA8"/>
    <w:rsid w:val="7C5E4844"/>
    <w:rsid w:val="7C680ECA"/>
    <w:rsid w:val="7C6A6EC4"/>
    <w:rsid w:val="7C7FF238"/>
    <w:rsid w:val="7CA35463"/>
    <w:rsid w:val="7CAB4606"/>
    <w:rsid w:val="7CC64B7F"/>
    <w:rsid w:val="7CD73CD1"/>
    <w:rsid w:val="7CE08F6E"/>
    <w:rsid w:val="7D13A42A"/>
    <w:rsid w:val="7D1EF79B"/>
    <w:rsid w:val="7D4A181F"/>
    <w:rsid w:val="7D751C7A"/>
    <w:rsid w:val="7D8FC8E8"/>
    <w:rsid w:val="7D91AFE9"/>
    <w:rsid w:val="7DB9C1C1"/>
    <w:rsid w:val="7DD99F53"/>
    <w:rsid w:val="7DE26C51"/>
    <w:rsid w:val="7E3BB592"/>
    <w:rsid w:val="7E8073CA"/>
    <w:rsid w:val="7EB1BB66"/>
    <w:rsid w:val="7EB1DBB7"/>
    <w:rsid w:val="7ECECC22"/>
    <w:rsid w:val="7F2B05C4"/>
    <w:rsid w:val="7F354178"/>
    <w:rsid w:val="7F7E3CB2"/>
    <w:rsid w:val="7F95E906"/>
    <w:rsid w:val="7FABE690"/>
    <w:rsid w:val="7FCC112A"/>
    <w:rsid w:val="7FDD5D9D"/>
    <w:rsid w:val="7FDE71FF"/>
    <w:rsid w:val="7FEE5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F8E0F7"/>
  <w15:chartTrackingRefBased/>
  <w15:docId w15:val="{A206453D-5472-4656-AAC0-8A8EFC8D1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4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4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customStyle="1" w:styleId="TitleChar">
    <w:name w:val="Title Char"/>
    <w:link w:val="Title"/>
    <w:rsid w:val="00D52056"/>
    <w:rPr>
      <w:rFonts w:ascii="Arial" w:hAnsi="Arial"/>
      <w:b/>
      <w:bCs/>
      <w:sz w:val="36"/>
      <w:szCs w:val="36"/>
      <w:lang w:val="en-US" w:eastAsia="en-US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oter" Target="footer2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5e7bb9d-7a1d-4e40-85d7-4b30b734cc38">
      <Terms xmlns="http://schemas.microsoft.com/office/infopath/2007/PartnerControls"/>
    </lcf76f155ced4ddcb4097134ff3c332f>
    <TaxCatchAll xmlns="7051f967-f8e3-4995-9a04-6b65897cf36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7ED2D139934A548A959D4813B0D31B6" ma:contentTypeVersion="11" ma:contentTypeDescription="Kreiraj novi dokument." ma:contentTypeScope="" ma:versionID="ef4e663f6e8f2ca57a996bdea15fd666">
  <xsd:schema xmlns:xsd="http://www.w3.org/2001/XMLSchema" xmlns:xs="http://www.w3.org/2001/XMLSchema" xmlns:p="http://schemas.microsoft.com/office/2006/metadata/properties" xmlns:ns2="e5e7bb9d-7a1d-4e40-85d7-4b30b734cc38" xmlns:ns3="7051f967-f8e3-4995-9a04-6b65897cf363" targetNamespace="http://schemas.microsoft.com/office/2006/metadata/properties" ma:root="true" ma:fieldsID="94b5926ca9955a26b8f1b786150ff9a4" ns2:_="" ns3:_="">
    <xsd:import namespace="e5e7bb9d-7a1d-4e40-85d7-4b30b734cc38"/>
    <xsd:import namespace="7051f967-f8e3-4995-9a04-6b65897cf36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7bb9d-7a1d-4e40-85d7-4b30b734cc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Oznake slika" ma:readOnly="false" ma:fieldId="{5cf76f15-5ced-4ddc-b409-7134ff3c332f}" ma:taxonomyMulti="true" ma:sspId="7af6a092-5060-4be4-85e7-89201abfb91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51f967-f8e3-4995-9a04-6b65897cf363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b9fb40b0-6d03-4d21-a0ff-141fef5831be}" ma:internalName="TaxCatchAll" ma:showField="CatchAllData" ma:web="7051f967-f8e3-4995-9a04-6b65897cf36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7FF36F-7D9C-48D8-995A-837CC60D75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4BD64EF-C864-43A5-AE04-4DF1D856AE53}">
  <ds:schemaRefs>
    <ds:schemaRef ds:uri="http://schemas.microsoft.com/office/2006/metadata/properties"/>
    <ds:schemaRef ds:uri="http://schemas.microsoft.com/office/infopath/2007/PartnerControls"/>
    <ds:schemaRef ds:uri="e5e7bb9d-7a1d-4e40-85d7-4b30b734cc38"/>
    <ds:schemaRef ds:uri="7051f967-f8e3-4995-9a04-6b65897cf363"/>
  </ds:schemaRefs>
</ds:datastoreItem>
</file>

<file path=customXml/itemProps3.xml><?xml version="1.0" encoding="utf-8"?>
<ds:datastoreItem xmlns:ds="http://schemas.openxmlformats.org/officeDocument/2006/customXml" ds:itemID="{CCF5FBA8-64EA-47C6-9505-77EDB8B8F29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2E48366-D4C3-4467-BAB1-7E3218EF4F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e7bb9d-7a1d-4e40-85d7-4b30b734cc38"/>
    <ds:schemaRef ds:uri="7051f967-f8e3-4995-9a04-6b65897cf3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4</TotalTime>
  <Pages>80</Pages>
  <Words>3490</Words>
  <Characters>19896</Characters>
  <Application>Microsoft Office Word</Application>
  <DocSecurity>0</DocSecurity>
  <Lines>165</Lines>
  <Paragraphs>46</Paragraphs>
  <ScaleCrop>false</ScaleCrop>
  <Company>Rational Software Corp.</Company>
  <LinksUpToDate>false</LinksUpToDate>
  <CharactersWithSpaces>23340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Tijana Kvaic</cp:lastModifiedBy>
  <cp:revision>8</cp:revision>
  <dcterms:created xsi:type="dcterms:W3CDTF">2022-06-10T11:36:00Z</dcterms:created>
  <dcterms:modified xsi:type="dcterms:W3CDTF">2023-06-09T21:08:00Z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0x010100F7ED2D139934A548A959D4813B0D31B6</vt:lpwstr>
  </property>
  <property fmtid="{D5CDD505-2E9C-101B-9397-08002B2CF9AE}" pid="3" name="MediaServiceImageTags">
    <vt:lpwstr/>
  </property>
</Properties>
</file>